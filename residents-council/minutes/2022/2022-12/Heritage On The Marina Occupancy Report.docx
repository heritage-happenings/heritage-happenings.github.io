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2D3" w:rsidRPr="00011E55" w:rsidRDefault="00011E55" w:rsidP="00011E55">
      <w:pPr>
        <w:jc w:val="center"/>
        <w:rPr>
          <w:rFonts w:ascii="Hoefler Text Ornaments" w:hAnsi="Hoefler Text Ornaments"/>
          <w:sz w:val="26"/>
        </w:rPr>
      </w:pPr>
      <w:r>
        <w:rPr>
          <w:rFonts w:ascii="Hoefler Text Ornaments" w:hAnsi="Hoefler Text Ornaments"/>
          <w:sz w:val="26"/>
        </w:rPr>
        <w:t xml:space="preserve">Heritage </w:t>
      </w:r>
      <w:proofErr w:type="gramStart"/>
      <w:r>
        <w:rPr>
          <w:rFonts w:ascii="Hoefler Text Ornaments" w:hAnsi="Hoefler Text Ornaments"/>
          <w:sz w:val="26"/>
        </w:rPr>
        <w:t>On</w:t>
      </w:r>
      <w:proofErr w:type="gramEnd"/>
      <w:r>
        <w:rPr>
          <w:rFonts w:ascii="Hoefler Text Ornaments" w:hAnsi="Hoefler Text Ornaments"/>
          <w:sz w:val="26"/>
        </w:rPr>
        <w:t xml:space="preserve"> The Marina Occupancy Report </w:t>
      </w:r>
      <w:r>
        <w:rPr>
          <w:rFonts w:ascii="Hoefler Text Ornaments" w:hAnsi="Hoefler Text Ornaments"/>
          <w:sz w:val="26"/>
        </w:rPr>
        <w:br/>
        <w:t>12.30.22</w:t>
      </w:r>
      <w:r>
        <w:rPr>
          <w:rFonts w:ascii="Hoefler Text Ornaments" w:hAnsi="Hoefler Text Ornaments"/>
          <w:sz w:val="26"/>
        </w:rPr>
        <w:br/>
      </w:r>
      <w:bookmarkStart w:id="0" w:name="_GoBack"/>
      <w:bookmarkEnd w:id="0"/>
      <w:r>
        <w:rPr>
          <w:rFonts w:ascii="Hoefler Text Ornaments" w:hAnsi="Hoefler Text Ornaments"/>
          <w:sz w:val="26"/>
        </w:rPr>
        <w:br/>
      </w:r>
    </w:p>
    <w:p w:rsidR="009F02D3" w:rsidRDefault="009F02D3">
      <w:pPr>
        <w:rPr>
          <w:rFonts w:ascii="Hoefler Text" w:hAnsi="Hoefler Text"/>
        </w:rPr>
      </w:pPr>
    </w:p>
    <w:p w:rsidR="009F02D3" w:rsidRDefault="00011E55">
      <w:pPr>
        <w:rPr>
          <w:rFonts w:ascii="Hoefler Text" w:hAnsi="Hoefler Text"/>
        </w:rPr>
      </w:pPr>
      <w:r w:rsidRPr="006C5D34">
        <w:rPr>
          <w:rFonts w:ascii="Hoefler Text" w:hAnsi="Hoefler Text"/>
          <w:u w:val="single"/>
        </w:rPr>
        <w:t>Overview</w:t>
      </w:r>
      <w:r>
        <w:rPr>
          <w:rFonts w:ascii="Hoefler Text" w:hAnsi="Hoefler Text"/>
        </w:rPr>
        <w:t xml:space="preserve">: </w:t>
      </w:r>
      <w:r>
        <w:rPr>
          <w:rFonts w:ascii="Hoefler Text" w:hAnsi="Hoefler Text"/>
        </w:rPr>
        <w:br/>
      </w:r>
      <w:r>
        <w:rPr>
          <w:rFonts w:ascii="Hoefler Text" w:hAnsi="Hoefler Text"/>
        </w:rPr>
        <w:br/>
      </w:r>
      <w:r>
        <w:rPr>
          <w:rFonts w:ascii="Hoefler Text" w:hAnsi="Hoefler Text"/>
        </w:rPr>
        <w:tab/>
        <w:t>Heritage on the Marina had two contract signings during the month of December</w:t>
      </w:r>
    </w:p>
    <w:p w:rsidR="00011E55" w:rsidRDefault="00011E55">
      <w:pPr>
        <w:rPr>
          <w:rFonts w:ascii="Hoefler Text" w:hAnsi="Hoefler Text"/>
        </w:rPr>
      </w:pPr>
    </w:p>
    <w:p w:rsidR="00011E55" w:rsidRDefault="00011E55">
      <w:pPr>
        <w:rPr>
          <w:rFonts w:ascii="Hoefler Text" w:hAnsi="Hoefler Text"/>
        </w:rPr>
      </w:pPr>
      <w:r>
        <w:rPr>
          <w:rFonts w:ascii="Hoefler Text" w:hAnsi="Hoefler Text"/>
        </w:rPr>
        <w:tab/>
        <w:t>Completed renovation of one Deluxe Studio unit - 246M</w:t>
      </w:r>
      <w:r>
        <w:rPr>
          <w:rFonts w:ascii="Hoefler Text" w:hAnsi="Hoefler Text"/>
        </w:rPr>
        <w:br/>
      </w:r>
    </w:p>
    <w:p w:rsidR="00011E55" w:rsidRDefault="00011E55">
      <w:pPr>
        <w:rPr>
          <w:rFonts w:ascii="Hoefler Text" w:hAnsi="Hoefler Text"/>
        </w:rPr>
      </w:pPr>
      <w:r>
        <w:rPr>
          <w:rFonts w:ascii="Hoefler Text" w:hAnsi="Hoefler Text"/>
        </w:rPr>
        <w:tab/>
        <w:t>Near completion of renovation of a Deluxe Studio Unit - 329M</w:t>
      </w:r>
    </w:p>
    <w:p w:rsidR="009F02D3" w:rsidRDefault="009F02D3">
      <w:pPr>
        <w:rPr>
          <w:rFonts w:ascii="Hoefler Text" w:hAnsi="Hoefler Text"/>
        </w:rPr>
      </w:pPr>
    </w:p>
    <w:p w:rsidR="00011E55" w:rsidRDefault="00011E55">
      <w:pPr>
        <w:rPr>
          <w:rFonts w:ascii="Hoefler Text" w:hAnsi="Hoefler Text"/>
        </w:rPr>
      </w:pPr>
      <w:r>
        <w:rPr>
          <w:rFonts w:ascii="Hoefler Text" w:hAnsi="Hoefler Text"/>
        </w:rPr>
        <w:tab/>
      </w:r>
      <w:r>
        <w:rPr>
          <w:rFonts w:ascii="Hoefler Text" w:hAnsi="Hoefler Text"/>
        </w:rPr>
        <w:br/>
      </w:r>
    </w:p>
    <w:p w:rsidR="00011E55" w:rsidRDefault="00011E55">
      <w:pPr>
        <w:rPr>
          <w:rFonts w:ascii="Hoefler Text" w:hAnsi="Hoefler Text"/>
        </w:rPr>
      </w:pPr>
      <w:r w:rsidRPr="006C5D34">
        <w:rPr>
          <w:rFonts w:ascii="Hoefler Text" w:hAnsi="Hoefler Text"/>
          <w:u w:val="single"/>
        </w:rPr>
        <w:t>Total Apartments</w:t>
      </w:r>
      <w:r>
        <w:rPr>
          <w:rFonts w:ascii="Hoefler Text" w:hAnsi="Hoefler Text"/>
        </w:rPr>
        <w:t xml:space="preserve"> - 64 IL / 20 AL</w:t>
      </w:r>
      <w:r>
        <w:rPr>
          <w:rFonts w:ascii="Hoefler Text" w:hAnsi="Hoefler Text"/>
        </w:rPr>
        <w:br/>
      </w:r>
    </w:p>
    <w:p w:rsidR="00011E55" w:rsidRDefault="00011E55">
      <w:pPr>
        <w:rPr>
          <w:rFonts w:ascii="Hoefler Text" w:hAnsi="Hoefler Text"/>
        </w:rPr>
      </w:pPr>
      <w:r w:rsidRPr="006C5D34">
        <w:rPr>
          <w:rFonts w:ascii="Hoefler Text" w:hAnsi="Hoefler Text"/>
          <w:u w:val="single"/>
        </w:rPr>
        <w:t>"Rent Ready" Apartments</w:t>
      </w:r>
      <w:r>
        <w:rPr>
          <w:rFonts w:ascii="Hoefler Text" w:hAnsi="Hoefler Text"/>
        </w:rPr>
        <w:t xml:space="preserve"> - 57 IL / </w:t>
      </w:r>
      <w:r w:rsidR="006C5D34">
        <w:rPr>
          <w:rFonts w:ascii="Hoefler Text" w:hAnsi="Hoefler Text"/>
        </w:rPr>
        <w:t>15 AL</w:t>
      </w:r>
    </w:p>
    <w:p w:rsidR="006C5D34" w:rsidRDefault="006C5D34">
      <w:pPr>
        <w:rPr>
          <w:rFonts w:ascii="Hoefler Text" w:hAnsi="Hoefler Text"/>
        </w:rPr>
      </w:pPr>
    </w:p>
    <w:p w:rsidR="006C5D34" w:rsidRPr="006C5D34" w:rsidRDefault="006C5D34" w:rsidP="006C5D34">
      <w:pPr>
        <w:rPr>
          <w:rFonts w:ascii="Hoefler Text" w:hAnsi="Hoefler Text"/>
        </w:rPr>
      </w:pPr>
      <w:r w:rsidRPr="006C5D34">
        <w:rPr>
          <w:rFonts w:ascii="Hoefler Text" w:hAnsi="Hoefler Text"/>
          <w:u w:val="single"/>
        </w:rPr>
        <w:t>Current Occupancy</w:t>
      </w:r>
      <w:r w:rsidRPr="006C5D34">
        <w:rPr>
          <w:rFonts w:ascii="Hoefler Text" w:hAnsi="Hoefler Text"/>
        </w:rPr>
        <w:t xml:space="preserve"> - 53 IL / 12 AL</w:t>
      </w:r>
      <w:r w:rsidRPr="006C5D34">
        <w:rPr>
          <w:rFonts w:ascii="Hoefler Text" w:hAnsi="Hoefler Text"/>
        </w:rPr>
        <w:br/>
      </w:r>
      <w:r w:rsidRPr="006C5D34">
        <w:rPr>
          <w:rFonts w:ascii="Hoefler Text" w:hAnsi="Hoefler Text"/>
        </w:rPr>
        <w:br/>
      </w:r>
      <w:r w:rsidRPr="006C5D34">
        <w:rPr>
          <w:rFonts w:ascii="Hoefler Text" w:hAnsi="Hoefler Text"/>
          <w:u w:val="single"/>
        </w:rPr>
        <w:t>Occupancy Percentage</w:t>
      </w:r>
      <w:r w:rsidRPr="006C5D34">
        <w:rPr>
          <w:rFonts w:ascii="Hoefler Text" w:hAnsi="Hoefler Text"/>
        </w:rPr>
        <w:t xml:space="preserve"> - </w:t>
      </w:r>
      <w:proofErr w:type="spellStart"/>
      <w:r w:rsidRPr="006C5D34">
        <w:rPr>
          <w:rFonts w:ascii="Hoefler Text" w:hAnsi="Hoefler Text"/>
        </w:rPr>
        <w:t>Approx</w:t>
      </w:r>
      <w:proofErr w:type="spellEnd"/>
      <w:r w:rsidRPr="006C5D34">
        <w:rPr>
          <w:rFonts w:ascii="Hoefler Text" w:hAnsi="Hoefler Text"/>
        </w:rPr>
        <w:t xml:space="preserve"> 91% IL / Approx. 80% AL</w:t>
      </w:r>
      <w:r w:rsidRPr="006C5D34">
        <w:rPr>
          <w:rFonts w:ascii="Hoefler Text" w:hAnsi="Hoefler Text"/>
        </w:rPr>
        <w:br/>
      </w:r>
      <w:r w:rsidRPr="006C5D34">
        <w:rPr>
          <w:rFonts w:ascii="Hoefler Text" w:hAnsi="Hoefler Text"/>
        </w:rPr>
        <w:br/>
      </w:r>
      <w:r w:rsidRPr="006C5D34">
        <w:rPr>
          <w:rFonts w:ascii="Hoefler Text" w:hAnsi="Hoefler Text"/>
        </w:rPr>
        <w:br/>
      </w:r>
      <w:r w:rsidRPr="006C5D34">
        <w:rPr>
          <w:rFonts w:ascii="Hoefler Text" w:hAnsi="Hoefler Text"/>
          <w:u w:val="single"/>
        </w:rPr>
        <w:t>Availability</w:t>
      </w:r>
      <w:r w:rsidRPr="006C5D34">
        <w:rPr>
          <w:rFonts w:ascii="Hoefler Text" w:hAnsi="Hoefler Text"/>
        </w:rPr>
        <w:t xml:space="preserve"> - 2 Studios / 1 Deluxe Studio</w:t>
      </w:r>
      <w:r w:rsidRPr="006C5D34">
        <w:rPr>
          <w:rFonts w:ascii="Hoefler Text" w:hAnsi="Hoefler Text"/>
        </w:rPr>
        <w:br/>
      </w:r>
      <w:r w:rsidRPr="006C5D34">
        <w:rPr>
          <w:rFonts w:ascii="Hoefler Text" w:hAnsi="Hoefler Text"/>
        </w:rPr>
        <w:br/>
      </w:r>
      <w:r w:rsidRPr="006C5D34">
        <w:rPr>
          <w:rFonts w:ascii="Hoefler Text" w:hAnsi="Hoefler Text"/>
        </w:rPr>
        <w:br/>
        <w:t xml:space="preserve">Key Points: </w:t>
      </w:r>
    </w:p>
    <w:p w:rsidR="006C5D34" w:rsidRDefault="006C5D34" w:rsidP="006C5D34">
      <w:pPr>
        <w:pStyle w:val="ListParagraph"/>
        <w:rPr>
          <w:rFonts w:ascii="Hoefler Text" w:hAnsi="Hoefler Text"/>
        </w:rPr>
      </w:pPr>
    </w:p>
    <w:p w:rsidR="006C5D34" w:rsidRDefault="006C5D34" w:rsidP="006C5D34">
      <w:pPr>
        <w:pStyle w:val="ListParagraph"/>
        <w:numPr>
          <w:ilvl w:val="0"/>
          <w:numId w:val="2"/>
        </w:numPr>
        <w:rPr>
          <w:rFonts w:ascii="Hoefler Text" w:hAnsi="Hoefler Text"/>
        </w:rPr>
      </w:pPr>
      <w:r w:rsidRPr="006C5D34">
        <w:rPr>
          <w:rFonts w:ascii="Hoefler Text" w:hAnsi="Hoefler Text"/>
        </w:rPr>
        <w:t>Waitlists are starting to be built for 1 bedroom and 2 bedroom apartments</w:t>
      </w:r>
    </w:p>
    <w:p w:rsidR="006C5D34" w:rsidRDefault="006C5D34" w:rsidP="006C5D34">
      <w:pPr>
        <w:pStyle w:val="ListParagraph"/>
        <w:numPr>
          <w:ilvl w:val="0"/>
          <w:numId w:val="2"/>
        </w:numPr>
        <w:rPr>
          <w:rFonts w:ascii="Hoefler Text" w:hAnsi="Hoefler Text"/>
        </w:rPr>
      </w:pPr>
      <w:r>
        <w:rPr>
          <w:rFonts w:ascii="Hoefler Text" w:hAnsi="Hoefler Text"/>
        </w:rPr>
        <w:t>Renovations for more units are nearly completion in both AL and IL apartments</w:t>
      </w:r>
    </w:p>
    <w:p w:rsidR="006C5D34" w:rsidRDefault="006C5D34" w:rsidP="006C5D34">
      <w:pPr>
        <w:pStyle w:val="ListParagraph"/>
        <w:numPr>
          <w:ilvl w:val="0"/>
          <w:numId w:val="2"/>
        </w:numPr>
        <w:rPr>
          <w:rFonts w:ascii="Hoefler Text" w:hAnsi="Hoefler Text"/>
        </w:rPr>
      </w:pPr>
      <w:r w:rsidRPr="006C5D34">
        <w:rPr>
          <w:rFonts w:ascii="Hoefler Text" w:hAnsi="Hoefler Text"/>
        </w:rPr>
        <w:t>Increase</w:t>
      </w:r>
      <w:r>
        <w:rPr>
          <w:rFonts w:ascii="Hoefler Text" w:hAnsi="Hoefler Text"/>
        </w:rPr>
        <w:t>d</w:t>
      </w:r>
      <w:r w:rsidRPr="006C5D34">
        <w:rPr>
          <w:rFonts w:ascii="Hoefler Text" w:hAnsi="Hoefler Text"/>
        </w:rPr>
        <w:t xml:space="preserve"> Digital </w:t>
      </w:r>
      <w:r>
        <w:rPr>
          <w:rFonts w:ascii="Hoefler Text" w:hAnsi="Hoefler Text"/>
        </w:rPr>
        <w:t>Advertising s</w:t>
      </w:r>
      <w:r w:rsidRPr="006C5D34">
        <w:rPr>
          <w:rFonts w:ascii="Hoefler Text" w:hAnsi="Hoefler Text"/>
        </w:rPr>
        <w:t>pend</w:t>
      </w:r>
      <w:r>
        <w:rPr>
          <w:rFonts w:ascii="Hoefler Text" w:hAnsi="Hoefler Text"/>
        </w:rPr>
        <w:t xml:space="preserve"> and reduced Print Advertising s</w:t>
      </w:r>
      <w:r w:rsidRPr="006C5D34">
        <w:rPr>
          <w:rFonts w:ascii="Hoefler Text" w:hAnsi="Hoefler Text"/>
        </w:rPr>
        <w:t>pend</w:t>
      </w:r>
    </w:p>
    <w:p w:rsidR="006C5D34" w:rsidRDefault="006C5D34" w:rsidP="006C5D34">
      <w:pPr>
        <w:pStyle w:val="ListParagraph"/>
        <w:numPr>
          <w:ilvl w:val="0"/>
          <w:numId w:val="2"/>
        </w:numPr>
        <w:rPr>
          <w:rFonts w:ascii="Hoefler Text" w:hAnsi="Hoefler Text"/>
        </w:rPr>
      </w:pPr>
      <w:r w:rsidRPr="006C5D34">
        <w:rPr>
          <w:rFonts w:ascii="Hoefler Text" w:hAnsi="Hoefler Text"/>
        </w:rPr>
        <w:t>Reintroducing Heritage on the Marina back into the San Francisco market</w:t>
      </w:r>
      <w:r>
        <w:rPr>
          <w:rFonts w:ascii="Hoefler Text" w:hAnsi="Hoefler Text"/>
        </w:rPr>
        <w:t xml:space="preserve"> and network of Senior Living professionals</w:t>
      </w:r>
    </w:p>
    <w:p w:rsidR="006C5D34" w:rsidRPr="006C5D34" w:rsidRDefault="006C5D34" w:rsidP="006C5D34">
      <w:pPr>
        <w:pStyle w:val="ListParagraph"/>
        <w:numPr>
          <w:ilvl w:val="0"/>
          <w:numId w:val="2"/>
        </w:numPr>
        <w:rPr>
          <w:rFonts w:ascii="Hoefler Text" w:hAnsi="Hoefler Text"/>
        </w:rPr>
      </w:pPr>
      <w:r>
        <w:rPr>
          <w:rFonts w:ascii="Hoefler Text" w:hAnsi="Hoefler Text"/>
        </w:rPr>
        <w:t>Heritage on the Marina added to Julia Morgan "Wikipedia" page</w:t>
      </w:r>
    </w:p>
    <w:p w:rsidR="009F02D3" w:rsidRPr="009F02D3" w:rsidRDefault="009F02D3">
      <w:pPr>
        <w:rPr>
          <w:rFonts w:ascii="Hoefler Text" w:hAnsi="Hoefler Text"/>
        </w:rPr>
      </w:pPr>
    </w:p>
    <w:sectPr w:rsidR="009F02D3" w:rsidRPr="009F02D3" w:rsidSect="009F02D3">
      <w:headerReference w:type="default" r:id="rId8"/>
      <w:footerReference w:type="default" r:id="rId9"/>
      <w:pgSz w:w="12240" w:h="15840"/>
      <w:pgMar w:top="2601" w:right="1440" w:bottom="2277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3A0" w:rsidRDefault="006D73A0" w:rsidP="002262A4">
      <w:r>
        <w:separator/>
      </w:r>
    </w:p>
  </w:endnote>
  <w:endnote w:type="continuationSeparator" w:id="0">
    <w:p w:rsidR="006D73A0" w:rsidRDefault="006D73A0" w:rsidP="0022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efler Text Ornaments">
    <w:charset w:val="00"/>
    <w:family w:val="auto"/>
    <w:pitch w:val="variable"/>
    <w:sig w:usb0="00000003" w:usb1="00000000" w:usb2="00000000" w:usb3="00000000" w:csb0="00000001" w:csb1="00000000"/>
  </w:font>
  <w:font w:name="Hoefler Text">
    <w:altName w:val="Constantia"/>
    <w:charset w:val="4D"/>
    <w:family w:val="roman"/>
    <w:pitch w:val="variable"/>
    <w:sig w:usb0="00000001" w:usb1="5000204B" w:usb2="00000004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2A4" w:rsidRDefault="00D51AC5" w:rsidP="00D51AC5">
    <w:pPr>
      <w:pStyle w:val="Footer"/>
      <w:ind w:left="-1440"/>
    </w:pPr>
    <w:r w:rsidRPr="00D51AC5">
      <w:rPr>
        <w:noProof/>
        <w:vertAlign w:val="subscript"/>
      </w:rPr>
      <w:drawing>
        <wp:inline distT="0" distB="0" distL="0" distR="0" wp14:anchorId="4751C6B7" wp14:editId="5DAE28D3">
          <wp:extent cx="7772400" cy="16524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_footer_01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802" cy="3110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3A0" w:rsidRDefault="006D73A0" w:rsidP="002262A4">
      <w:r>
        <w:separator/>
      </w:r>
    </w:p>
  </w:footnote>
  <w:footnote w:type="continuationSeparator" w:id="0">
    <w:p w:rsidR="006D73A0" w:rsidRDefault="006D73A0" w:rsidP="002262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2A4" w:rsidRDefault="00D51AC5" w:rsidP="00D51AC5">
    <w:pPr>
      <w:pStyle w:val="Header"/>
      <w:ind w:left="-1440"/>
    </w:pPr>
    <w:r>
      <w:rPr>
        <w:noProof/>
      </w:rPr>
      <w:drawing>
        <wp:inline distT="0" distB="0" distL="0" distR="0" wp14:anchorId="62CFAA41" wp14:editId="5BD15DE8">
          <wp:extent cx="7772400" cy="97819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etterhead_header_01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44300" cy="999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0014D"/>
    <w:multiLevelType w:val="hybridMultilevel"/>
    <w:tmpl w:val="0694D3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72E99"/>
    <w:multiLevelType w:val="hybridMultilevel"/>
    <w:tmpl w:val="A32C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55"/>
    <w:rsid w:val="00011E55"/>
    <w:rsid w:val="00016B23"/>
    <w:rsid w:val="001F7257"/>
    <w:rsid w:val="002262A4"/>
    <w:rsid w:val="00320E68"/>
    <w:rsid w:val="003C0725"/>
    <w:rsid w:val="004E7031"/>
    <w:rsid w:val="006C5D34"/>
    <w:rsid w:val="006D73A0"/>
    <w:rsid w:val="009C0EDE"/>
    <w:rsid w:val="009D4A80"/>
    <w:rsid w:val="009F02D3"/>
    <w:rsid w:val="00B60950"/>
    <w:rsid w:val="00B80DE0"/>
    <w:rsid w:val="00BE79E9"/>
    <w:rsid w:val="00D0249E"/>
    <w:rsid w:val="00D12965"/>
    <w:rsid w:val="00D51AC5"/>
    <w:rsid w:val="00E33788"/>
    <w:rsid w:val="00E819D8"/>
    <w:rsid w:val="00F11D4C"/>
    <w:rsid w:val="00F903C7"/>
    <w:rsid w:val="00FD4594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8C7E0"/>
  <w15:chartTrackingRefBased/>
  <w15:docId w15:val="{A57CA39C-A4C8-4EBC-B9CA-621356DB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2A4"/>
  </w:style>
  <w:style w:type="paragraph" w:styleId="Footer">
    <w:name w:val="footer"/>
    <w:basedOn w:val="Normal"/>
    <w:link w:val="FooterChar"/>
    <w:uiPriority w:val="99"/>
    <w:unhideWhenUsed/>
    <w:rsid w:val="00226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2A4"/>
  </w:style>
  <w:style w:type="paragraph" w:styleId="NormalWeb">
    <w:name w:val="Normal (Web)"/>
    <w:basedOn w:val="Normal"/>
    <w:uiPriority w:val="99"/>
    <w:semiHidden/>
    <w:unhideWhenUsed/>
    <w:rsid w:val="00BE79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E79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79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5D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7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7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renner\Desktop\Heritage%20File\Business%20Cards,%20Logo,%20Collateral%20and%20Stationery%20Files\Letterhead\Letterhead%20-%20no%20tagline\MS%20Word%20Template\HER-035%20Heritage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AB9A70-1F82-473F-B3BF-FF9A7BF72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HER-035 Heritage Letterhead</Template>
  <TotalTime>154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Brenner</dc:creator>
  <cp:keywords/>
  <dc:description/>
  <cp:lastModifiedBy>Jeffrey Brenner</cp:lastModifiedBy>
  <cp:revision>2</cp:revision>
  <cp:lastPrinted>2022-12-30T19:19:00Z</cp:lastPrinted>
  <dcterms:created xsi:type="dcterms:W3CDTF">2022-12-30T17:23:00Z</dcterms:created>
  <dcterms:modified xsi:type="dcterms:W3CDTF">2022-12-30T19:58:00Z</dcterms:modified>
</cp:coreProperties>
</file>