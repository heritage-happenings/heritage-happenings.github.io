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A794F" w14:textId="37DD53FF" w:rsidR="000A1F28" w:rsidRDefault="005C1D9E" w:rsidP="00F906AB">
      <w:pPr>
        <w:rPr>
          <w14:shadow w14:blurRad="88900" w14:dist="114300" w14:dir="3000000" w14:sx="100000" w14:sy="100000" w14:kx="0" w14:ky="0" w14:algn="ctr">
            <w14:srgbClr w14:val="FF883E"/>
          </w14:shadow>
        </w:rPr>
      </w:pPr>
      <w:r w:rsidRPr="00383ADD">
        <w:rPr>
          <w:noProof/>
          <w14:shadow w14:blurRad="50800" w14:dist="63500" w14:dir="3000000" w14:sx="100000" w14:sy="100000" w14:kx="0" w14:ky="0" w14:algn="ctr">
            <w14:srgbClr w14:val="FF883E"/>
          </w14:shadow>
        </w:rPr>
        <w:drawing>
          <wp:anchor distT="0" distB="0" distL="114300" distR="114300" simplePos="0" relativeHeight="251658240" behindDoc="0" locked="0" layoutInCell="1" allowOverlap="1" wp14:anchorId="630094B1" wp14:editId="40919238">
            <wp:simplePos x="0" y="0"/>
            <wp:positionH relativeFrom="margin">
              <wp:posOffset>47963</wp:posOffset>
            </wp:positionH>
            <wp:positionV relativeFrom="page">
              <wp:posOffset>487800</wp:posOffset>
            </wp:positionV>
            <wp:extent cx="1764103" cy="1764103"/>
            <wp:effectExtent l="304800" t="266700" r="350520" b="388620"/>
            <wp:wrapNone/>
            <wp:docPr id="142363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0558" name="Picture 1423630558"/>
                    <pic:cNvPicPr/>
                  </pic:nvPicPr>
                  <pic:blipFill>
                    <a:blip r:embed="rId8" cstate="print">
                      <a:extLst>
                        <a:ext uri="{28A0092B-C50C-407E-A947-70E740481C1C}">
                          <a14:useLocalDpi xmlns:a14="http://schemas.microsoft.com/office/drawing/2010/main" val="0"/>
                        </a:ext>
                      </a:extLst>
                    </a:blip>
                    <a:stretch>
                      <a:fillRect/>
                    </a:stretch>
                  </pic:blipFill>
                  <pic:spPr>
                    <a:xfrm rot="1004315">
                      <a:off x="0" y="0"/>
                      <a:ext cx="1766119" cy="1766119"/>
                    </a:xfrm>
                    <a:prstGeom prst="rect">
                      <a:avLst/>
                    </a:prstGeom>
                    <a:ln w="28575">
                      <a:solidFill>
                        <a:srgbClr val="169B62"/>
                      </a:solidFill>
                    </a:ln>
                    <a:effectLst>
                      <a:outerShdw blurRad="76200" dist="63500" dir="4200000" algn="ctr" rotWithShape="0">
                        <a:srgbClr val="FF883E"/>
                      </a:outerShdw>
                    </a:effectLst>
                  </pic:spPr>
                </pic:pic>
              </a:graphicData>
            </a:graphic>
            <wp14:sizeRelH relativeFrom="margin">
              <wp14:pctWidth>0</wp14:pctWidth>
            </wp14:sizeRelH>
            <wp14:sizeRelV relativeFrom="margin">
              <wp14:pctHeight>0</wp14:pctHeight>
            </wp14:sizeRelV>
          </wp:anchor>
        </w:drawing>
      </w:r>
    </w:p>
    <w:p w14:paraId="1A25BB5B" w14:textId="6F1DCB2F" w:rsidR="000A1F28" w:rsidRDefault="000A1F28" w:rsidP="00F906AB">
      <w:pPr>
        <w:rPr>
          <w14:shadow w14:blurRad="88900" w14:dist="114300" w14:dir="3000000" w14:sx="100000" w14:sy="100000" w14:kx="0" w14:ky="0" w14:algn="ctr">
            <w14:srgbClr w14:val="FF883E"/>
          </w14:shadow>
        </w:rPr>
      </w:pPr>
      <w:r w:rsidRPr="006C4D65">
        <w:rPr>
          <w:noProof/>
          <w14:shadow w14:blurRad="50800" w14:dist="63500" w14:dir="3000000" w14:sx="100000" w14:sy="100000" w14:kx="0" w14:ky="0" w14:algn="ctr">
            <w14:srgbClr w14:val="FF883E"/>
          </w14:shadow>
        </w:rPr>
        <mc:AlternateContent>
          <mc:Choice Requires="wps">
            <w:drawing>
              <wp:anchor distT="45720" distB="45720" distL="114300" distR="114300" simplePos="0" relativeHeight="251662336" behindDoc="0" locked="0" layoutInCell="1" allowOverlap="1" wp14:anchorId="6F326F23" wp14:editId="6508B1FF">
                <wp:simplePos x="0" y="0"/>
                <wp:positionH relativeFrom="margin">
                  <wp:align>right</wp:align>
                </wp:positionH>
                <wp:positionV relativeFrom="page">
                  <wp:posOffset>1231900</wp:posOffset>
                </wp:positionV>
                <wp:extent cx="5257800" cy="1047750"/>
                <wp:effectExtent l="0" t="0" r="0" b="0"/>
                <wp:wrapNone/>
                <wp:docPr id="2092051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047750"/>
                        </a:xfrm>
                        <a:prstGeom prst="rect">
                          <a:avLst/>
                        </a:prstGeom>
                        <a:noFill/>
                        <a:ln w="9525">
                          <a:noFill/>
                          <a:miter lim="800000"/>
                          <a:headEnd/>
                          <a:tailEnd/>
                        </a:ln>
                      </wps:spPr>
                      <wps:txbx>
                        <w:txbxContent>
                          <w:p w14:paraId="0A5A42CF" w14:textId="49907224" w:rsidR="006C4D65" w:rsidRPr="00F97D42" w:rsidRDefault="006C4D65" w:rsidP="0035733D">
                            <w:pPr>
                              <w:pStyle w:val="Title"/>
                              <w:rPr>
                                <w:color w:val="169B62"/>
                              </w:rPr>
                            </w:pPr>
                            <w:r w:rsidRPr="00F97D42">
                              <w:rPr>
                                <w:color w:val="169B62"/>
                                <w14:shadow w14:blurRad="50800" w14:dist="63500" w14:dir="3000000" w14:sx="100000" w14:sy="100000" w14:kx="0" w14:ky="0" w14:algn="ctr">
                                  <w14:srgbClr w14:val="FF883E"/>
                                </w14:shadow>
                              </w:rPr>
                              <w:t>Happenings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326F23" id="_x0000_t202" coordsize="21600,21600" o:spt="202" path="m,l,21600r21600,l21600,xe">
                <v:stroke joinstyle="miter"/>
                <v:path gradientshapeok="t" o:connecttype="rect"/>
              </v:shapetype>
              <v:shape id="Text Box 2" o:spid="_x0000_s1026" type="#_x0000_t202" style="position:absolute;margin-left:362.8pt;margin-top:97pt;width:414pt;height:82.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" filled="f" stroked="f">
                <v:textbox>
                  <w:txbxContent>
                    <w:p w14:paraId="0A5A42CF" w14:textId="49907224" w:rsidR="006C4D65" w:rsidRPr="00F97D42" w:rsidRDefault="006C4D65" w:rsidP="0035733D">
                      <w:pPr>
                        <w:pStyle w:val="Title"/>
                        <w:rPr>
                          <w:color w:val="169B62"/>
                        </w:rPr>
                      </w:pPr>
                      <w:r w:rsidRPr="00F97D42">
                        <w:rPr>
                          <w:color w:val="169B62"/>
                          <w14:shadow w14:blurRad="50800" w14:dist="63500" w14:dir="3000000" w14:sx="100000" w14:sy="100000" w14:kx="0" w14:ky="0" w14:algn="ctr">
                            <w14:srgbClr w14:val="FF883E"/>
                          </w14:shadow>
                        </w:rPr>
                        <w:t>Happenings</w:t>
                      </w:r>
                    </w:p>
                  </w:txbxContent>
                </v:textbox>
                <w10:wrap anchorx="margin" anchory="page"/>
              </v:shape>
            </w:pict>
          </mc:Fallback>
        </mc:AlternateContent>
      </w:r>
    </w:p>
    <w:p w14:paraId="460E1475" w14:textId="77777777" w:rsidR="000A1F28" w:rsidRDefault="000A1F28" w:rsidP="00F906AB">
      <w:pPr>
        <w:rPr>
          <w14:shadow w14:blurRad="88900" w14:dist="114300" w14:dir="3000000" w14:sx="100000" w14:sy="100000" w14:kx="0" w14:ky="0" w14:algn="ctr">
            <w14:srgbClr w14:val="FF883E"/>
          </w14:shadow>
        </w:rPr>
      </w:pPr>
    </w:p>
    <w:p w14:paraId="26E31DF5" w14:textId="584706D1" w:rsidR="002266DD" w:rsidRPr="002266DD" w:rsidRDefault="00D7584C" w:rsidP="00F906AB">
      <w:pPr>
        <w:rPr>
          <w:lang w:val="en"/>
        </w:rPr>
        <w:sectPr w:rsidR="002266DD" w:rsidRPr="002266DD" w:rsidSect="00FC1193">
          <w:headerReference w:type="default" r:id="rId9"/>
          <w:footerReference w:type="default" r:id="rId10"/>
          <w:footerReference w:type="first" r:id="rId11"/>
          <w:pgSz w:w="12240" w:h="15840"/>
          <w:pgMar w:top="720" w:right="720" w:bottom="720" w:left="720" w:header="288" w:footer="288" w:gutter="0"/>
          <w:cols w:space="720"/>
          <w:titlePg/>
          <w:docGrid w:linePitch="381"/>
        </w:sectPr>
      </w:pPr>
      <w:r w:rsidRPr="0062686E">
        <w:rPr>
          <w:noProof/>
          <w:lang w:val="en"/>
        </w:rPr>
        <mc:AlternateContent>
          <mc:Choice Requires="wps">
            <w:drawing>
              <wp:anchor distT="45720" distB="45720" distL="114300" distR="114300" simplePos="0" relativeHeight="251660288" behindDoc="0" locked="0" layoutInCell="1" allowOverlap="1" wp14:anchorId="62D153E6" wp14:editId="7D2C7EC6">
                <wp:simplePos x="0" y="0"/>
                <wp:positionH relativeFrom="margin">
                  <wp:posOffset>2686050</wp:posOffset>
                </wp:positionH>
                <wp:positionV relativeFrom="page">
                  <wp:posOffset>457200</wp:posOffset>
                </wp:positionV>
                <wp:extent cx="4171950" cy="12573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1257300"/>
                        </a:xfrm>
                        <a:prstGeom prst="rect">
                          <a:avLst/>
                        </a:prstGeom>
                        <a:solidFill>
                          <a:srgbClr val="FFFFFF"/>
                        </a:solidFill>
                        <a:ln w="9525">
                          <a:noFill/>
                          <a:miter lim="800000"/>
                          <a:headEnd/>
                          <a:tailEnd/>
                        </a:ln>
                      </wps:spPr>
                      <wps:txbx>
                        <w:txbxContent>
                          <w:p w14:paraId="4ACEA329" w14:textId="0A6A325B" w:rsidR="0062686E" w:rsidRPr="00F97D42" w:rsidRDefault="006D6F17" w:rsidP="0035733D">
                            <w:pPr>
                              <w:pStyle w:val="Title"/>
                              <w:rPr>
                                <w:color w:val="169B62"/>
                              </w:rPr>
                            </w:pPr>
                            <w:r w:rsidRPr="00F97D42">
                              <w:rPr>
                                <w:color w:val="169B62"/>
                                <w14:shadow w14:blurRad="50800" w14:dist="63500" w14:dir="3000000" w14:sx="100000" w14:sy="100000" w14:kx="0" w14:ky="0" w14:algn="ctr">
                                  <w14:srgbClr w14:val="FF883E"/>
                                </w14:shadow>
                              </w:rPr>
                              <w:t>Heritage</w:t>
                            </w:r>
                            <w:r w:rsidRPr="00F97D42">
                              <w:rPr>
                                <w:color w:val="169B62"/>
                                <w14:shadow w14:blurRad="50800" w14:dist="63500" w14:dir="3000000" w14:sx="100000" w14:sy="100000" w14:kx="0" w14:ky="0" w14:algn="ctr">
                                  <w14:srgbClr w14:val="FF883E"/>
                                </w14:shadow>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153E6" id="_x0000_s1027" type="#_x0000_t202" style="position:absolute;margin-left:211.5pt;margin-top:36pt;width:328.5pt;height:99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" stroked="f">
                <v:textbox>
                  <w:txbxContent>
                    <w:p w14:paraId="4ACEA329" w14:textId="0A6A325B" w:rsidR="0062686E" w:rsidRPr="00F97D42" w:rsidRDefault="006D6F17" w:rsidP="0035733D">
                      <w:pPr>
                        <w:pStyle w:val="Title"/>
                        <w:rPr>
                          <w:color w:val="169B62"/>
                        </w:rPr>
                      </w:pPr>
                      <w:r w:rsidRPr="00F97D42">
                        <w:rPr>
                          <w:color w:val="169B62"/>
                          <w14:shadow w14:blurRad="50800" w14:dist="63500" w14:dir="3000000" w14:sx="100000" w14:sy="100000" w14:kx="0" w14:ky="0" w14:algn="ctr">
                            <w14:srgbClr w14:val="FF883E"/>
                          </w14:shadow>
                        </w:rPr>
                        <w:t>Heritage</w:t>
                      </w:r>
                      <w:r w:rsidRPr="00F97D42">
                        <w:rPr>
                          <w:color w:val="169B62"/>
                          <w14:shadow w14:blurRad="50800" w14:dist="63500" w14:dir="3000000" w14:sx="100000" w14:sy="100000" w14:kx="0" w14:ky="0" w14:algn="ctr">
                            <w14:srgbClr w14:val="FF883E"/>
                          </w14:shadow>
                        </w:rPr>
                        <w:br/>
                      </w:r>
                    </w:p>
                  </w:txbxContent>
                </v:textbox>
                <w10:wrap type="square" anchorx="margin" anchory="page"/>
              </v:shape>
            </w:pict>
          </mc:Fallback>
        </mc:AlternateContent>
      </w:r>
    </w:p>
    <w:p w14:paraId="2908B10C" w14:textId="77777777" w:rsidR="00DD618A" w:rsidRDefault="00DD618A" w:rsidP="00234DB0">
      <w:pPr>
        <w:pStyle w:val="Heading1"/>
      </w:pPr>
    </w:p>
    <w:p w14:paraId="0CE51EE8" w14:textId="676F0466" w:rsidR="00E55EE6" w:rsidRDefault="00E55EE6" w:rsidP="00FE3BD8">
      <w:pPr>
        <w:pStyle w:val="Heading1"/>
        <w:jc w:val="right"/>
      </w:pPr>
      <w:r>
        <w:t>March 2025</w:t>
      </w:r>
    </w:p>
    <w:p w14:paraId="7068842E" w14:textId="796F4530" w:rsidR="009117AB" w:rsidRPr="006B22D0" w:rsidRDefault="009117AB" w:rsidP="009A487D">
      <w:pPr>
        <w:pStyle w:val="specials"/>
        <w:spacing w:line="240" w:lineRule="auto"/>
        <w:rPr>
          <w:rFonts w:ascii="ADLaM Display" w:hAnsi="ADLaM Display" w:cs="ADLaM Display"/>
          <w:color w:val="169B62"/>
          <w:sz w:val="32"/>
          <w:szCs w:val="32"/>
        </w:rPr>
      </w:pPr>
      <w:r w:rsidRPr="006B22D0">
        <w:rPr>
          <w:rFonts w:ascii="ADLaM Display" w:hAnsi="ADLaM Display" w:cs="ADLaM Display"/>
          <w:color w:val="169B62"/>
          <w:sz w:val="32"/>
          <w:szCs w:val="32"/>
        </w:rPr>
        <w:t>The monthly newsletter published by residents of</w:t>
      </w:r>
      <w:r w:rsidRPr="006B22D0">
        <w:rPr>
          <w:rFonts w:ascii="ADLaM Display" w:hAnsi="ADLaM Display" w:cs="ADLaM Display"/>
          <w:color w:val="169B62"/>
          <w:sz w:val="32"/>
          <w:szCs w:val="32"/>
        </w:rPr>
        <w:br/>
        <w:t>Heritage on the Marina, San Francisco CA, USA</w:t>
      </w:r>
    </w:p>
    <w:p w14:paraId="35094C00" w14:textId="77777777" w:rsidR="00AE2294" w:rsidRDefault="00AE2294" w:rsidP="00234DB0">
      <w:pPr>
        <w:pStyle w:val="Heading1"/>
        <w:sectPr w:rsidR="00AE2294" w:rsidSect="002C21B5">
          <w:type w:val="continuous"/>
          <w:pgSz w:w="12240" w:h="15840"/>
          <w:pgMar w:top="720" w:right="720" w:bottom="720" w:left="720" w:header="288" w:footer="288" w:gutter="0"/>
          <w:cols w:space="720"/>
          <w:titlePg/>
          <w:docGrid w:linePitch="381"/>
        </w:sectPr>
      </w:pPr>
    </w:p>
    <w:p w14:paraId="416E997D" w14:textId="242C92E3" w:rsidR="00D57722" w:rsidRPr="003E1775" w:rsidRDefault="00180430" w:rsidP="00234DB0">
      <w:pPr>
        <w:pStyle w:val="Heading1"/>
      </w:pPr>
      <w:r>
        <w:t>This</w:t>
      </w:r>
      <w:r w:rsidR="008A61B2">
        <w:t xml:space="preserve"> month</w:t>
      </w:r>
      <w:r>
        <w:t xml:space="preserve"> </w:t>
      </w:r>
      <w:r w:rsidR="00454FBB">
        <w:t>i</w:t>
      </w:r>
      <w:r>
        <w:t xml:space="preserve">t’s </w:t>
      </w:r>
      <w:r w:rsidR="003C4B5D" w:rsidRPr="003E1775">
        <w:t>Ireland</w:t>
      </w:r>
    </w:p>
    <w:p w14:paraId="5A131BEA" w14:textId="3E7DE3F9" w:rsidR="003C63B8" w:rsidRDefault="003026CB" w:rsidP="00F906AB">
      <w:r>
        <w:rPr>
          <w:noProof/>
        </w:rPr>
        <w:drawing>
          <wp:inline distT="0" distB="0" distL="0" distR="0" wp14:anchorId="1963BA3E" wp14:editId="71D8D6E1">
            <wp:extent cx="457200" cy="228600"/>
            <wp:effectExtent l="0" t="0" r="0" b="0"/>
            <wp:docPr id="1387780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pic:spPr>
                </pic:pic>
              </a:graphicData>
            </a:graphic>
          </wp:inline>
        </w:drawing>
      </w:r>
      <w:r w:rsidR="008D673E">
        <w:t xml:space="preserve"> The country of the month is </w:t>
      </w:r>
      <w:r w:rsidR="008D673E" w:rsidRPr="00A73EE3">
        <w:rPr>
          <w:b/>
          <w:bCs/>
          <w:color w:val="169B62"/>
        </w:rPr>
        <w:t>Ireland</w:t>
      </w:r>
      <w:r w:rsidR="003E1775" w:rsidRPr="004240E7">
        <w:t>.</w:t>
      </w:r>
      <w:r w:rsidR="007A570E" w:rsidRPr="004240E7">
        <w:t xml:space="preserve"> The masthead cameo</w:t>
      </w:r>
      <w:r w:rsidR="007A570E">
        <w:t xml:space="preserve"> </w:t>
      </w:r>
      <w:r w:rsidR="004240E7">
        <w:t xml:space="preserve">highlights </w:t>
      </w:r>
      <w:r w:rsidR="00A73EE3">
        <w:t>S</w:t>
      </w:r>
      <w:r w:rsidR="00A73EE3" w:rsidRPr="00A73EE3">
        <w:t>aint Patrick blowing a traditional Irish horn</w:t>
      </w:r>
      <w:r w:rsidR="00A73EE3">
        <w:t>.</w:t>
      </w:r>
      <w:r w:rsidR="00764A55">
        <w:t xml:space="preserve"> He appears to </w:t>
      </w:r>
      <w:r w:rsidR="00D3155D">
        <w:t>have blessed many residents with the “gift of the gab”</w:t>
      </w:r>
      <w:r w:rsidR="003736A7">
        <w:t>:</w:t>
      </w:r>
      <w:r w:rsidR="00272549">
        <w:t xml:space="preserve"> </w:t>
      </w:r>
      <w:r w:rsidR="003736A7">
        <w:t>numerous</w:t>
      </w:r>
      <w:r w:rsidR="00F409C4" w:rsidRPr="00F906AB">
        <w:t xml:space="preserve"> new contributors </w:t>
      </w:r>
      <w:r w:rsidR="005F5037">
        <w:t>shared their precious wisdom</w:t>
      </w:r>
      <w:r w:rsidR="008A61B2" w:rsidRPr="00F906AB">
        <w:t>.</w:t>
      </w:r>
    </w:p>
    <w:p w14:paraId="072C87BC" w14:textId="14343A16" w:rsidR="00D95277" w:rsidRDefault="00D95277" w:rsidP="00F906AB">
      <w:pPr>
        <w:pStyle w:val="Heading2"/>
      </w:pPr>
      <w:r>
        <w:t>New Residents</w:t>
      </w:r>
    </w:p>
    <w:p w14:paraId="03B58216" w14:textId="71CD4832" w:rsidR="00D95277" w:rsidRDefault="00D95277" w:rsidP="00F906AB">
      <w:r>
        <w:t>C</w:t>
      </w:r>
      <w:r w:rsidR="009B0AE8">
        <w:t xml:space="preserve">andy and Jim </w:t>
      </w:r>
      <w:r w:rsidR="00A70A6A">
        <w:t>Naughton</w:t>
      </w:r>
      <w:r w:rsidR="006223DE">
        <w:t xml:space="preserve"> moved </w:t>
      </w:r>
      <w:r w:rsidR="00FE11BB">
        <w:t>from Marin</w:t>
      </w:r>
      <w:r w:rsidR="00F44785">
        <w:t xml:space="preserve"> </w:t>
      </w:r>
      <w:r w:rsidR="006223DE">
        <w:t>in</w:t>
      </w:r>
      <w:r w:rsidR="00FE11BB">
        <w:t xml:space="preserve">to </w:t>
      </w:r>
      <w:r w:rsidR="00AE5DF2">
        <w:t xml:space="preserve">411 &amp; </w:t>
      </w:r>
      <w:r w:rsidR="00FE11BB">
        <w:t>420 Perry</w:t>
      </w:r>
      <w:r w:rsidR="00254BC7">
        <w:t xml:space="preserve">. </w:t>
      </w:r>
      <w:r w:rsidR="00570E21">
        <w:t xml:space="preserve">Candy </w:t>
      </w:r>
      <w:r w:rsidR="00C03000">
        <w:t>says,</w:t>
      </w:r>
      <w:r w:rsidR="00570E21">
        <w:t xml:space="preserve"> “I was taller than Jim </w:t>
      </w:r>
      <w:r w:rsidR="00570E21" w:rsidRPr="00C03000">
        <w:rPr>
          <w:sz w:val="18"/>
          <w:szCs w:val="18"/>
        </w:rPr>
        <w:t>back in seventh grade</w:t>
      </w:r>
      <w:r w:rsidR="00570E21">
        <w:t>.”</w:t>
      </w:r>
    </w:p>
    <w:p w14:paraId="0C2CCAA5" w14:textId="7E1EA7DB" w:rsidR="002C4952" w:rsidRDefault="002C4952" w:rsidP="00F906AB">
      <w:pPr>
        <w:pStyle w:val="Heading2"/>
      </w:pPr>
      <w:r>
        <w:t xml:space="preserve">Events </w:t>
      </w:r>
      <w:r w:rsidR="00780474">
        <w:t>of Interest</w:t>
      </w:r>
    </w:p>
    <w:p w14:paraId="2D66C381" w14:textId="34FC65C0" w:rsidR="002C4952" w:rsidRPr="0001144C" w:rsidRDefault="002C4952" w:rsidP="002C4952">
      <w:pPr>
        <w:pStyle w:val="ListParagraph"/>
      </w:pPr>
      <w:r w:rsidRPr="0001144C">
        <w:t xml:space="preserve">Mardi Gras </w:t>
      </w:r>
      <w:r w:rsidR="00F74789">
        <w:t>D</w:t>
      </w:r>
      <w:r w:rsidRPr="0001144C">
        <w:t xml:space="preserve">inner </w:t>
      </w:r>
      <w:r w:rsidR="00F44785">
        <w:t>3/</w:t>
      </w:r>
      <w:r w:rsidRPr="0001144C">
        <w:t>4</w:t>
      </w:r>
    </w:p>
    <w:p w14:paraId="5A67021B" w14:textId="65619393" w:rsidR="002C4952" w:rsidRDefault="002C4952" w:rsidP="002C4952">
      <w:pPr>
        <w:pStyle w:val="ListParagraph"/>
      </w:pPr>
      <w:r w:rsidRPr="0001144C">
        <w:t xml:space="preserve">Daylight Savings </w:t>
      </w:r>
      <w:r w:rsidR="00F44785">
        <w:t>3/</w:t>
      </w:r>
      <w:r w:rsidRPr="0001144C">
        <w:t>9</w:t>
      </w:r>
    </w:p>
    <w:p w14:paraId="03A0D261" w14:textId="4D161F34" w:rsidR="00C70A82" w:rsidRPr="00C70A82" w:rsidRDefault="00C401B8" w:rsidP="00780474">
      <w:pPr>
        <w:pStyle w:val="ListParagraph"/>
      </w:pPr>
      <w:r>
        <w:t xml:space="preserve">Semiannual Meeting </w:t>
      </w:r>
      <w:r w:rsidR="009C5DE8">
        <w:t>3/12</w:t>
      </w:r>
    </w:p>
    <w:p w14:paraId="3CC8A245" w14:textId="344E4119" w:rsidR="002C4952" w:rsidRPr="0001144C" w:rsidRDefault="002C4952" w:rsidP="002C4952">
      <w:pPr>
        <w:pStyle w:val="ListParagraph"/>
      </w:pPr>
      <w:r w:rsidRPr="0001144C">
        <w:t xml:space="preserve">Birthday Night </w:t>
      </w:r>
      <w:r w:rsidR="00F44785">
        <w:t>3/</w:t>
      </w:r>
      <w:r w:rsidRPr="0001144C">
        <w:t>14</w:t>
      </w:r>
    </w:p>
    <w:p w14:paraId="78061072" w14:textId="7D88A605" w:rsidR="002C4952" w:rsidRDefault="002C4952" w:rsidP="002C4952">
      <w:pPr>
        <w:pStyle w:val="ListParagraph"/>
      </w:pPr>
      <w:r w:rsidRPr="0001144C">
        <w:t xml:space="preserve">St Patrick's Day </w:t>
      </w:r>
      <w:r w:rsidR="00056DF4">
        <w:t>D</w:t>
      </w:r>
      <w:r w:rsidRPr="0001144C">
        <w:t xml:space="preserve">inner </w:t>
      </w:r>
      <w:r w:rsidR="00F44785">
        <w:t>3</w:t>
      </w:r>
      <w:r w:rsidR="00002AD2">
        <w:t>/</w:t>
      </w:r>
      <w:r w:rsidRPr="0001144C">
        <w:t>17</w:t>
      </w:r>
    </w:p>
    <w:p w14:paraId="4370A980" w14:textId="5F6C55A9" w:rsidR="00002AD2" w:rsidRPr="00002AD2" w:rsidRDefault="00002AD2" w:rsidP="00002AD2">
      <w:pPr>
        <w:pStyle w:val="ListParagraph"/>
      </w:pPr>
      <w:r>
        <w:t>Centenary Celebration 3/27</w:t>
      </w:r>
    </w:p>
    <w:p w14:paraId="42E884C7" w14:textId="61F79402" w:rsidR="00780474" w:rsidRPr="00780474" w:rsidRDefault="00780474" w:rsidP="00002AD2">
      <w:pPr>
        <w:pStyle w:val="ListParagraph"/>
      </w:pPr>
      <w:r>
        <w:t>Residents Council</w:t>
      </w:r>
      <w:r w:rsidR="00F44785">
        <w:t xml:space="preserve"> 3/28</w:t>
      </w:r>
    </w:p>
    <w:p w14:paraId="6AE6575B" w14:textId="77777777" w:rsidR="00F906AB" w:rsidRDefault="00F906AB" w:rsidP="00F906AB"/>
    <w:p w14:paraId="12EBB019" w14:textId="77777777" w:rsidR="00AD5DB6" w:rsidRDefault="00AD5DB6" w:rsidP="00AD5DB6">
      <w:pPr>
        <w:pStyle w:val="Heading2"/>
      </w:pPr>
      <w:r>
        <w:t>Landmark Designation</w:t>
      </w:r>
    </w:p>
    <w:p w14:paraId="76CF5FAC" w14:textId="34510C26" w:rsidR="00AD5DB6" w:rsidRDefault="00AD5DB6" w:rsidP="00AD5DB6">
      <w:r>
        <w:t xml:space="preserve">In January the San Francisco Board of Supervisors voted unanimously to register the Julia Morgan Building as a Historic Landmark. </w:t>
      </w:r>
    </w:p>
    <w:p w14:paraId="75D7AE98" w14:textId="77777777" w:rsidR="009E3709" w:rsidRDefault="009E3709" w:rsidP="00F7351E">
      <w:pPr>
        <w:pStyle w:val="Heading2"/>
      </w:pPr>
      <w:r>
        <w:t>Centenary Celebration</w:t>
      </w:r>
    </w:p>
    <w:p w14:paraId="6E51EA89" w14:textId="02FBD09C" w:rsidR="009E3709" w:rsidRDefault="009E3709" w:rsidP="009E3709">
      <w:r>
        <w:t xml:space="preserve">Heritage on the Marina is celebrating the centenary of the opening of the Julia Morgan Building on </w:t>
      </w:r>
      <w:r w:rsidR="00193C73">
        <w:t>March 27. A gala celebration is planned</w:t>
      </w:r>
      <w:r w:rsidR="001422A0">
        <w:t>. N</w:t>
      </w:r>
      <w:r w:rsidR="00193C73">
        <w:t xml:space="preserve">umerous local </w:t>
      </w:r>
      <w:r w:rsidR="005F78F7">
        <w:t xml:space="preserve">dignitaries </w:t>
      </w:r>
      <w:r w:rsidR="00CE7393">
        <w:t xml:space="preserve">will </w:t>
      </w:r>
      <w:r w:rsidR="005F78F7">
        <w:t xml:space="preserve">attend. </w:t>
      </w:r>
      <w:r w:rsidR="00897275">
        <w:t xml:space="preserve">A </w:t>
      </w:r>
      <w:r w:rsidR="001E1EA7">
        <w:t xml:space="preserve">new </w:t>
      </w:r>
      <w:r w:rsidR="009E1A7F">
        <w:t xml:space="preserve">bronze </w:t>
      </w:r>
      <w:r w:rsidR="00897275">
        <w:t>plaque</w:t>
      </w:r>
      <w:r w:rsidR="009E1A7F">
        <w:t xml:space="preserve"> impart</w:t>
      </w:r>
      <w:r w:rsidR="003C716A">
        <w:t>ing</w:t>
      </w:r>
      <w:r w:rsidR="009E1A7F">
        <w:t xml:space="preserve"> the details</w:t>
      </w:r>
      <w:r w:rsidR="005C3797">
        <w:t xml:space="preserve"> </w:t>
      </w:r>
      <w:r w:rsidR="00235333">
        <w:t>of the Land</w:t>
      </w:r>
      <w:r w:rsidR="00AD5DB6">
        <w:t xml:space="preserve">mark designation </w:t>
      </w:r>
      <w:r w:rsidR="005C3797">
        <w:t>will be unveiled.</w:t>
      </w:r>
      <w:r w:rsidR="001E1EA7">
        <w:t xml:space="preserve"> </w:t>
      </w:r>
      <w:r w:rsidR="003C716A">
        <w:t>This is a fund</w:t>
      </w:r>
      <w:r w:rsidR="00AD08DB">
        <w:t xml:space="preserve">raising event and sponsorship is welcome. Phone 415 </w:t>
      </w:r>
      <w:r w:rsidR="00144845">
        <w:t>202</w:t>
      </w:r>
      <w:r w:rsidR="00D54B96">
        <w:t>-</w:t>
      </w:r>
      <w:r w:rsidR="00144845">
        <w:t>0103</w:t>
      </w:r>
    </w:p>
    <w:p w14:paraId="7660D150" w14:textId="6E839A20" w:rsidR="00D54B96" w:rsidRDefault="00D4061E" w:rsidP="00D4061E">
      <w:pPr>
        <w:pStyle w:val="Heading2"/>
      </w:pPr>
      <w:r>
        <w:t>Article in SF Heritage News</w:t>
      </w:r>
    </w:p>
    <w:p w14:paraId="7FC9A84A" w14:textId="1974BD82" w:rsidR="00D4061E" w:rsidRDefault="009036D6" w:rsidP="009E3709">
      <w:r>
        <w:rPr>
          <w:noProof/>
        </w:rPr>
        <w:drawing>
          <wp:anchor distT="0" distB="0" distL="114300" distR="114300" simplePos="0" relativeHeight="251669504" behindDoc="0" locked="0" layoutInCell="1" allowOverlap="1" wp14:anchorId="14381681" wp14:editId="7C717A36">
            <wp:simplePos x="0" y="0"/>
            <wp:positionH relativeFrom="column">
              <wp:posOffset>2540</wp:posOffset>
            </wp:positionH>
            <wp:positionV relativeFrom="paragraph">
              <wp:posOffset>62865</wp:posOffset>
            </wp:positionV>
            <wp:extent cx="1066165" cy="914400"/>
            <wp:effectExtent l="0" t="0" r="635" b="0"/>
            <wp:wrapSquare wrapText="bothSides"/>
            <wp:docPr id="1746711556" name="Picture 3" descr="A qr code with a dinosa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1556" name="Picture 3" descr="A qr code with a dinosaur&#10;&#10;AI-generated content may be incorrect."/>
                    <pic:cNvPicPr/>
                  </pic:nvPicPr>
                  <pic:blipFill rotWithShape="1">
                    <a:blip r:embed="rId13" cstate="print">
                      <a:extLst>
                        <a:ext uri="{28A0092B-C50C-407E-A947-70E740481C1C}">
                          <a14:useLocalDpi xmlns:a14="http://schemas.microsoft.com/office/drawing/2010/main" val="0"/>
                        </a:ext>
                      </a:extLst>
                    </a:blip>
                    <a:srcRect t="5822" b="8408"/>
                    <a:stretch/>
                  </pic:blipFill>
                  <pic:spPr bwMode="auto">
                    <a:xfrm>
                      <a:off x="0" y="0"/>
                      <a:ext cx="1066165"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762">
        <w:t>The centenary of the</w:t>
      </w:r>
      <w:r w:rsidR="00E82587">
        <w:t xml:space="preserve"> </w:t>
      </w:r>
      <w:r w:rsidR="00613762">
        <w:t xml:space="preserve">Julia Morgan Building is a major article </w:t>
      </w:r>
      <w:r w:rsidR="00CA42D6">
        <w:t xml:space="preserve">on </w:t>
      </w:r>
      <w:r w:rsidR="00FD6546">
        <w:t xml:space="preserve">page 3 </w:t>
      </w:r>
      <w:r w:rsidR="00CA42D6">
        <w:t>of</w:t>
      </w:r>
      <w:r w:rsidR="00613762">
        <w:t xml:space="preserve"> the January</w:t>
      </w:r>
      <w:r w:rsidR="00CA42D6">
        <w:br/>
      </w:r>
      <w:hyperlink r:id="rId14" w:history="1">
        <w:r w:rsidR="00E82587" w:rsidRPr="00D906A1">
          <w:rPr>
            <w:rStyle w:val="Hyperlink"/>
            <w:lang w:val="en-US"/>
          </w:rPr>
          <w:t>San Francisco Heritage Society newsletter</w:t>
        </w:r>
      </w:hyperlink>
      <w:r w:rsidR="00F22CA9" w:rsidRPr="00B67F0A">
        <w:t>.</w:t>
      </w:r>
    </w:p>
    <w:p w14:paraId="2AFF53D3" w14:textId="5FEB1FBE" w:rsidR="009E3709" w:rsidRDefault="00553623" w:rsidP="005B58B5">
      <w:pPr>
        <w:pStyle w:val="Heading2"/>
      </w:pPr>
      <w:r>
        <w:lastRenderedPageBreak/>
        <w:t xml:space="preserve">San Francisco Ladies Protection and Relief Society </w:t>
      </w:r>
      <w:r w:rsidR="00016674">
        <w:t xml:space="preserve">featured in its own </w:t>
      </w:r>
      <w:r>
        <w:t xml:space="preserve">Wikipedia </w:t>
      </w:r>
      <w:r w:rsidR="009836A3">
        <w:t>Article</w:t>
      </w:r>
    </w:p>
    <w:p w14:paraId="7B31B82B" w14:textId="4315C125" w:rsidR="005B58B5" w:rsidRDefault="005B58B5" w:rsidP="005B58B5">
      <w:pPr>
        <w:rPr>
          <w:lang w:val="en"/>
        </w:rPr>
      </w:pPr>
      <w:r>
        <w:rPr>
          <w:lang w:val="en"/>
        </w:rPr>
        <w:t xml:space="preserve">Theo Armour </w:t>
      </w:r>
      <w:r w:rsidR="00AB296E">
        <w:rPr>
          <w:lang w:val="en"/>
        </w:rPr>
        <w:t>has at last submitted his a</w:t>
      </w:r>
      <w:r w:rsidR="005B236E">
        <w:rPr>
          <w:lang w:val="en"/>
        </w:rPr>
        <w:t>rticle</w:t>
      </w:r>
      <w:r w:rsidR="00C64EA1">
        <w:rPr>
          <w:lang w:val="en"/>
        </w:rPr>
        <w:t xml:space="preserve"> on the San Francisco Ladies Protection and Relief Society to Wikipedia. </w:t>
      </w:r>
      <w:r w:rsidR="00E7718F">
        <w:rPr>
          <w:lang w:val="en"/>
        </w:rPr>
        <w:t>Here is the link:</w:t>
      </w:r>
      <w:r w:rsidR="00E7718F">
        <w:rPr>
          <w:lang w:val="en"/>
        </w:rPr>
        <w:br/>
      </w:r>
      <w:hyperlink r:id="rId15" w:history="1">
        <w:r w:rsidR="009836A3" w:rsidRPr="00B1755C">
          <w:rPr>
            <w:rStyle w:val="Hyperlink"/>
          </w:rPr>
          <w:t>https://en.wikipedia.org/wiki/San_Francisco_Ladies_Protection_and_Relief_Society</w:t>
        </w:r>
      </w:hyperlink>
    </w:p>
    <w:p w14:paraId="3D6261D7" w14:textId="0084955A" w:rsidR="00C64EA1" w:rsidRDefault="007A0524" w:rsidP="005B58B5">
      <w:pPr>
        <w:rPr>
          <w:lang w:val="en"/>
        </w:rPr>
      </w:pPr>
      <w:r>
        <w:rPr>
          <w:lang w:val="en"/>
        </w:rPr>
        <w:t>The article is work-in-progress.</w:t>
      </w:r>
      <w:r w:rsidR="00DF0C5B">
        <w:rPr>
          <w:lang w:val="en"/>
        </w:rPr>
        <w:t xml:space="preserve"> Many corrections and much new </w:t>
      </w:r>
      <w:r w:rsidR="003634FC">
        <w:rPr>
          <w:lang w:val="en"/>
        </w:rPr>
        <w:t xml:space="preserve">information </w:t>
      </w:r>
      <w:r w:rsidR="006A3383">
        <w:rPr>
          <w:lang w:val="en"/>
        </w:rPr>
        <w:t>are</w:t>
      </w:r>
      <w:r w:rsidR="003634FC">
        <w:rPr>
          <w:lang w:val="en"/>
        </w:rPr>
        <w:t xml:space="preserve"> waiting to be added. </w:t>
      </w:r>
      <w:r w:rsidR="00F03093">
        <w:rPr>
          <w:lang w:val="en"/>
        </w:rPr>
        <w:t xml:space="preserve">New </w:t>
      </w:r>
      <w:r w:rsidR="00903D77">
        <w:rPr>
          <w:lang w:val="en"/>
        </w:rPr>
        <w:t>a</w:t>
      </w:r>
      <w:r w:rsidR="00C64EA1">
        <w:rPr>
          <w:lang w:val="en"/>
        </w:rPr>
        <w:t xml:space="preserve">rticles on Heritage on the Marina and the Julia Morgan </w:t>
      </w:r>
      <w:r w:rsidR="001C2C73">
        <w:rPr>
          <w:lang w:val="en"/>
        </w:rPr>
        <w:t xml:space="preserve">Building </w:t>
      </w:r>
      <w:r w:rsidR="00C40E54">
        <w:rPr>
          <w:lang w:val="en"/>
        </w:rPr>
        <w:t>are in the making.</w:t>
      </w:r>
      <w:r w:rsidR="00C64EA1">
        <w:rPr>
          <w:lang w:val="en"/>
        </w:rPr>
        <w:t xml:space="preserve"> </w:t>
      </w:r>
    </w:p>
    <w:p w14:paraId="113F5E1E" w14:textId="7213C2AE" w:rsidR="002A7C0B" w:rsidRDefault="00927048" w:rsidP="00927048">
      <w:pPr>
        <w:pStyle w:val="Heading2"/>
      </w:pPr>
      <w:r>
        <w:t>Centenary Ex</w:t>
      </w:r>
      <w:r w:rsidR="00FC155C">
        <w:t>hibit</w:t>
      </w:r>
      <w:r>
        <w:t xml:space="preserve">: </w:t>
      </w:r>
      <w:r w:rsidR="002A7C0B">
        <w:t>Art Gallery</w:t>
      </w:r>
    </w:p>
    <w:p w14:paraId="19CD6C45" w14:textId="410EB8CE" w:rsidR="007B79E7" w:rsidRPr="007B79E7" w:rsidRDefault="007B79E7" w:rsidP="007B79E7">
      <w:pPr>
        <w:rPr>
          <w:lang w:val="en"/>
        </w:rPr>
      </w:pPr>
      <w:r w:rsidRPr="007B79E7">
        <w:rPr>
          <w:lang w:val="en"/>
        </w:rPr>
        <w:t xml:space="preserve">Coretta Scott King said: </w:t>
      </w:r>
      <w:r w:rsidRPr="009951BF">
        <w:rPr>
          <w:i/>
          <w:iCs/>
          <w:lang w:val="en"/>
        </w:rPr>
        <w:t>The greatness of a community is most</w:t>
      </w:r>
      <w:r w:rsidR="009951BF" w:rsidRPr="009951BF">
        <w:rPr>
          <w:i/>
          <w:iCs/>
          <w:lang w:val="en"/>
        </w:rPr>
        <w:t xml:space="preserve"> </w:t>
      </w:r>
      <w:r w:rsidRPr="009951BF">
        <w:rPr>
          <w:i/>
          <w:iCs/>
          <w:lang w:val="en"/>
        </w:rPr>
        <w:t>accurately measured by the compassionate actions of its members</w:t>
      </w:r>
      <w:r w:rsidRPr="007B79E7">
        <w:rPr>
          <w:lang w:val="en"/>
        </w:rPr>
        <w:t>.</w:t>
      </w:r>
    </w:p>
    <w:p w14:paraId="34D2D253" w14:textId="0CD066B2" w:rsidR="007B79E7" w:rsidRDefault="007B79E7" w:rsidP="007B79E7">
      <w:pPr>
        <w:rPr>
          <w:lang w:val="en"/>
        </w:rPr>
      </w:pPr>
      <w:r w:rsidRPr="007B79E7">
        <w:rPr>
          <w:lang w:val="en"/>
        </w:rPr>
        <w:t>The 100th Anniversary event will celebrate the Morgan building, its</w:t>
      </w:r>
      <w:r w:rsidR="001C4E69">
        <w:rPr>
          <w:lang w:val="en"/>
        </w:rPr>
        <w:t xml:space="preserve"> </w:t>
      </w:r>
      <w:r w:rsidRPr="007B79E7">
        <w:rPr>
          <w:lang w:val="en"/>
        </w:rPr>
        <w:t>designer Julia Morgan, the beauty of the building and its historical</w:t>
      </w:r>
      <w:r w:rsidR="001C4E69">
        <w:rPr>
          <w:lang w:val="en"/>
        </w:rPr>
        <w:t xml:space="preserve"> </w:t>
      </w:r>
      <w:r w:rsidRPr="007B79E7">
        <w:rPr>
          <w:lang w:val="en"/>
        </w:rPr>
        <w:t>value. The display in the Tony Lawrence Gallery, through photographs,</w:t>
      </w:r>
      <w:r w:rsidR="001C4E69">
        <w:rPr>
          <w:lang w:val="en"/>
        </w:rPr>
        <w:t xml:space="preserve"> </w:t>
      </w:r>
      <w:r w:rsidRPr="007B79E7">
        <w:rPr>
          <w:lang w:val="en"/>
        </w:rPr>
        <w:t>art projects and words, will emphasize that the essential benefit of</w:t>
      </w:r>
      <w:r w:rsidR="001C4E69">
        <w:rPr>
          <w:lang w:val="en"/>
        </w:rPr>
        <w:t xml:space="preserve"> t</w:t>
      </w:r>
      <w:r w:rsidRPr="007B79E7">
        <w:rPr>
          <w:lang w:val="en"/>
        </w:rPr>
        <w:t>his building is truly measured by the power of our communal life, fed</w:t>
      </w:r>
      <w:r w:rsidR="001C4E69">
        <w:rPr>
          <w:lang w:val="en"/>
        </w:rPr>
        <w:t xml:space="preserve"> </w:t>
      </w:r>
      <w:r w:rsidRPr="007B79E7">
        <w:rPr>
          <w:lang w:val="en"/>
        </w:rPr>
        <w:t>daily with active love, friendship and compassion.</w:t>
      </w:r>
    </w:p>
    <w:p w14:paraId="6F04FBD9" w14:textId="77777777" w:rsidR="00636330" w:rsidRPr="007B79E7" w:rsidRDefault="00636330" w:rsidP="007B79E7">
      <w:pPr>
        <w:rPr>
          <w:lang w:val="en"/>
        </w:rPr>
      </w:pPr>
    </w:p>
    <w:p w14:paraId="4700353E" w14:textId="77777777" w:rsidR="002A7C0B" w:rsidRPr="005F1114" w:rsidRDefault="002A7C0B" w:rsidP="002A7C0B">
      <w:pPr>
        <w:pStyle w:val="Heading2"/>
      </w:pPr>
      <w:r w:rsidRPr="005F1114">
        <w:t>Author’s Reading</w:t>
      </w:r>
    </w:p>
    <w:p w14:paraId="54D9EA59" w14:textId="447C53DA" w:rsidR="002A7C0B" w:rsidRPr="002A7C0B" w:rsidRDefault="002A7C0B" w:rsidP="005B58B5">
      <w:r>
        <w:t xml:space="preserve">June Fraps’ cousin Laura Burges reads from her new book: </w:t>
      </w:r>
      <w:r w:rsidRPr="00077450">
        <w:rPr>
          <w:b/>
          <w:bCs/>
          <w:i/>
          <w:iCs/>
        </w:rPr>
        <w:t xml:space="preserve">Wisdom Stories of Tibet </w:t>
      </w:r>
      <w:r>
        <w:t>on March 6 at 3 pm</w:t>
      </w:r>
      <w:r w:rsidR="00CD7753">
        <w:t xml:space="preserve"> in Friendship Hall</w:t>
      </w:r>
      <w:r>
        <w:t xml:space="preserve">. Members of Next Village, the popular </w:t>
      </w:r>
      <w:proofErr w:type="gramStart"/>
      <w:r w:rsidR="00840015">
        <w:t>seniors</w:t>
      </w:r>
      <w:proofErr w:type="gramEnd"/>
      <w:r>
        <w:t xml:space="preserve"> organization, are invited to attend.</w:t>
      </w:r>
    </w:p>
    <w:p w14:paraId="32D68D9A" w14:textId="6C0EBF41" w:rsidR="00BF3290" w:rsidRDefault="00BF3290" w:rsidP="008A2260">
      <w:pPr>
        <w:pStyle w:val="Heading2"/>
      </w:pPr>
      <w:r>
        <w:t>QR Codes</w:t>
      </w:r>
    </w:p>
    <w:p w14:paraId="0B6D6232" w14:textId="5CA5D8B4" w:rsidR="00BF3290" w:rsidRDefault="008A2260" w:rsidP="005B58B5">
      <w:pPr>
        <w:rPr>
          <w:lang w:val="en"/>
        </w:rPr>
      </w:pPr>
      <w:r>
        <w:rPr>
          <w:noProof/>
        </w:rPr>
        <w:drawing>
          <wp:anchor distT="0" distB="0" distL="114300" distR="114300" simplePos="0" relativeHeight="251664384" behindDoc="0" locked="0" layoutInCell="1" allowOverlap="1" wp14:anchorId="6C65A941" wp14:editId="5DD7262B">
            <wp:simplePos x="0" y="0"/>
            <wp:positionH relativeFrom="column">
              <wp:align>left</wp:align>
            </wp:positionH>
            <wp:positionV relativeFrom="paragraph">
              <wp:posOffset>3175</wp:posOffset>
            </wp:positionV>
            <wp:extent cx="711200" cy="711200"/>
            <wp:effectExtent l="0" t="0" r="0" b="0"/>
            <wp:wrapSquare wrapText="bothSides"/>
            <wp:docPr id="838707686" name="Picture 4"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07686" name="Picture 4" descr="A qr code on a white background&#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anchor>
        </w:drawing>
      </w:r>
      <w:r w:rsidR="00DB351F">
        <w:rPr>
          <w:lang w:val="en"/>
        </w:rPr>
        <w:t>The funny bo</w:t>
      </w:r>
      <w:r w:rsidR="005C357C">
        <w:rPr>
          <w:lang w:val="en"/>
        </w:rPr>
        <w:t xml:space="preserve">x on the left is called a QR Code. If you take a photo of </w:t>
      </w:r>
      <w:r w:rsidR="00737257">
        <w:rPr>
          <w:lang w:val="en"/>
        </w:rPr>
        <w:t xml:space="preserve">a QR code </w:t>
      </w:r>
      <w:r w:rsidR="005C357C">
        <w:rPr>
          <w:lang w:val="en"/>
        </w:rPr>
        <w:t>with your phon</w:t>
      </w:r>
      <w:r w:rsidR="00737257">
        <w:rPr>
          <w:lang w:val="en"/>
        </w:rPr>
        <w:t>e a link will pop up. Click</w:t>
      </w:r>
      <w:r w:rsidR="00AA5347">
        <w:rPr>
          <w:lang w:val="en"/>
        </w:rPr>
        <w:t>ing</w:t>
      </w:r>
      <w:r w:rsidR="00737257">
        <w:rPr>
          <w:lang w:val="en"/>
        </w:rPr>
        <w:t xml:space="preserve"> on the link</w:t>
      </w:r>
      <w:r w:rsidR="00AA5347">
        <w:rPr>
          <w:lang w:val="en"/>
        </w:rPr>
        <w:t xml:space="preserve"> above will take you directly to the new </w:t>
      </w:r>
      <w:r w:rsidR="007A605C">
        <w:rPr>
          <w:lang w:val="en"/>
        </w:rPr>
        <w:t>W</w:t>
      </w:r>
      <w:r w:rsidR="00AA5347">
        <w:rPr>
          <w:lang w:val="en"/>
        </w:rPr>
        <w:t>ikipedia article.</w:t>
      </w:r>
      <w:r w:rsidR="007A605C">
        <w:rPr>
          <w:lang w:val="en"/>
        </w:rPr>
        <w:t xml:space="preserve"> QR codes</w:t>
      </w:r>
      <w:r w:rsidR="000B700B">
        <w:rPr>
          <w:lang w:val="en"/>
        </w:rPr>
        <w:t xml:space="preserve"> help you get to web sites without a lot of typing. Than</w:t>
      </w:r>
      <w:r w:rsidR="00400F30">
        <w:rPr>
          <w:lang w:val="en"/>
        </w:rPr>
        <w:t>ks to Tom K</w:t>
      </w:r>
      <w:r w:rsidR="00B56EA0">
        <w:rPr>
          <w:lang w:val="en"/>
        </w:rPr>
        <w:t>i</w:t>
      </w:r>
      <w:r w:rsidR="00400F30">
        <w:rPr>
          <w:lang w:val="en"/>
        </w:rPr>
        <w:t>ng fo</w:t>
      </w:r>
      <w:r w:rsidR="00D2730A">
        <w:rPr>
          <w:lang w:val="en"/>
        </w:rPr>
        <w:t xml:space="preserve">r the </w:t>
      </w:r>
      <w:r w:rsidR="00D15E49">
        <w:rPr>
          <w:lang w:val="en"/>
        </w:rPr>
        <w:t xml:space="preserve">typically </w:t>
      </w:r>
      <w:r w:rsidR="00794415">
        <w:rPr>
          <w:lang w:val="en"/>
        </w:rPr>
        <w:t xml:space="preserve">topical </w:t>
      </w:r>
      <w:r w:rsidR="00D2730A">
        <w:rPr>
          <w:lang w:val="en"/>
        </w:rPr>
        <w:t>tip.</w:t>
      </w:r>
    </w:p>
    <w:p w14:paraId="6040B605" w14:textId="77777777" w:rsidR="006A1EDB" w:rsidRDefault="006A1EDB" w:rsidP="006A1EDB">
      <w:pPr>
        <w:pStyle w:val="Heading2"/>
      </w:pPr>
      <w:r>
        <w:t>Emergency Contact Info</w:t>
      </w:r>
    </w:p>
    <w:p w14:paraId="2D93D5C7" w14:textId="77777777" w:rsidR="006A1EDB" w:rsidRDefault="006A1EDB" w:rsidP="006A1EDB">
      <w:r>
        <w:t>Here is what you should have as the emergency contact that appears on your phone or in a message in your wallet:</w:t>
      </w:r>
    </w:p>
    <w:p w14:paraId="26510FD4" w14:textId="20E415B4" w:rsidR="006A1EDB" w:rsidRPr="00636330" w:rsidRDefault="00D148E8" w:rsidP="008135EB">
      <w:pPr>
        <w:spacing w:after="0"/>
        <w:rPr>
          <w:i/>
          <w:iCs/>
          <w:color w:val="404040" w:themeColor="text1" w:themeTint="BF"/>
        </w:rPr>
      </w:pPr>
      <w:r w:rsidRPr="00636330">
        <w:rPr>
          <w:i/>
          <w:iCs/>
          <w:color w:val="404040" w:themeColor="text1" w:themeTint="BF"/>
        </w:rPr>
        <w:t>R</w:t>
      </w:r>
      <w:r w:rsidR="006A1EDB" w:rsidRPr="00636330">
        <w:rPr>
          <w:i/>
          <w:iCs/>
          <w:color w:val="404040" w:themeColor="text1" w:themeTint="BF"/>
        </w:rPr>
        <w:t>esident of Heritage on the Marina</w:t>
      </w:r>
      <w:r w:rsidR="000E17DD" w:rsidRPr="00636330">
        <w:rPr>
          <w:i/>
          <w:iCs/>
          <w:color w:val="404040" w:themeColor="text1" w:themeTint="BF"/>
        </w:rPr>
        <w:br/>
      </w:r>
      <w:r w:rsidR="006A1EDB" w:rsidRPr="00636330">
        <w:rPr>
          <w:i/>
          <w:iCs/>
          <w:color w:val="404040" w:themeColor="text1" w:themeTint="BF"/>
        </w:rPr>
        <w:t>3400 Laguna Street,</w:t>
      </w:r>
      <w:r w:rsidR="00E548FD" w:rsidRPr="00636330">
        <w:rPr>
          <w:i/>
          <w:iCs/>
          <w:color w:val="404040" w:themeColor="text1" w:themeTint="BF"/>
        </w:rPr>
        <w:br/>
      </w:r>
      <w:r w:rsidR="006A1EDB" w:rsidRPr="00636330">
        <w:rPr>
          <w:i/>
          <w:iCs/>
          <w:color w:val="404040" w:themeColor="text1" w:themeTint="BF"/>
        </w:rPr>
        <w:t>San Francisco, CA 94123</w:t>
      </w:r>
    </w:p>
    <w:p w14:paraId="0B29C581" w14:textId="3C81B438" w:rsidR="00BE6B04" w:rsidRPr="00636330" w:rsidRDefault="006A1EDB" w:rsidP="008135EB">
      <w:pPr>
        <w:tabs>
          <w:tab w:val="right" w:pos="5040"/>
        </w:tabs>
        <w:spacing w:after="0"/>
        <w:rPr>
          <w:i/>
          <w:iCs/>
          <w:color w:val="404040" w:themeColor="text1" w:themeTint="BF"/>
        </w:rPr>
      </w:pPr>
      <w:r w:rsidRPr="00636330">
        <w:rPr>
          <w:i/>
          <w:iCs/>
          <w:color w:val="404040" w:themeColor="text1" w:themeTint="BF"/>
        </w:rPr>
        <w:t xml:space="preserve">In emergency, please notify </w:t>
      </w:r>
      <w:r w:rsidR="00655416" w:rsidRPr="00636330">
        <w:rPr>
          <w:i/>
          <w:iCs/>
          <w:color w:val="404040" w:themeColor="text1" w:themeTint="BF"/>
        </w:rPr>
        <w:br/>
      </w:r>
      <w:r w:rsidR="000E17DD" w:rsidRPr="00636330">
        <w:rPr>
          <w:i/>
          <w:iCs/>
          <w:color w:val="404040" w:themeColor="text1" w:themeTint="BF"/>
        </w:rPr>
        <w:t xml:space="preserve">Front Office: </w:t>
      </w:r>
      <w:r w:rsidR="007C3DD8" w:rsidRPr="00636330">
        <w:rPr>
          <w:i/>
          <w:iCs/>
          <w:color w:val="404040" w:themeColor="text1" w:themeTint="BF"/>
        </w:rPr>
        <w:tab/>
      </w:r>
      <w:r w:rsidRPr="00636330">
        <w:rPr>
          <w:i/>
          <w:iCs/>
          <w:color w:val="404040" w:themeColor="text1" w:themeTint="BF"/>
        </w:rPr>
        <w:t>415-202-0300</w:t>
      </w:r>
    </w:p>
    <w:p w14:paraId="555C9E2A" w14:textId="77777777" w:rsidR="008135EB" w:rsidRPr="00636330" w:rsidRDefault="00655416" w:rsidP="008135EB">
      <w:pPr>
        <w:tabs>
          <w:tab w:val="right" w:pos="5040"/>
        </w:tabs>
        <w:spacing w:after="0"/>
        <w:rPr>
          <w:i/>
          <w:iCs/>
          <w:color w:val="404040" w:themeColor="text1" w:themeTint="BF"/>
        </w:rPr>
      </w:pPr>
      <w:r w:rsidRPr="00636330">
        <w:rPr>
          <w:i/>
          <w:iCs/>
          <w:color w:val="404040" w:themeColor="text1" w:themeTint="BF"/>
        </w:rPr>
        <w:t>After hours Manager on Duty:</w:t>
      </w:r>
    </w:p>
    <w:p w14:paraId="3E904E88" w14:textId="5D2C9B34" w:rsidR="000E17DD" w:rsidRPr="00636330" w:rsidRDefault="008135EB" w:rsidP="008135EB">
      <w:pPr>
        <w:tabs>
          <w:tab w:val="right" w:pos="5040"/>
        </w:tabs>
        <w:spacing w:after="0"/>
        <w:rPr>
          <w:i/>
          <w:iCs/>
          <w:color w:val="404040" w:themeColor="text1" w:themeTint="BF"/>
        </w:rPr>
      </w:pPr>
      <w:r w:rsidRPr="00636330">
        <w:rPr>
          <w:i/>
          <w:iCs/>
          <w:color w:val="404040" w:themeColor="text1" w:themeTint="BF"/>
        </w:rPr>
        <w:tab/>
      </w:r>
      <w:r w:rsidR="006A1EDB" w:rsidRPr="00636330">
        <w:rPr>
          <w:i/>
          <w:iCs/>
          <w:color w:val="404040" w:themeColor="text1" w:themeTint="BF"/>
        </w:rPr>
        <w:t xml:space="preserve">628-789-2218 </w:t>
      </w:r>
    </w:p>
    <w:p w14:paraId="355635BF" w14:textId="77777777" w:rsidR="006A1EDB" w:rsidRDefault="006A1EDB" w:rsidP="006A1EDB">
      <w:pPr>
        <w:pStyle w:val="Heading2"/>
      </w:pPr>
      <w:r>
        <w:t>Job Opening</w:t>
      </w:r>
    </w:p>
    <w:p w14:paraId="020C33B6" w14:textId="4758A146" w:rsidR="008138F7" w:rsidRDefault="006A1EDB" w:rsidP="006A1EDB">
      <w:r>
        <w:t xml:space="preserve">Tom and Theo have set up a workspace for scanning the important historical documents in the Stucky Library. We are looking </w:t>
      </w:r>
      <w:r>
        <w:lastRenderedPageBreak/>
        <w:t>for a resident who is willing to learn how to scan documents using the professional book scanning device recently acquired by Tom. The pay is $25 per hour.</w:t>
      </w:r>
    </w:p>
    <w:p w14:paraId="5628865E" w14:textId="1B4909A6" w:rsidR="00AD313C" w:rsidRPr="00376DE7" w:rsidRDefault="00AD313C" w:rsidP="0082458C">
      <w:pPr>
        <w:pStyle w:val="Heading2"/>
      </w:pPr>
      <w:r>
        <w:t xml:space="preserve">March Madness </w:t>
      </w:r>
      <w:r w:rsidR="0082458C">
        <w:t xml:space="preserve">Basketball </w:t>
      </w:r>
      <w:r>
        <w:t>Pool</w:t>
      </w:r>
    </w:p>
    <w:p w14:paraId="2F3C233C" w14:textId="7CC4EB69" w:rsidR="00376DE7" w:rsidRPr="00376DE7" w:rsidRDefault="00376DE7" w:rsidP="00376DE7">
      <w:pPr>
        <w:rPr>
          <w:lang w:val="en"/>
        </w:rPr>
      </w:pPr>
      <w:r w:rsidRPr="00376DE7">
        <w:rPr>
          <w:lang w:val="en"/>
        </w:rPr>
        <w:t>The Heritage basketball po</w:t>
      </w:r>
      <w:r w:rsidR="0082458C">
        <w:rPr>
          <w:lang w:val="en"/>
        </w:rPr>
        <w:t>o</w:t>
      </w:r>
      <w:r w:rsidRPr="00376DE7">
        <w:rPr>
          <w:lang w:val="en"/>
        </w:rPr>
        <w:t xml:space="preserve">l will start in the first week of March 2025. You don’t need any expertise or knowledge of basketball. </w:t>
      </w:r>
    </w:p>
    <w:p w14:paraId="48ED364F" w14:textId="605F1EEC" w:rsidR="00376DE7" w:rsidRPr="00376DE7" w:rsidRDefault="00376DE7" w:rsidP="00376DE7">
      <w:pPr>
        <w:rPr>
          <w:lang w:val="en"/>
        </w:rPr>
      </w:pPr>
      <w:r w:rsidRPr="00376DE7">
        <w:rPr>
          <w:lang w:val="en"/>
        </w:rPr>
        <w:t>Each square costs $5 and put the money in the envelope</w:t>
      </w:r>
      <w:r w:rsidR="00292555">
        <w:rPr>
          <w:lang w:val="en"/>
        </w:rPr>
        <w:t xml:space="preserve"> n</w:t>
      </w:r>
      <w:r w:rsidRPr="00376DE7">
        <w:rPr>
          <w:lang w:val="en"/>
        </w:rPr>
        <w:t xml:space="preserve">ext to the form. You can buy squares for anybody you like, and relatives and friends can also buy squares. However, no member of the staff can buy squares, and you cannot buy squares for any member of the staff. </w:t>
      </w:r>
    </w:p>
    <w:p w14:paraId="7A4315B6" w14:textId="4DC296BF" w:rsidR="00376DE7" w:rsidRPr="00376DE7" w:rsidRDefault="00376DE7" w:rsidP="00376DE7">
      <w:pPr>
        <w:rPr>
          <w:lang w:val="en"/>
        </w:rPr>
      </w:pPr>
      <w:r w:rsidRPr="00376DE7">
        <w:rPr>
          <w:lang w:val="en"/>
        </w:rPr>
        <w:t xml:space="preserve">The March Madness finals will be held in early April, and we can determine our winner immediately after the game. </w:t>
      </w:r>
    </w:p>
    <w:p w14:paraId="20B0248B" w14:textId="0C529ADD" w:rsidR="00376DE7" w:rsidRPr="00376DE7" w:rsidRDefault="00376DE7" w:rsidP="00376DE7">
      <w:pPr>
        <w:rPr>
          <w:lang w:val="en"/>
        </w:rPr>
      </w:pPr>
      <w:r w:rsidRPr="00376DE7">
        <w:rPr>
          <w:lang w:val="en"/>
        </w:rPr>
        <w:t xml:space="preserve">If all squares are sold $500 will be raised of which 60% goes to employee appreciation and 40% goes to the person who bought the winning square. </w:t>
      </w:r>
    </w:p>
    <w:p w14:paraId="11FD8F55" w14:textId="593C00A9" w:rsidR="00517883" w:rsidRPr="00B5063D" w:rsidRDefault="00B5063D" w:rsidP="00376DE7">
      <w:pPr>
        <w:rPr>
          <w:b/>
          <w:bCs/>
          <w:lang w:val="en"/>
        </w:rPr>
      </w:pPr>
      <w:r w:rsidRPr="00B5063D">
        <w:rPr>
          <w:b/>
          <w:bCs/>
          <w:lang w:val="en"/>
        </w:rPr>
        <w:t>Please write your name clearly.</w:t>
      </w:r>
    </w:p>
    <w:p w14:paraId="56096E1A" w14:textId="77777777" w:rsidR="000476FB" w:rsidRDefault="000476FB" w:rsidP="000476FB">
      <w:pPr>
        <w:pStyle w:val="Heading2"/>
      </w:pPr>
      <w:r>
        <w:t>Need Company?</w:t>
      </w:r>
    </w:p>
    <w:p w14:paraId="42D1B0C0" w14:textId="77777777" w:rsidR="000476FB" w:rsidRDefault="000476FB" w:rsidP="000476FB">
      <w:pPr>
        <w:rPr>
          <w:lang w:val="en"/>
        </w:rPr>
      </w:pPr>
      <w:r w:rsidRPr="00517883">
        <w:rPr>
          <w:lang w:val="en"/>
        </w:rPr>
        <w:t>There are several residents who accompany others to their medical appointments to provide helpful support.</w:t>
      </w:r>
      <w:r>
        <w:rPr>
          <w:lang w:val="en"/>
        </w:rPr>
        <w:t xml:space="preserve"> </w:t>
      </w:r>
      <w:r w:rsidRPr="00517883">
        <w:rPr>
          <w:lang w:val="en"/>
        </w:rPr>
        <w:t>Val Szigeti is joining the ranks of these volunteers, so please get in touch with her if an escort to an outside engagement would be useful to you.</w:t>
      </w:r>
    </w:p>
    <w:p w14:paraId="01769B0F" w14:textId="77777777" w:rsidR="000476FB" w:rsidRDefault="000476FB" w:rsidP="000476FB">
      <w:pPr>
        <w:pStyle w:val="Heading2"/>
      </w:pPr>
      <w:r>
        <w:t>Garden Comm</w:t>
      </w:r>
      <w:r w:rsidRPr="00B20E08">
        <w:rPr>
          <w:rStyle w:val="Heading2Char"/>
        </w:rPr>
        <w:t>ittee</w:t>
      </w:r>
    </w:p>
    <w:p w14:paraId="49E449B0" w14:textId="39A2616B" w:rsidR="00630F38" w:rsidRPr="00630F38" w:rsidRDefault="000476FB" w:rsidP="00630F38">
      <w:r w:rsidRPr="00676933">
        <w:t xml:space="preserve">The </w:t>
      </w:r>
      <w:r>
        <w:t>G</w:t>
      </w:r>
      <w:r w:rsidRPr="00676933">
        <w:t xml:space="preserve">arden </w:t>
      </w:r>
      <w:r>
        <w:t>C</w:t>
      </w:r>
      <w:r w:rsidRPr="00676933">
        <w:t>ommittee plans to plant a plum tree in honor of K</w:t>
      </w:r>
      <w:r>
        <w:t>ay</w:t>
      </w:r>
      <w:r w:rsidRPr="00676933">
        <w:t xml:space="preserve"> </w:t>
      </w:r>
      <w:r>
        <w:t>N</w:t>
      </w:r>
      <w:r w:rsidRPr="00676933">
        <w:t>arron</w:t>
      </w:r>
      <w:r>
        <w:t>. T</w:t>
      </w:r>
      <w:r w:rsidRPr="00676933">
        <w:t xml:space="preserve">hey will meet with </w:t>
      </w:r>
      <w:r>
        <w:t>H</w:t>
      </w:r>
      <w:r w:rsidRPr="00676933">
        <w:t xml:space="preserve">ector about this </w:t>
      </w:r>
      <w:r w:rsidRPr="00163EE4">
        <w:t xml:space="preserve">along with filling the space where the </w:t>
      </w:r>
      <w:r>
        <w:t>camellias</w:t>
      </w:r>
      <w:r w:rsidRPr="00163EE4">
        <w:t xml:space="preserve"> used to be</w:t>
      </w:r>
      <w:r>
        <w:t>.</w:t>
      </w:r>
    </w:p>
    <w:p w14:paraId="63B9CE3F" w14:textId="76AD528A" w:rsidR="00676933" w:rsidRDefault="00676933" w:rsidP="00F147F4"/>
    <w:p w14:paraId="210A7DCC" w14:textId="42E04D27" w:rsidR="00D80F6E" w:rsidRDefault="00D80F6E" w:rsidP="00F147F4">
      <w:pPr>
        <w:sectPr w:rsidR="00D80F6E" w:rsidSect="00103392">
          <w:type w:val="continuous"/>
          <w:pgSz w:w="12240" w:h="15840"/>
          <w:pgMar w:top="720" w:right="720" w:bottom="720" w:left="720" w:header="288" w:footer="288" w:gutter="0"/>
          <w:cols w:num="2" w:space="720"/>
          <w:titlePg/>
          <w:docGrid w:linePitch="381"/>
        </w:sectPr>
      </w:pPr>
    </w:p>
    <w:p w14:paraId="10B38E9B" w14:textId="38DFA8FB" w:rsidR="00636330" w:rsidRDefault="00630F38">
      <w:pPr>
        <w:spacing w:after="100" w:afterAutospacing="1" w:line="240" w:lineRule="auto"/>
      </w:pPr>
      <w:r w:rsidRPr="00630F38">
        <w:rPr>
          <w:noProof/>
        </w:rPr>
        <w:drawing>
          <wp:anchor distT="0" distB="0" distL="114300" distR="114300" simplePos="0" relativeHeight="251672576" behindDoc="0" locked="0" layoutInCell="1" allowOverlap="1" wp14:anchorId="14A99C77" wp14:editId="3C323C38">
            <wp:simplePos x="0" y="0"/>
            <wp:positionH relativeFrom="margin">
              <wp:align>center</wp:align>
            </wp:positionH>
            <wp:positionV relativeFrom="page">
              <wp:posOffset>6666144</wp:posOffset>
            </wp:positionV>
            <wp:extent cx="3723640" cy="2791460"/>
            <wp:effectExtent l="0" t="0" r="0" b="8890"/>
            <wp:wrapSquare wrapText="bothSides"/>
            <wp:docPr id="1571987694" name="Picture 3" descr="A green circular object on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7694" name="Picture 3" descr="A green circular object on a grey surfac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3640" cy="279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6330">
        <w:br w:type="page"/>
      </w:r>
    </w:p>
    <w:tbl>
      <w:tblPr>
        <w:tblStyle w:val="TableGrid"/>
        <w:tblW w:w="10790" w:type="dxa"/>
        <w:tblLook w:val="04A0" w:firstRow="1" w:lastRow="0" w:firstColumn="1" w:lastColumn="0" w:noHBand="0" w:noVBand="1"/>
      </w:tblPr>
      <w:tblGrid>
        <w:gridCol w:w="5395"/>
        <w:gridCol w:w="5395"/>
      </w:tblGrid>
      <w:tr w:rsidR="00E568B4" w14:paraId="7C454368" w14:textId="77777777" w:rsidTr="00E568B4">
        <w:tc>
          <w:tcPr>
            <w:tcW w:w="5395" w:type="dxa"/>
          </w:tcPr>
          <w:p w14:paraId="45280BC0" w14:textId="5E90A5E0" w:rsidR="00E568B4" w:rsidRDefault="00E568B4" w:rsidP="00E62D22">
            <w:pPr>
              <w:spacing w:after="0" w:line="240" w:lineRule="auto"/>
            </w:pPr>
            <w:r w:rsidRPr="00E62D22">
              <w:rPr>
                <w:rStyle w:val="Heading1Char"/>
              </w:rPr>
              <w:lastRenderedPageBreak/>
              <w:t>Heritage Happenings</w:t>
            </w:r>
            <w:r w:rsidRPr="00BB233B">
              <w:rPr>
                <w:color w:val="BF4E14" w:themeColor="accent2" w:themeShade="BF"/>
              </w:rPr>
              <w:br/>
            </w:r>
            <w:r w:rsidRPr="00BB233B">
              <w:t xml:space="preserve">The monthly publication published by residents of </w:t>
            </w:r>
            <w:r>
              <w:br/>
            </w:r>
            <w:hyperlink r:id="rId18" w:history="1">
              <w:r w:rsidRPr="00030219">
                <w:rPr>
                  <w:rStyle w:val="Hyperlink"/>
                </w:rPr>
                <w:t>Heritage on the Marina</w:t>
              </w:r>
            </w:hyperlink>
          </w:p>
          <w:p w14:paraId="51C37080" w14:textId="77777777" w:rsidR="00E568B4" w:rsidRPr="00BB233B" w:rsidRDefault="00E568B4" w:rsidP="00E62D22">
            <w:pPr>
              <w:spacing w:after="0" w:line="240" w:lineRule="auto"/>
              <w:rPr>
                <w:color w:val="BF4E14" w:themeColor="accent2" w:themeShade="BF"/>
              </w:rPr>
            </w:pPr>
          </w:p>
          <w:p w14:paraId="2C57A5C9" w14:textId="77777777" w:rsidR="00E568B4" w:rsidRPr="008B7643" w:rsidRDefault="00E568B4" w:rsidP="00E62D22">
            <w:pPr>
              <w:pStyle w:val="Heading2"/>
            </w:pPr>
            <w:r w:rsidRPr="008B7643">
              <w:t>Editor Emerita</w:t>
            </w:r>
          </w:p>
          <w:p w14:paraId="397FCC1D" w14:textId="77777777" w:rsidR="00E568B4" w:rsidRPr="00BB233B" w:rsidRDefault="00E568B4" w:rsidP="00E62D22">
            <w:pPr>
              <w:spacing w:after="0" w:line="240" w:lineRule="auto"/>
            </w:pPr>
            <w:r w:rsidRPr="00BB233B">
              <w:t xml:space="preserve">Margaret Jacobs </w:t>
            </w:r>
          </w:p>
          <w:p w14:paraId="76C641EF" w14:textId="77777777" w:rsidR="00E568B4" w:rsidRPr="00BB233B" w:rsidRDefault="00E568B4" w:rsidP="00E62D22">
            <w:pPr>
              <w:pStyle w:val="Heading2"/>
            </w:pPr>
            <w:r w:rsidRPr="00BB233B">
              <w:t xml:space="preserve">Editor </w:t>
            </w:r>
          </w:p>
          <w:p w14:paraId="2EDC6004" w14:textId="77777777" w:rsidR="00E568B4" w:rsidRDefault="00E568B4" w:rsidP="00E62D22">
            <w:pPr>
              <w:spacing w:after="0" w:line="240" w:lineRule="auto"/>
            </w:pPr>
            <w:r w:rsidRPr="00BB233B">
              <w:t xml:space="preserve">Theo Armour </w:t>
            </w:r>
          </w:p>
          <w:p w14:paraId="575C4C66" w14:textId="77777777" w:rsidR="00E568B4" w:rsidRPr="00BB233B" w:rsidRDefault="00E568B4" w:rsidP="00E62D22">
            <w:pPr>
              <w:pStyle w:val="Heading2"/>
            </w:pPr>
            <w:r w:rsidRPr="00BB233B">
              <w:t>Associate Editor</w:t>
            </w:r>
          </w:p>
          <w:p w14:paraId="0AEBC1D2" w14:textId="77777777" w:rsidR="00E568B4" w:rsidRPr="00BB233B" w:rsidRDefault="00E568B4" w:rsidP="00E62D22">
            <w:pPr>
              <w:spacing w:after="0" w:line="240" w:lineRule="auto"/>
            </w:pPr>
            <w:r w:rsidRPr="00BB233B">
              <w:t>Mia Cotton Harlock</w:t>
            </w:r>
          </w:p>
          <w:p w14:paraId="117743D3" w14:textId="77777777" w:rsidR="00E568B4" w:rsidRPr="00BB233B" w:rsidRDefault="00E568B4" w:rsidP="00E62D22">
            <w:pPr>
              <w:pStyle w:val="Heading2"/>
            </w:pPr>
            <w:r w:rsidRPr="00BB233B">
              <w:t xml:space="preserve">Editorial Committee </w:t>
            </w:r>
          </w:p>
          <w:p w14:paraId="2771A16A" w14:textId="77777777" w:rsidR="00E568B4" w:rsidRPr="00BB233B" w:rsidRDefault="00E568B4" w:rsidP="00E62D22">
            <w:pPr>
              <w:spacing w:after="0" w:line="240" w:lineRule="auto"/>
            </w:pPr>
            <w:r w:rsidRPr="00BB233B">
              <w:t xml:space="preserve">Jane Standing </w:t>
            </w:r>
            <w:r w:rsidRPr="00BB233B">
              <w:br/>
              <w:t xml:space="preserve">Martha Nell Beatty </w:t>
            </w:r>
            <w:r w:rsidRPr="00BB233B">
              <w:br/>
              <w:t>Doris Howard</w:t>
            </w:r>
            <w:r w:rsidRPr="00BB233B">
              <w:br/>
              <w:t>Tom King</w:t>
            </w:r>
            <w:r w:rsidRPr="00BB233B">
              <w:br/>
              <w:t>Margaret Missiaen</w:t>
            </w:r>
          </w:p>
          <w:p w14:paraId="4D4A15FB" w14:textId="77777777" w:rsidR="00E568B4" w:rsidRPr="00BB233B" w:rsidRDefault="00E568B4" w:rsidP="00E62D22">
            <w:pPr>
              <w:pStyle w:val="Heading2"/>
            </w:pPr>
            <w:r w:rsidRPr="00BB233B">
              <w:t>Reporter at Large</w:t>
            </w:r>
          </w:p>
          <w:p w14:paraId="2E3A1A0C" w14:textId="77777777" w:rsidR="00E568B4" w:rsidRPr="00BB233B" w:rsidRDefault="00E568B4" w:rsidP="00E62D22">
            <w:pPr>
              <w:spacing w:after="0" w:line="240" w:lineRule="auto"/>
            </w:pPr>
            <w:r w:rsidRPr="00BB233B">
              <w:t>Trish Otstott</w:t>
            </w:r>
          </w:p>
          <w:p w14:paraId="06060C5D" w14:textId="77777777" w:rsidR="00E568B4" w:rsidRPr="00BB233B" w:rsidRDefault="00E568B4" w:rsidP="00E62D22">
            <w:pPr>
              <w:pStyle w:val="Heading2"/>
            </w:pPr>
            <w:r w:rsidRPr="00BB233B">
              <w:t xml:space="preserve">Proofreader </w:t>
            </w:r>
          </w:p>
          <w:p w14:paraId="311502A2" w14:textId="77777777" w:rsidR="00E568B4" w:rsidRPr="00BB233B" w:rsidRDefault="00E568B4" w:rsidP="00E62D22">
            <w:pPr>
              <w:spacing w:after="0" w:line="240" w:lineRule="auto"/>
            </w:pPr>
            <w:r w:rsidRPr="00BB233B">
              <w:t xml:space="preserve">Midge Mansouri </w:t>
            </w:r>
          </w:p>
          <w:p w14:paraId="0E12D932" w14:textId="77777777" w:rsidR="00E568B4" w:rsidRPr="00FE32BA" w:rsidRDefault="00E568B4" w:rsidP="00FE32BA">
            <w:pPr>
              <w:pStyle w:val="Heading2"/>
            </w:pPr>
            <w:r w:rsidRPr="00FE32BA">
              <w:rPr>
                <w:rStyle w:val="Heading3Char"/>
                <w:rFonts w:eastAsia="Fredoka One" w:cs="ADLaM Display"/>
                <w:bCs w:val="0"/>
                <w:color w:val="FF883E"/>
              </w:rPr>
              <w:t>Websit</w:t>
            </w:r>
            <w:r w:rsidRPr="00FE32BA">
              <w:t>e</w:t>
            </w:r>
          </w:p>
          <w:p w14:paraId="04230C90" w14:textId="77777777" w:rsidR="00E568B4" w:rsidRDefault="00E568B4" w:rsidP="00E62D22">
            <w:pPr>
              <w:spacing w:after="0" w:line="240" w:lineRule="auto"/>
              <w:rPr>
                <w:rStyle w:val="Hyperlink"/>
              </w:rPr>
            </w:pPr>
            <w:hyperlink r:id="rId19" w:history="1">
              <w:r w:rsidRPr="00030219">
                <w:rPr>
                  <w:rStyle w:val="Hyperlink"/>
                </w:rPr>
                <w:t>heritage-</w:t>
              </w:r>
              <w:r w:rsidRPr="00030219">
                <w:rPr>
                  <w:rStyle w:val="Hyperlink"/>
                </w:rPr>
                <w:br/>
                <w:t>happenings.github.io</w:t>
              </w:r>
            </w:hyperlink>
            <w:r w:rsidRPr="00030219">
              <w:rPr>
                <w:rStyle w:val="Hyperlink"/>
              </w:rPr>
              <w:t xml:space="preserve"> </w:t>
            </w:r>
          </w:p>
          <w:p w14:paraId="4FA5A908" w14:textId="77777777" w:rsidR="00E568B4" w:rsidRDefault="00E568B4" w:rsidP="00924E8C"/>
          <w:p w14:paraId="775C64C1" w14:textId="77777777" w:rsidR="00E568B4" w:rsidRPr="006547A0" w:rsidRDefault="00E568B4" w:rsidP="00272782"/>
          <w:p w14:paraId="21528501" w14:textId="77777777" w:rsidR="00E568B4" w:rsidRPr="00BB233B" w:rsidRDefault="00E568B4" w:rsidP="00D358ED">
            <w:pPr>
              <w:pStyle w:val="Heading2"/>
              <w:spacing w:after="60"/>
            </w:pPr>
            <w:r w:rsidRPr="00BB233B">
              <w:t>General Disclaimer</w:t>
            </w:r>
          </w:p>
          <w:p w14:paraId="75C53CD2" w14:textId="77777777" w:rsidR="00E568B4" w:rsidRPr="00BB233B" w:rsidRDefault="00E568B4" w:rsidP="00E62D22">
            <w:pPr>
              <w:spacing w:after="0" w:line="240" w:lineRule="auto"/>
            </w:pPr>
            <w:r w:rsidRPr="00BB233B">
              <w:t>The views and opinions expressed in this publication are those of the authors and do not necessarily reflect the official policy or position of Heritage on the Marina.</w:t>
            </w:r>
          </w:p>
          <w:p w14:paraId="2ABB2CBE" w14:textId="77777777" w:rsidR="00E568B4" w:rsidRPr="00BB233B" w:rsidRDefault="00E568B4" w:rsidP="00E62D22">
            <w:pPr>
              <w:spacing w:after="0" w:line="240" w:lineRule="auto"/>
            </w:pPr>
            <w:r w:rsidRPr="00BB233B">
              <w:t xml:space="preserve">© 2025 Heritage Happenings authors. </w:t>
            </w:r>
          </w:p>
          <w:p w14:paraId="69B03097" w14:textId="77777777" w:rsidR="00E568B4" w:rsidRPr="00BB233B" w:rsidRDefault="00E568B4" w:rsidP="00A10F01">
            <w:pPr>
              <w:spacing w:after="60" w:line="240" w:lineRule="auto"/>
            </w:pPr>
            <w:r w:rsidRPr="00BB233B">
              <w:t xml:space="preserve">No rights reserved. </w:t>
            </w:r>
          </w:p>
          <w:p w14:paraId="6FB999C0" w14:textId="5B70415B" w:rsidR="00E568B4" w:rsidRDefault="00E568B4" w:rsidP="00A10F01">
            <w:pPr>
              <w:spacing w:after="60" w:line="240" w:lineRule="auto"/>
            </w:pPr>
            <w:r w:rsidRPr="00BB233B">
              <w:rPr>
                <w:noProof/>
              </w:rPr>
              <w:drawing>
                <wp:inline distT="0" distB="0" distL="0" distR="0" wp14:anchorId="1C3F8591" wp14:editId="4BF3DC00">
                  <wp:extent cx="1257143" cy="447619"/>
                  <wp:effectExtent l="0" t="0" r="635" b="0"/>
                  <wp:docPr id="15094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7082" name=""/>
                          <pic:cNvPicPr/>
                        </pic:nvPicPr>
                        <pic:blipFill>
                          <a:blip r:embed="rId20"/>
                          <a:stretch>
                            <a:fillRect/>
                          </a:stretch>
                        </pic:blipFill>
                        <pic:spPr>
                          <a:xfrm>
                            <a:off x="0" y="0"/>
                            <a:ext cx="1257143" cy="447619"/>
                          </a:xfrm>
                          <a:prstGeom prst="rect">
                            <a:avLst/>
                          </a:prstGeom>
                        </pic:spPr>
                      </pic:pic>
                    </a:graphicData>
                  </a:graphic>
                </wp:inline>
              </w:drawing>
            </w:r>
          </w:p>
        </w:tc>
        <w:tc>
          <w:tcPr>
            <w:tcW w:w="5395" w:type="dxa"/>
          </w:tcPr>
          <w:p w14:paraId="0913D453" w14:textId="224CDF1C" w:rsidR="00E568B4" w:rsidRDefault="00A14F8B" w:rsidP="00E009DA">
            <w:pPr>
              <w:pStyle w:val="Heading2"/>
            </w:pPr>
            <w:r>
              <w:t>Leadership</w:t>
            </w:r>
            <w:r w:rsidR="00E009DA">
              <w:t xml:space="preserve"> </w:t>
            </w:r>
            <w:r w:rsidR="00FB5B1F">
              <w:t>Communication</w:t>
            </w:r>
            <w:r w:rsidR="00E009DA">
              <w:t>s</w:t>
            </w:r>
          </w:p>
          <w:p w14:paraId="4456739A" w14:textId="77777777" w:rsidR="00FE5D37" w:rsidRDefault="00130F20" w:rsidP="00E62D22">
            <w:pPr>
              <w:spacing w:after="100" w:line="240" w:lineRule="auto"/>
            </w:pPr>
            <w:r>
              <w:t>Recently the Heritage on the Marina</w:t>
            </w:r>
            <w:r w:rsidR="00CE005F">
              <w:t xml:space="preserve"> Leadership Team distributed t</w:t>
            </w:r>
            <w:r w:rsidR="00DA787B">
              <w:t xml:space="preserve">o residents two documents worth highlighting. </w:t>
            </w:r>
            <w:r w:rsidR="00834314">
              <w:t xml:space="preserve">The </w:t>
            </w:r>
            <w:r w:rsidR="004A1155">
              <w:t xml:space="preserve">January </w:t>
            </w:r>
            <w:r w:rsidR="005F723E">
              <w:t>F</w:t>
            </w:r>
            <w:r w:rsidR="00093550">
              <w:t>inancial Meeting with Residents</w:t>
            </w:r>
            <w:r w:rsidR="00926F68">
              <w:t xml:space="preserve"> document</w:t>
            </w:r>
            <w:r w:rsidR="00D22622">
              <w:t xml:space="preserve"> states quite clearly the rationale for the San Francisco Ladies Protection and Relief Society </w:t>
            </w:r>
            <w:r w:rsidR="00D94871">
              <w:t xml:space="preserve">— always a 501(c)(3) — </w:t>
            </w:r>
            <w:r w:rsidR="00D22622">
              <w:t>retu</w:t>
            </w:r>
            <w:r w:rsidR="00B35223">
              <w:t>rning to be</w:t>
            </w:r>
            <w:r w:rsidR="00F32465">
              <w:t>ing</w:t>
            </w:r>
            <w:r w:rsidR="00B35223">
              <w:t xml:space="preserve"> </w:t>
            </w:r>
            <w:r w:rsidR="009379DA">
              <w:t xml:space="preserve">“public charity” after several years of being </w:t>
            </w:r>
            <w:r w:rsidR="00E945AE">
              <w:t>a “private foundation”</w:t>
            </w:r>
            <w:r w:rsidR="00FE5D37">
              <w:t>.</w:t>
            </w:r>
          </w:p>
          <w:p w14:paraId="1729AEFB" w14:textId="33480C96" w:rsidR="00862FF5" w:rsidRDefault="00863B17" w:rsidP="00E62D22">
            <w:pPr>
              <w:spacing w:after="100" w:line="240" w:lineRule="auto"/>
            </w:pPr>
            <w:r>
              <w:t>Oral d</w:t>
            </w:r>
            <w:r w:rsidR="00351E40">
              <w:t>iscuss</w:t>
            </w:r>
            <w:r w:rsidR="0084627E">
              <w:t>ions</w:t>
            </w:r>
            <w:r w:rsidR="00351E40">
              <w:t xml:space="preserve"> </w:t>
            </w:r>
            <w:r w:rsidR="00081D3F">
              <w:t>at length</w:t>
            </w:r>
            <w:r>
              <w:t xml:space="preserve"> </w:t>
            </w:r>
            <w:r w:rsidR="00351E40">
              <w:t>in multiple meetings</w:t>
            </w:r>
            <w:r w:rsidR="00592608">
              <w:t xml:space="preserve"> result</w:t>
            </w:r>
            <w:r w:rsidR="0084627E">
              <w:t>ed</w:t>
            </w:r>
            <w:r w:rsidR="00592608">
              <w:t xml:space="preserve"> in some confusion</w:t>
            </w:r>
            <w:r>
              <w:t>. T</w:t>
            </w:r>
            <w:r w:rsidR="00F73F14">
              <w:t xml:space="preserve">he written document </w:t>
            </w:r>
            <w:r w:rsidR="0081596A">
              <w:t xml:space="preserve">records, </w:t>
            </w:r>
            <w:r w:rsidR="008F21B1">
              <w:t xml:space="preserve">clarifies and solidifies </w:t>
            </w:r>
            <w:r w:rsidR="00450E17">
              <w:t>the positive intentions of the BoD</w:t>
            </w:r>
            <w:r w:rsidR="005264FD">
              <w:t>.</w:t>
            </w:r>
          </w:p>
          <w:p w14:paraId="20E3D1B0" w14:textId="4557F852" w:rsidR="00FB5B1F" w:rsidRDefault="00093550" w:rsidP="00E62D22">
            <w:pPr>
              <w:spacing w:after="100" w:line="240" w:lineRule="auto"/>
            </w:pPr>
            <w:r>
              <w:t xml:space="preserve">In February we </w:t>
            </w:r>
            <w:r w:rsidR="0000328D">
              <w:t>received</w:t>
            </w:r>
            <w:r w:rsidR="00130F20">
              <w:t xml:space="preserve"> </w:t>
            </w:r>
            <w:r w:rsidR="0000328D">
              <w:t>Leadership Update Meeting</w:t>
            </w:r>
            <w:r w:rsidR="00292571">
              <w:t xml:space="preserve"> Minutes. The document clearly detail</w:t>
            </w:r>
            <w:r w:rsidR="00E5256F">
              <w:t>s</w:t>
            </w:r>
            <w:r w:rsidR="00292571">
              <w:t xml:space="preserve"> the accomplis</w:t>
            </w:r>
            <w:r w:rsidR="00B92925">
              <w:t>hments of all the de</w:t>
            </w:r>
            <w:r w:rsidR="009A3ECC">
              <w:t>p</w:t>
            </w:r>
            <w:r w:rsidR="00B92925">
              <w:t>artments</w:t>
            </w:r>
            <w:r w:rsidR="0081596A">
              <w:t xml:space="preserve">. </w:t>
            </w:r>
            <w:proofErr w:type="gramStart"/>
            <w:r w:rsidR="0081596A">
              <w:t>I</w:t>
            </w:r>
            <w:r w:rsidR="00B92925">
              <w:t>n particular,</w:t>
            </w:r>
            <w:r w:rsidR="0081596A">
              <w:t xml:space="preserve"> it</w:t>
            </w:r>
            <w:proofErr w:type="gramEnd"/>
            <w:r w:rsidR="0081596A">
              <w:t xml:space="preserve"> also </w:t>
            </w:r>
            <w:r w:rsidR="00B92925">
              <w:t>captur</w:t>
            </w:r>
            <w:r w:rsidR="0081596A">
              <w:t>es</w:t>
            </w:r>
            <w:r w:rsidR="00B92925">
              <w:t xml:space="preserve"> the </w:t>
            </w:r>
            <w:r w:rsidR="009A3ECC">
              <w:t xml:space="preserve">multiple </w:t>
            </w:r>
            <w:r w:rsidR="00372272">
              <w:t>residents</w:t>
            </w:r>
            <w:r w:rsidR="00F32465">
              <w:t>’</w:t>
            </w:r>
            <w:r w:rsidR="00372272">
              <w:t xml:space="preserve"> questions and observations</w:t>
            </w:r>
            <w:r w:rsidR="007E11F4">
              <w:t xml:space="preserve"> along with the responses from the Leadership Team</w:t>
            </w:r>
            <w:r w:rsidR="00372272">
              <w:t>.</w:t>
            </w:r>
          </w:p>
          <w:p w14:paraId="4E4C9D82" w14:textId="3F2C0182" w:rsidR="00565A17" w:rsidRDefault="004E236C" w:rsidP="00E62D22">
            <w:pPr>
              <w:spacing w:after="100" w:line="240" w:lineRule="auto"/>
            </w:pPr>
            <w:r>
              <w:t>The documents are available from the Front Office.</w:t>
            </w:r>
            <w:r w:rsidR="003D31D8">
              <w:t xml:space="preserve"> </w:t>
            </w:r>
            <w:r w:rsidR="00B64D2B">
              <w:t xml:space="preserve">The documents are not perfect. </w:t>
            </w:r>
            <w:r w:rsidR="00290753">
              <w:t>From my eyes they could use some good e</w:t>
            </w:r>
            <w:r w:rsidR="008715CD">
              <w:t xml:space="preserve">diting. </w:t>
            </w:r>
            <w:r w:rsidR="00565A17">
              <w:t>;</w:t>
            </w:r>
            <w:r w:rsidR="002D52C5">
              <w:t>-)</w:t>
            </w:r>
          </w:p>
          <w:p w14:paraId="03BD9CCA" w14:textId="3272F8D3" w:rsidR="004E236C" w:rsidRDefault="008715CD" w:rsidP="00E62D22">
            <w:pPr>
              <w:spacing w:after="100" w:line="240" w:lineRule="auto"/>
            </w:pPr>
            <w:r>
              <w:t>Nonetheless</w:t>
            </w:r>
            <w:r w:rsidR="001E5720">
              <w:t>, the</w:t>
            </w:r>
            <w:r w:rsidR="00B96F3D">
              <w:t xml:space="preserve"> documents</w:t>
            </w:r>
            <w:r w:rsidR="001E5720">
              <w:t xml:space="preserve"> indicate a </w:t>
            </w:r>
            <w:r w:rsidR="00B96F3D">
              <w:t>positive</w:t>
            </w:r>
            <w:r w:rsidR="0026762A">
              <w:t xml:space="preserve"> momentum in </w:t>
            </w:r>
            <w:r w:rsidR="00A14546">
              <w:t>communication with residents that is comprehensive</w:t>
            </w:r>
            <w:r w:rsidR="003D31D8">
              <w:t>, detailed and accessible to all at any time.</w:t>
            </w:r>
            <w:r w:rsidR="0026762A">
              <w:t xml:space="preserve"> </w:t>
            </w:r>
            <w:r w:rsidR="003D31D8">
              <w:t xml:space="preserve">Perhaps </w:t>
            </w:r>
            <w:r w:rsidR="00E44CE0">
              <w:t>the Leadership T</w:t>
            </w:r>
            <w:r w:rsidR="00E53A32">
              <w:t xml:space="preserve">eam </w:t>
            </w:r>
            <w:r w:rsidR="00E44CE0">
              <w:t>is also</w:t>
            </w:r>
            <w:r w:rsidR="00E53A32">
              <w:t xml:space="preserve"> blessed with the “gif</w:t>
            </w:r>
            <w:r w:rsidR="00E44CE0">
              <w:t>t</w:t>
            </w:r>
            <w:r w:rsidR="00E53A32">
              <w:t xml:space="preserve"> of the gab”!</w:t>
            </w:r>
          </w:p>
          <w:p w14:paraId="424B6F30" w14:textId="5A246C98" w:rsidR="00D358ED" w:rsidRPr="002B01ED" w:rsidRDefault="00D358ED" w:rsidP="002B01ED">
            <w:pPr>
              <w:pStyle w:val="specials"/>
              <w:rPr>
                <w:i/>
                <w:iCs/>
              </w:rPr>
            </w:pPr>
            <w:r w:rsidRPr="002B01ED">
              <w:rPr>
                <w:i/>
                <w:iCs/>
              </w:rPr>
              <w:t>Theo Armour</w:t>
            </w:r>
          </w:p>
        </w:tc>
      </w:tr>
    </w:tbl>
    <w:p w14:paraId="77D3621A" w14:textId="4E47AC42" w:rsidR="00B11BF2" w:rsidRDefault="00B11BF2">
      <w:pPr>
        <w:spacing w:after="100" w:afterAutospacing="1" w:line="240" w:lineRule="auto"/>
      </w:pPr>
    </w:p>
    <w:p w14:paraId="32994300" w14:textId="77777777" w:rsidR="006E2DF5" w:rsidRDefault="006E2DF5" w:rsidP="00F906AB">
      <w:pPr>
        <w:sectPr w:rsidR="006E2DF5" w:rsidSect="00476CA6">
          <w:type w:val="continuous"/>
          <w:pgSz w:w="12240" w:h="15840"/>
          <w:pgMar w:top="720" w:right="720" w:bottom="720" w:left="720" w:header="288" w:footer="288" w:gutter="0"/>
          <w:cols w:space="720"/>
          <w:titlePg/>
          <w:docGrid w:linePitch="381"/>
        </w:sectPr>
      </w:pPr>
    </w:p>
    <w:p w14:paraId="5472BFAB" w14:textId="38C2E7C8" w:rsidR="003A4A13" w:rsidRDefault="0084440A" w:rsidP="00AB69B4">
      <w:pPr>
        <w:pStyle w:val="Heading1"/>
      </w:pPr>
      <w:r>
        <w:lastRenderedPageBreak/>
        <w:t>Leadership Updates</w:t>
      </w:r>
    </w:p>
    <w:p w14:paraId="11763836" w14:textId="79A577A2" w:rsidR="0084440A" w:rsidRDefault="0084440A" w:rsidP="00E649E2">
      <w:pPr>
        <w:pStyle w:val="Heading2"/>
      </w:pPr>
      <w:r>
        <w:t>Board of Directors</w:t>
      </w:r>
    </w:p>
    <w:p w14:paraId="661A495F" w14:textId="51408F7A" w:rsidR="00133B83" w:rsidRDefault="0017586A" w:rsidP="00F906AB">
      <w:r>
        <w:t>The Board of Directors is in the p</w:t>
      </w:r>
      <w:r w:rsidR="00133B83" w:rsidRPr="00133B83">
        <w:t xml:space="preserve">rocess </w:t>
      </w:r>
      <w:r w:rsidR="007F4007">
        <w:t xml:space="preserve">of putting together a complete </w:t>
      </w:r>
      <w:r w:rsidR="00133B83" w:rsidRPr="00133B83">
        <w:t>and honest description of who we are and who we serve</w:t>
      </w:r>
      <w:r w:rsidR="007F4007">
        <w:t>.</w:t>
      </w:r>
      <w:r w:rsidR="00133B83" w:rsidRPr="00133B83">
        <w:t xml:space="preserve"> </w:t>
      </w:r>
      <w:r w:rsidR="007F4007">
        <w:t>T</w:t>
      </w:r>
      <w:r w:rsidR="00133B83" w:rsidRPr="00133B83">
        <w:t>he plan is to approach a pre</w:t>
      </w:r>
      <w:r w:rsidR="00C966EC">
        <w:t>-</w:t>
      </w:r>
      <w:r w:rsidR="00133B83" w:rsidRPr="00133B83">
        <w:t xml:space="preserve">selected group of similar </w:t>
      </w:r>
      <w:r w:rsidR="005E5521" w:rsidRPr="00133B83">
        <w:t>nonprofit</w:t>
      </w:r>
      <w:r w:rsidR="00133B83" w:rsidRPr="00133B83">
        <w:t xml:space="preserve"> senior communities to see if there is a mutual fit for affiliation</w:t>
      </w:r>
      <w:r w:rsidR="005E5521">
        <w:t>.</w:t>
      </w:r>
      <w:r w:rsidR="00042B3D" w:rsidRPr="00042B3D">
        <w:t xml:space="preserve"> At this point the board has not </w:t>
      </w:r>
      <w:r w:rsidR="00C966EC">
        <w:t xml:space="preserve">yet </w:t>
      </w:r>
      <w:r w:rsidR="00042B3D" w:rsidRPr="00042B3D">
        <w:t>contacted any outside communit</w:t>
      </w:r>
      <w:r w:rsidR="001637C6">
        <w:t>y</w:t>
      </w:r>
      <w:r w:rsidR="00042B3D">
        <w:t>.</w:t>
      </w:r>
    </w:p>
    <w:p w14:paraId="7C087865" w14:textId="1DAAB6E5" w:rsidR="00042B3D" w:rsidRDefault="00BE7D3B" w:rsidP="00E649E2">
      <w:pPr>
        <w:pStyle w:val="Heading2"/>
      </w:pPr>
      <w:r>
        <w:t>Accounting</w:t>
      </w:r>
    </w:p>
    <w:p w14:paraId="35C6AB9E" w14:textId="75F8BFE1" w:rsidR="001433AB" w:rsidRDefault="003A1BA9" w:rsidP="00F906AB">
      <w:r w:rsidRPr="003A1BA9">
        <w:t xml:space="preserve">The 2024 </w:t>
      </w:r>
      <w:r w:rsidR="0032671F">
        <w:t>actuarial study</w:t>
      </w:r>
      <w:r w:rsidRPr="003A1BA9">
        <w:t xml:space="preserve"> </w:t>
      </w:r>
      <w:r w:rsidR="0032671F">
        <w:t xml:space="preserve">and </w:t>
      </w:r>
      <w:r w:rsidR="0032671F" w:rsidRPr="00E63B02">
        <w:t xml:space="preserve">2024 audit </w:t>
      </w:r>
      <w:r w:rsidRPr="003A1BA9">
        <w:t>ha</w:t>
      </w:r>
      <w:r w:rsidR="001433AB">
        <w:t xml:space="preserve">ve </w:t>
      </w:r>
      <w:r w:rsidRPr="003A1BA9">
        <w:t>started</w:t>
      </w:r>
      <w:r w:rsidR="008918C1">
        <w:t xml:space="preserve">. </w:t>
      </w:r>
      <w:r w:rsidR="001433AB">
        <w:t>W</w:t>
      </w:r>
      <w:r w:rsidR="00E63B02" w:rsidRPr="00E63B02">
        <w:t xml:space="preserve">e are providing data </w:t>
      </w:r>
      <w:r w:rsidR="006E307A" w:rsidRPr="00E63B02">
        <w:t>for</w:t>
      </w:r>
      <w:r w:rsidR="00E63B02" w:rsidRPr="00E63B02">
        <w:t xml:space="preserve"> the auditors to help bring us current</w:t>
      </w:r>
      <w:r w:rsidR="00E63B02">
        <w:t xml:space="preserve">. </w:t>
      </w:r>
    </w:p>
    <w:p w14:paraId="04EC95D6" w14:textId="2C5CA359" w:rsidR="00D40B3E" w:rsidRDefault="00DB750B" w:rsidP="00F906AB">
      <w:r w:rsidRPr="00DB750B">
        <w:t>The new accounting system Yard</w:t>
      </w:r>
      <w:r w:rsidR="00FA1764">
        <w:t>i</w:t>
      </w:r>
      <w:r w:rsidRPr="00DB750B">
        <w:t xml:space="preserve"> is coming online. There will be a resident portal in Yard</w:t>
      </w:r>
      <w:r w:rsidR="001433AB">
        <w:t>i</w:t>
      </w:r>
      <w:r w:rsidRPr="00DB750B">
        <w:t xml:space="preserve"> called </w:t>
      </w:r>
      <w:r w:rsidR="00FA1764">
        <w:t>R</w:t>
      </w:r>
      <w:r w:rsidRPr="00DB750B">
        <w:t>ent</w:t>
      </w:r>
      <w:r w:rsidR="00FA1764">
        <w:t>C</w:t>
      </w:r>
      <w:r w:rsidRPr="00DB750B">
        <w:t>afe</w:t>
      </w:r>
      <w:r w:rsidR="00593679">
        <w:t xml:space="preserve"> —</w:t>
      </w:r>
      <w:r w:rsidRPr="00DB750B">
        <w:t xml:space="preserve"> aim</w:t>
      </w:r>
      <w:r w:rsidR="00593679">
        <w:t>ing</w:t>
      </w:r>
      <w:r w:rsidRPr="00DB750B">
        <w:t xml:space="preserve"> to improve the overall </w:t>
      </w:r>
      <w:r w:rsidR="00593679">
        <w:t xml:space="preserve">Heritage on the Marina </w:t>
      </w:r>
      <w:r w:rsidRPr="00DB750B">
        <w:t>experience for both residents and staff by offering a range of digital tools and services</w:t>
      </w:r>
      <w:r w:rsidR="00FA1764">
        <w:t>.</w:t>
      </w:r>
      <w:r w:rsidR="007B71DF">
        <w:t xml:space="preserve"> We may </w:t>
      </w:r>
      <w:r w:rsidR="00307620">
        <w:t>upgrade</w:t>
      </w:r>
      <w:r w:rsidR="00424181">
        <w:t xml:space="preserve"> the </w:t>
      </w:r>
      <w:r w:rsidR="006E307A">
        <w:t>webpage</w:t>
      </w:r>
      <w:r w:rsidR="00424181">
        <w:t xml:space="preserve"> to</w:t>
      </w:r>
      <w:r w:rsidR="00907EAE">
        <w:t xml:space="preserve"> have </w:t>
      </w:r>
      <w:r w:rsidR="00424181">
        <w:t>this service</w:t>
      </w:r>
      <w:r w:rsidR="00907EAE">
        <w:t xml:space="preserve"> all in one place.</w:t>
      </w:r>
    </w:p>
    <w:p w14:paraId="06E7B5C6" w14:textId="0A952D6F" w:rsidR="00B443BB" w:rsidRDefault="0044532C" w:rsidP="00F906AB">
      <w:r w:rsidRPr="0044532C">
        <w:t xml:space="preserve">The next system to come online will be the </w:t>
      </w:r>
      <w:r w:rsidR="00755A6A">
        <w:t>E</w:t>
      </w:r>
      <w:r w:rsidRPr="0044532C">
        <w:t xml:space="preserve">lectronic </w:t>
      </w:r>
      <w:r w:rsidR="00755A6A">
        <w:t>H</w:t>
      </w:r>
      <w:r w:rsidRPr="0044532C">
        <w:t xml:space="preserve">ealth </w:t>
      </w:r>
      <w:r w:rsidR="00755A6A">
        <w:t>R</w:t>
      </w:r>
      <w:r w:rsidRPr="0044532C">
        <w:t xml:space="preserve">ecord and </w:t>
      </w:r>
      <w:r w:rsidR="00755A6A">
        <w:t>M</w:t>
      </w:r>
      <w:r w:rsidRPr="0044532C">
        <w:t xml:space="preserve">edication </w:t>
      </w:r>
      <w:r w:rsidR="00755A6A">
        <w:t>M</w:t>
      </w:r>
      <w:r w:rsidRPr="0044532C">
        <w:t>anagement</w:t>
      </w:r>
      <w:r w:rsidR="00C842F3">
        <w:t xml:space="preserve">. </w:t>
      </w:r>
      <w:r w:rsidR="002D679B">
        <w:t>T</w:t>
      </w:r>
      <w:r w:rsidR="002D679B" w:rsidRPr="0044532C">
        <w:t>raining has been going on this month for nursing staff</w:t>
      </w:r>
      <w:r w:rsidR="002D679B">
        <w:t>.</w:t>
      </w:r>
      <w:r w:rsidR="00F56B50">
        <w:t xml:space="preserve"> </w:t>
      </w:r>
      <w:r w:rsidR="00C842F3">
        <w:t>T</w:t>
      </w:r>
      <w:r w:rsidRPr="0044532C">
        <w:t xml:space="preserve">he </w:t>
      </w:r>
      <w:r w:rsidR="00C842F3" w:rsidRPr="0044532C">
        <w:t>pricing</w:t>
      </w:r>
      <w:r w:rsidRPr="0044532C">
        <w:t xml:space="preserve"> update for </w:t>
      </w:r>
      <w:r w:rsidR="002D679B">
        <w:t>A</w:t>
      </w:r>
      <w:r w:rsidRPr="0044532C">
        <w:t>ging</w:t>
      </w:r>
      <w:r w:rsidR="002D679B">
        <w:t>-</w:t>
      </w:r>
      <w:r w:rsidRPr="0044532C">
        <w:t>in</w:t>
      </w:r>
      <w:r w:rsidR="002D679B">
        <w:t>-P</w:t>
      </w:r>
      <w:r w:rsidRPr="0044532C">
        <w:t>lace is completed and in final review</w:t>
      </w:r>
      <w:r w:rsidR="004635AE">
        <w:t>.</w:t>
      </w:r>
      <w:r w:rsidRPr="0044532C">
        <w:t xml:space="preserve"> </w:t>
      </w:r>
      <w:r w:rsidR="00F56B50">
        <w:br/>
      </w:r>
    </w:p>
    <w:p w14:paraId="45994334" w14:textId="0EAF31F4" w:rsidR="00593679" w:rsidRDefault="00CD792D" w:rsidP="00E649E2">
      <w:pPr>
        <w:pStyle w:val="Heading2"/>
      </w:pPr>
      <w:r>
        <w:t>Human Resources</w:t>
      </w:r>
    </w:p>
    <w:p w14:paraId="7D9146AD" w14:textId="1914AFAD" w:rsidR="009649F0" w:rsidRDefault="009649F0" w:rsidP="00296A80">
      <w:pPr>
        <w:spacing w:after="0"/>
      </w:pPr>
      <w:r>
        <w:t>Recruiting updates</w:t>
      </w:r>
    </w:p>
    <w:p w14:paraId="3B7B8A0B" w14:textId="7AE70DEC" w:rsidR="00CD792D" w:rsidRDefault="00652BA7" w:rsidP="00D95882">
      <w:pPr>
        <w:pStyle w:val="ListParagraph"/>
      </w:pPr>
      <w:r>
        <w:t>Four</w:t>
      </w:r>
      <w:r w:rsidR="004752B6">
        <w:t xml:space="preserve"> </w:t>
      </w:r>
      <w:r w:rsidR="006A6C69">
        <w:t>n</w:t>
      </w:r>
      <w:r w:rsidR="004752B6">
        <w:t>ursing positions</w:t>
      </w:r>
    </w:p>
    <w:p w14:paraId="78A292DB" w14:textId="159704FE" w:rsidR="009649F0" w:rsidRDefault="009649F0" w:rsidP="00D95882">
      <w:pPr>
        <w:pStyle w:val="ListParagraph"/>
      </w:pPr>
      <w:r>
        <w:t>Lead Maintenance position</w:t>
      </w:r>
    </w:p>
    <w:p w14:paraId="7076083A" w14:textId="335B4AE7" w:rsidR="00652BA7" w:rsidRDefault="00BD4B6A" w:rsidP="00BD4B6A">
      <w:pPr>
        <w:pStyle w:val="Heading2"/>
      </w:pPr>
      <w:r>
        <w:t>Resident Health</w:t>
      </w:r>
    </w:p>
    <w:p w14:paraId="73CC7C08" w14:textId="40CA9FC7" w:rsidR="00D1012C" w:rsidRDefault="0072549A" w:rsidP="00BD4B6A">
      <w:r w:rsidRPr="0072549A">
        <w:t xml:space="preserve">Collaboration with Earl Bowen Center for the </w:t>
      </w:r>
      <w:r w:rsidR="00347806">
        <w:t>B</w:t>
      </w:r>
      <w:r w:rsidRPr="0072549A">
        <w:t>lind: we</w:t>
      </w:r>
      <w:r w:rsidR="00296A80">
        <w:t xml:space="preserve"> a</w:t>
      </w:r>
      <w:r w:rsidRPr="0072549A">
        <w:t>re coordinating a discussion about their services</w:t>
      </w:r>
      <w:r w:rsidR="00D1012C">
        <w:t>.</w:t>
      </w:r>
    </w:p>
    <w:p w14:paraId="68D355D7" w14:textId="4C957730" w:rsidR="00BD4B6A" w:rsidRPr="00BD4B6A" w:rsidRDefault="00D1012C" w:rsidP="00BD4B6A">
      <w:pPr>
        <w:rPr>
          <w:lang w:val="en"/>
        </w:rPr>
      </w:pPr>
      <w:r>
        <w:t>C</w:t>
      </w:r>
      <w:r w:rsidR="009C33D2" w:rsidRPr="009C33D2">
        <w:t>alling 911 versus taxi rides to the ER</w:t>
      </w:r>
      <w:r w:rsidR="0072549A" w:rsidRPr="0072549A">
        <w:t>: we may bring in an ambulance company to come and talk to us about this</w:t>
      </w:r>
      <w:r w:rsidR="0072549A">
        <w:t>,</w:t>
      </w:r>
      <w:r w:rsidR="0072549A" w:rsidRPr="0072549A">
        <w:t xml:space="preserve"> if residents see the need</w:t>
      </w:r>
      <w:r w:rsidR="0072549A">
        <w:t>.</w:t>
      </w:r>
    </w:p>
    <w:p w14:paraId="2E7068C6" w14:textId="63371542" w:rsidR="00D57722" w:rsidRPr="00E649E2" w:rsidRDefault="00681EF1" w:rsidP="00E649E2">
      <w:pPr>
        <w:pStyle w:val="Heading2"/>
        <w:rPr>
          <w:rStyle w:val="Hyperlink"/>
        </w:rPr>
      </w:pPr>
      <w:r>
        <w:t>Dining Services</w:t>
      </w:r>
    </w:p>
    <w:p w14:paraId="0E5168B2" w14:textId="3456533A" w:rsidR="009C3809" w:rsidRDefault="00531772" w:rsidP="00F906AB">
      <w:r w:rsidRPr="00BB179D">
        <w:t>Thank you for understanding the egg shortage</w:t>
      </w:r>
      <w:r>
        <w:t>!</w:t>
      </w:r>
      <w:r w:rsidR="00F56B50">
        <w:t xml:space="preserve"> </w:t>
      </w:r>
      <w:r>
        <w:t>BTW, d</w:t>
      </w:r>
      <w:r w:rsidR="0057260D">
        <w:t>id you know that a</w:t>
      </w:r>
      <w:r w:rsidR="009C3809">
        <w:t xml:space="preserve">ll eggs served </w:t>
      </w:r>
      <w:r>
        <w:t xml:space="preserve">here </w:t>
      </w:r>
      <w:r w:rsidR="009C3809">
        <w:t>are pasteurized</w:t>
      </w:r>
      <w:r w:rsidR="00FC0672">
        <w:t xml:space="preserve"> — including eggs in their shells</w:t>
      </w:r>
      <w:r w:rsidR="00DF0EBF">
        <w:t>?</w:t>
      </w:r>
      <w:r w:rsidR="00FC0672">
        <w:t xml:space="preserve"> </w:t>
      </w:r>
    </w:p>
    <w:p w14:paraId="6DF190C8" w14:textId="2F057D95" w:rsidR="00D261DE" w:rsidRDefault="00F73D3A" w:rsidP="002A3ED7">
      <w:pPr>
        <w:pStyle w:val="Heading2"/>
      </w:pPr>
      <w:r>
        <w:t>Facilities</w:t>
      </w:r>
    </w:p>
    <w:p w14:paraId="4B1FF4E9" w14:textId="481D554D" w:rsidR="00382488" w:rsidRDefault="00F73D3A" w:rsidP="002A3ED7">
      <w:pPr>
        <w:pStyle w:val="ListParagraph"/>
      </w:pPr>
      <w:r>
        <w:t>Chair</w:t>
      </w:r>
      <w:r w:rsidR="006D1AB8">
        <w:t xml:space="preserve"> l</w:t>
      </w:r>
      <w:r>
        <w:t>ifts</w:t>
      </w:r>
      <w:r w:rsidR="006D1AB8">
        <w:t xml:space="preserve"> have been installed on staircases in both Morgan </w:t>
      </w:r>
      <w:r w:rsidR="009C2F1B">
        <w:t>&amp;</w:t>
      </w:r>
      <w:r w:rsidR="006D1AB8">
        <w:t xml:space="preserve"> Perr</w:t>
      </w:r>
      <w:r w:rsidR="00382488">
        <w:t>y</w:t>
      </w:r>
    </w:p>
    <w:p w14:paraId="39A80EEE" w14:textId="3310FFD7" w:rsidR="00C82A10" w:rsidRDefault="00382488" w:rsidP="002A3ED7">
      <w:pPr>
        <w:pStyle w:val="ListParagraph"/>
      </w:pPr>
      <w:r>
        <w:t>Nursing calls</w:t>
      </w:r>
      <w:r w:rsidR="002A3ED7">
        <w:t xml:space="preserve"> </w:t>
      </w:r>
      <w:r w:rsidR="00BC692F">
        <w:t>and general annunciator sys</w:t>
      </w:r>
      <w:r w:rsidR="004B4253">
        <w:t>t</w:t>
      </w:r>
      <w:r w:rsidR="00BC692F">
        <w:t>e</w:t>
      </w:r>
      <w:r w:rsidR="004B4253">
        <w:t>m</w:t>
      </w:r>
      <w:r w:rsidR="00BC692F">
        <w:t>s are being installed</w:t>
      </w:r>
    </w:p>
    <w:p w14:paraId="5E653E2F" w14:textId="77777777" w:rsidR="00D31A96" w:rsidRDefault="00C82A10" w:rsidP="002A3ED7">
      <w:pPr>
        <w:pStyle w:val="ListParagraph"/>
      </w:pPr>
      <w:r>
        <w:t>Many fixes and up</w:t>
      </w:r>
      <w:r w:rsidR="004B4253">
        <w:t>grad</w:t>
      </w:r>
      <w:r>
        <w:t>es in the parking lot have been completed</w:t>
      </w:r>
    </w:p>
    <w:p w14:paraId="6A81C24C" w14:textId="33442981" w:rsidR="00F73D3A" w:rsidRDefault="00D31A96" w:rsidP="002A3ED7">
      <w:pPr>
        <w:pStyle w:val="ListParagraph"/>
      </w:pPr>
      <w:r>
        <w:t xml:space="preserve">Work </w:t>
      </w:r>
      <w:proofErr w:type="gramStart"/>
      <w:r w:rsidR="002A3ED7">
        <w:t>continues</w:t>
      </w:r>
      <w:r>
        <w:t xml:space="preserve"> </w:t>
      </w:r>
      <w:r w:rsidR="008807FB">
        <w:t>on</w:t>
      </w:r>
      <w:proofErr w:type="gramEnd"/>
      <w:r w:rsidR="008807FB">
        <w:t xml:space="preserve"> </w:t>
      </w:r>
      <w:r>
        <w:t>numerous apartments</w:t>
      </w:r>
      <w:r w:rsidR="00F73D3A">
        <w:t xml:space="preserve"> </w:t>
      </w:r>
    </w:p>
    <w:p w14:paraId="71D3B16D" w14:textId="3F634B8F" w:rsidR="00D261DE" w:rsidRDefault="008807FB" w:rsidP="00D95882">
      <w:pPr>
        <w:pStyle w:val="Heading2"/>
      </w:pPr>
      <w:r>
        <w:t>Housekeeping &amp; Transport</w:t>
      </w:r>
    </w:p>
    <w:p w14:paraId="0949E783" w14:textId="5075BF15" w:rsidR="00C724F8" w:rsidRDefault="00C724F8" w:rsidP="00D95882">
      <w:pPr>
        <w:pStyle w:val="ListParagraph"/>
      </w:pPr>
      <w:r>
        <w:t>Van coolant</w:t>
      </w:r>
      <w:r w:rsidR="00263B96">
        <w:t xml:space="preserve"> and wheelchair li</w:t>
      </w:r>
      <w:r w:rsidR="00871021">
        <w:t>f</w:t>
      </w:r>
      <w:r w:rsidR="00263B96">
        <w:t>t repairs completed</w:t>
      </w:r>
    </w:p>
    <w:p w14:paraId="5EBCAC06" w14:textId="2C681BC0" w:rsidR="00533447" w:rsidRDefault="00533447" w:rsidP="00D95882">
      <w:pPr>
        <w:pStyle w:val="ListParagraph"/>
      </w:pPr>
      <w:r>
        <w:t xml:space="preserve">BoD </w:t>
      </w:r>
      <w:r w:rsidR="000C3C19">
        <w:t xml:space="preserve">is </w:t>
      </w:r>
      <w:r>
        <w:t xml:space="preserve">looking into getting a new </w:t>
      </w:r>
      <w:r w:rsidR="00B41655">
        <w:t>van</w:t>
      </w:r>
    </w:p>
    <w:p w14:paraId="2289A50A" w14:textId="77777777" w:rsidR="001029A2" w:rsidRDefault="001029A2" w:rsidP="00F906AB">
      <w:pPr>
        <w:sectPr w:rsidR="001029A2" w:rsidSect="001029A2">
          <w:headerReference w:type="first" r:id="rId21"/>
          <w:type w:val="continuous"/>
          <w:pgSz w:w="12240" w:h="15840"/>
          <w:pgMar w:top="720" w:right="720" w:bottom="720" w:left="720" w:header="288" w:footer="288" w:gutter="0"/>
          <w:cols w:num="2" w:space="720"/>
          <w:titlePg/>
          <w:docGrid w:linePitch="381"/>
        </w:sectPr>
      </w:pPr>
    </w:p>
    <w:p w14:paraId="6007AB7A" w14:textId="76B3E9C4" w:rsidR="00D261DE" w:rsidRDefault="00D261DE" w:rsidP="00234DB0">
      <w:pPr>
        <w:pStyle w:val="Heading1"/>
      </w:pPr>
      <w:r>
        <w:lastRenderedPageBreak/>
        <w:t>Nourish to Flourish:</w:t>
      </w:r>
      <w:r w:rsidR="001E2398">
        <w:br/>
      </w:r>
      <w:r>
        <w:t>Eating Well &amp; Staying Hydrated</w:t>
      </w:r>
    </w:p>
    <w:p w14:paraId="214A3EFD" w14:textId="09F60010" w:rsidR="00D261DE" w:rsidRPr="008E5D26" w:rsidRDefault="001E2398" w:rsidP="008E5D26">
      <w:pPr>
        <w:pStyle w:val="Byline"/>
      </w:pPr>
      <w:r w:rsidRPr="008E5D26">
        <w:t>By M</w:t>
      </w:r>
      <w:r w:rsidR="0040306A" w:rsidRPr="008E5D26">
        <w:t>i</w:t>
      </w:r>
      <w:r w:rsidRPr="008E5D26">
        <w:t>a</w:t>
      </w:r>
      <w:r w:rsidR="00A47EF5" w:rsidRPr="008E5D26">
        <w:t xml:space="preserve"> Cotton Harlock</w:t>
      </w:r>
    </w:p>
    <w:p w14:paraId="37D9FC3D" w14:textId="29EC018B" w:rsidR="00D261DE" w:rsidRDefault="00D261DE" w:rsidP="00F906AB">
      <w:r w:rsidRPr="007A082E">
        <w:rPr>
          <w:rStyle w:val="QuoteChar"/>
        </w:rPr>
        <w:t>To eat is a necessity, but to eat intelligently is an art</w:t>
      </w:r>
      <w:r w:rsidR="001E2398">
        <w:br/>
      </w:r>
      <w:r w:rsidR="00D060D6">
        <w:t xml:space="preserve">— </w:t>
      </w:r>
      <w:r>
        <w:t>François de La Rochefoucauld</w:t>
      </w:r>
    </w:p>
    <w:p w14:paraId="363CCFAD" w14:textId="3FD7F60F" w:rsidR="00D261DE" w:rsidRDefault="00D261DE" w:rsidP="00F906AB">
      <w:r>
        <w:t xml:space="preserve">While staying healthy </w:t>
      </w:r>
      <w:r w:rsidR="00543017">
        <w:t xml:space="preserve">is </w:t>
      </w:r>
      <w:r>
        <w:t xml:space="preserve">a full-time job, it doesn’t have to be a grind. Eating well and staying hydrated </w:t>
      </w:r>
      <w:r w:rsidR="00543017">
        <w:t>are</w:t>
      </w:r>
      <w:r>
        <w:t xml:space="preserve"> some of the most satisfying, sensual, life-and-spirit enhancing habits to adopt — though for many of you, we’re probably preaching to the converted!</w:t>
      </w:r>
    </w:p>
    <w:p w14:paraId="12E96BFA" w14:textId="1DB8207D" w:rsidR="002C0A03" w:rsidRPr="002C0A03" w:rsidRDefault="002C0A03" w:rsidP="00F906AB">
      <w:pPr>
        <w:rPr>
          <w:i/>
          <w:iCs/>
        </w:rPr>
      </w:pPr>
      <w:r w:rsidRPr="002C0A03">
        <w:rPr>
          <w:i/>
          <w:iCs/>
        </w:rPr>
        <w:t>We interrupt the regular program:</w:t>
      </w:r>
    </w:p>
    <w:p w14:paraId="5CDEB9D4" w14:textId="77777777" w:rsidR="003F4EA7" w:rsidRDefault="003F4EA7" w:rsidP="00AB7430">
      <w:pPr>
        <w:pStyle w:val="Heading1"/>
        <w:pBdr>
          <w:top w:val="single" w:sz="4" w:space="1" w:color="auto"/>
          <w:left w:val="single" w:sz="4" w:space="1" w:color="auto"/>
          <w:bottom w:val="single" w:sz="4" w:space="1" w:color="auto"/>
          <w:right w:val="single" w:sz="4" w:space="1" w:color="auto"/>
        </w:pBdr>
      </w:pPr>
      <w:r>
        <w:t>Trish’s Contribution</w:t>
      </w:r>
    </w:p>
    <w:p w14:paraId="678BD49A" w14:textId="182B2B9A" w:rsidR="003F4EA7" w:rsidRDefault="003F4EA7" w:rsidP="00AB7430">
      <w:pPr>
        <w:pBdr>
          <w:top w:val="single" w:sz="4" w:space="1" w:color="auto"/>
          <w:left w:val="single" w:sz="4" w:space="1" w:color="auto"/>
          <w:bottom w:val="single" w:sz="4" w:space="1" w:color="auto"/>
          <w:right w:val="single" w:sz="4" w:space="1" w:color="auto"/>
        </w:pBdr>
      </w:pPr>
      <w:r>
        <w:t xml:space="preserve">The brain continues to be a mystery. The neurologists at UCSF </w:t>
      </w:r>
      <w:r w:rsidR="00F924DE">
        <w:t xml:space="preserve">still </w:t>
      </w:r>
      <w:r>
        <w:t>cannot answer every question about this vital organ.</w:t>
      </w:r>
    </w:p>
    <w:p w14:paraId="7A6808EF" w14:textId="77777777" w:rsidR="003F4EA7" w:rsidRDefault="003F4EA7" w:rsidP="00AB7430">
      <w:pPr>
        <w:pBdr>
          <w:top w:val="single" w:sz="4" w:space="1" w:color="auto"/>
          <w:left w:val="single" w:sz="4" w:space="1" w:color="auto"/>
          <w:bottom w:val="single" w:sz="4" w:space="1" w:color="auto"/>
          <w:right w:val="single" w:sz="4" w:space="1" w:color="auto"/>
        </w:pBdr>
      </w:pPr>
      <w:r>
        <w:t>I have been reading a bit about brain health, as my husband, Dick, and I (luckily) continue to age. I thought I should share some of my notes with you before I forget!</w:t>
      </w:r>
    </w:p>
    <w:p w14:paraId="042BB5BC" w14:textId="77777777" w:rsidR="003F4EA7" w:rsidRDefault="003F4EA7" w:rsidP="00AB7430">
      <w:pPr>
        <w:pBdr>
          <w:top w:val="single" w:sz="4" w:space="1" w:color="auto"/>
          <w:left w:val="single" w:sz="4" w:space="1" w:color="auto"/>
          <w:bottom w:val="single" w:sz="4" w:space="1" w:color="auto"/>
          <w:right w:val="single" w:sz="4" w:space="1" w:color="auto"/>
        </w:pBdr>
      </w:pPr>
      <w:r>
        <w:t>Our brains process information at about 268 miles per hour, so fuel is important.</w:t>
      </w:r>
    </w:p>
    <w:p w14:paraId="2AC3D117" w14:textId="7A91A694" w:rsidR="002B4EC2" w:rsidRDefault="003F4EA7" w:rsidP="00AB7430">
      <w:pPr>
        <w:pStyle w:val="Heading2"/>
        <w:pBdr>
          <w:top w:val="single" w:sz="4" w:space="1" w:color="auto"/>
          <w:left w:val="single" w:sz="4" w:space="1" w:color="auto"/>
          <w:bottom w:val="single" w:sz="4" w:space="1" w:color="auto"/>
          <w:right w:val="single" w:sz="4" w:space="1" w:color="auto"/>
        </w:pBdr>
      </w:pPr>
      <w:r>
        <w:t>Foods that power your brain</w:t>
      </w:r>
    </w:p>
    <w:p w14:paraId="1EE4AB0E" w14:textId="195D48F0" w:rsidR="003F4EA7" w:rsidRDefault="003F4EA7" w:rsidP="00AB7430">
      <w:pPr>
        <w:pBdr>
          <w:top w:val="single" w:sz="4" w:space="1" w:color="auto"/>
          <w:left w:val="single" w:sz="4" w:space="1" w:color="auto"/>
          <w:bottom w:val="single" w:sz="4" w:space="1" w:color="auto"/>
          <w:right w:val="single" w:sz="4" w:space="1" w:color="auto"/>
        </w:pBdr>
      </w:pPr>
      <w:r w:rsidRPr="00744747">
        <w:rPr>
          <w:b/>
          <w:bCs/>
        </w:rPr>
        <w:t>Salmon</w:t>
      </w:r>
      <w:r>
        <w:t>: omega 3 fatty acids lower the risk of depression</w:t>
      </w:r>
    </w:p>
    <w:p w14:paraId="4582F1B5" w14:textId="08B920EC" w:rsidR="003F4EA7" w:rsidRDefault="003F4EA7" w:rsidP="00FC7634">
      <w:pPr>
        <w:pStyle w:val="ListParagraph"/>
        <w:pBdr>
          <w:top w:val="single" w:sz="4" w:space="1" w:color="auto"/>
          <w:left w:val="single" w:sz="4" w:space="1" w:color="auto"/>
          <w:right w:val="single" w:sz="4" w:space="1" w:color="auto"/>
        </w:pBdr>
      </w:pPr>
      <w:r w:rsidRPr="00744747">
        <w:rPr>
          <w:b/>
          <w:bCs/>
        </w:rPr>
        <w:t>Eggs</w:t>
      </w:r>
      <w:r>
        <w:t>: protein and nutrients promote better memory and communication</w:t>
      </w:r>
    </w:p>
    <w:p w14:paraId="4B7F7A61" w14:textId="77777777" w:rsidR="003F4EA7" w:rsidRDefault="003F4EA7" w:rsidP="00FC7634">
      <w:pPr>
        <w:pStyle w:val="ListParagraph"/>
        <w:pBdr>
          <w:top w:val="single" w:sz="4" w:space="1" w:color="auto"/>
          <w:left w:val="single" w:sz="4" w:space="1" w:color="auto"/>
          <w:right w:val="single" w:sz="4" w:space="1" w:color="auto"/>
        </w:pBdr>
      </w:pPr>
      <w:r w:rsidRPr="00744747">
        <w:rPr>
          <w:b/>
          <w:bCs/>
        </w:rPr>
        <w:t>Blueberries</w:t>
      </w:r>
      <w:r>
        <w:t>: bursting with antioxidants that stimulate the flow of blood and oxygen in the brain. Sometimes referred to as “America’s super food.”</w:t>
      </w:r>
    </w:p>
    <w:p w14:paraId="7486BBF8" w14:textId="7D164C85" w:rsidR="003F4EA7" w:rsidRDefault="003F4EA7" w:rsidP="00FC7634">
      <w:pPr>
        <w:pStyle w:val="ListParagraph"/>
        <w:pBdr>
          <w:top w:val="single" w:sz="4" w:space="1" w:color="auto"/>
          <w:left w:val="single" w:sz="4" w:space="1" w:color="auto"/>
          <w:right w:val="single" w:sz="4" w:space="1" w:color="auto"/>
        </w:pBdr>
      </w:pPr>
      <w:r w:rsidRPr="00765BED">
        <w:rPr>
          <w:b/>
          <w:bCs/>
        </w:rPr>
        <w:t>Leafy Greens</w:t>
      </w:r>
      <w:r>
        <w:t>: for Vitamin E (delays cognitive decline)</w:t>
      </w:r>
      <w:r w:rsidR="00A96604">
        <w:t>,</w:t>
      </w:r>
      <w:r>
        <w:t xml:space="preserve"> Vitamin K (sharpens memory). </w:t>
      </w:r>
    </w:p>
    <w:p w14:paraId="6FE60609" w14:textId="77777777" w:rsidR="003F4EA7" w:rsidRDefault="003F4EA7" w:rsidP="00FC7634">
      <w:pPr>
        <w:pBdr>
          <w:top w:val="single" w:sz="4" w:space="1" w:color="auto"/>
          <w:left w:val="single" w:sz="4" w:space="1" w:color="auto"/>
          <w:right w:val="single" w:sz="4" w:space="1" w:color="auto"/>
        </w:pBdr>
        <w:ind w:left="-30"/>
      </w:pPr>
      <w:r>
        <w:t>Dick and his golf buddy have vowed to never eat anything green, so this one is a constant challenge.</w:t>
      </w:r>
    </w:p>
    <w:p w14:paraId="66828BAA" w14:textId="77777777" w:rsidR="003F4EA7" w:rsidRDefault="003F4EA7" w:rsidP="00FC7634">
      <w:pPr>
        <w:pStyle w:val="ListParagraph"/>
        <w:pBdr>
          <w:top w:val="single" w:sz="4" w:space="1" w:color="auto"/>
          <w:left w:val="single" w:sz="4" w:space="1" w:color="auto"/>
          <w:right w:val="single" w:sz="4" w:space="1" w:color="auto"/>
        </w:pBdr>
      </w:pPr>
      <w:r w:rsidRPr="00595E8C">
        <w:rPr>
          <w:b/>
          <w:bCs/>
        </w:rPr>
        <w:t>Nuts</w:t>
      </w:r>
      <w:r>
        <w:t>: walnuts help counteract cognitive decline, almonds help improve memory, pistachios help prevent inflammation</w:t>
      </w:r>
    </w:p>
    <w:p w14:paraId="3934F776" w14:textId="77777777" w:rsidR="003F4EA7" w:rsidRDefault="003F4EA7" w:rsidP="00FC7634">
      <w:pPr>
        <w:pStyle w:val="ListParagraph"/>
        <w:pBdr>
          <w:top w:val="single" w:sz="4" w:space="1" w:color="auto"/>
          <w:left w:val="single" w:sz="4" w:space="1" w:color="auto"/>
          <w:right w:val="single" w:sz="4" w:space="1" w:color="auto"/>
        </w:pBdr>
      </w:pPr>
      <w:r w:rsidRPr="00595E8C">
        <w:rPr>
          <w:b/>
          <w:bCs/>
        </w:rPr>
        <w:t>Coffee</w:t>
      </w:r>
      <w:r>
        <w:t>: (such good news!) Blocks adenosine, a chemical that makes you tired</w:t>
      </w:r>
    </w:p>
    <w:p w14:paraId="77F7CE6A" w14:textId="656CD673" w:rsidR="005420AE" w:rsidRPr="005420AE" w:rsidRDefault="003F4EA7" w:rsidP="00FC7634">
      <w:pPr>
        <w:pStyle w:val="ListParagraph"/>
        <w:pBdr>
          <w:top w:val="single" w:sz="4" w:space="1" w:color="auto"/>
          <w:left w:val="single" w:sz="4" w:space="1" w:color="auto"/>
          <w:right w:val="single" w:sz="4" w:space="1" w:color="auto"/>
        </w:pBdr>
      </w:pPr>
      <w:r w:rsidRPr="000C6036">
        <w:rPr>
          <w:b/>
          <w:bCs/>
        </w:rPr>
        <w:t>Chocolate</w:t>
      </w:r>
      <w:r>
        <w:t>: (more good news!) Dark chocolate provides antioxidants to the brain</w:t>
      </w:r>
    </w:p>
    <w:p w14:paraId="4357A96E" w14:textId="5341485E" w:rsidR="005420AE" w:rsidRPr="005420AE" w:rsidRDefault="003F4EA7" w:rsidP="00FC7634">
      <w:pPr>
        <w:pStyle w:val="Heading2"/>
        <w:pBdr>
          <w:left w:val="single" w:sz="4" w:space="1" w:color="auto"/>
          <w:right w:val="single" w:sz="4" w:space="1" w:color="auto"/>
        </w:pBdr>
      </w:pPr>
      <w:r>
        <w:t>Foods that can impair your brain functions</w:t>
      </w:r>
    </w:p>
    <w:p w14:paraId="4F820459" w14:textId="77777777" w:rsidR="003F4EA7" w:rsidRDefault="003F4EA7" w:rsidP="00FC7634">
      <w:pPr>
        <w:pStyle w:val="ListParagraph"/>
        <w:pBdr>
          <w:left w:val="single" w:sz="4" w:space="1" w:color="auto"/>
          <w:bottom w:val="single" w:sz="4" w:space="1" w:color="auto"/>
          <w:right w:val="single" w:sz="4" w:space="1" w:color="auto"/>
        </w:pBdr>
      </w:pPr>
      <w:r w:rsidRPr="007562E8">
        <w:rPr>
          <w:b/>
          <w:bCs/>
        </w:rPr>
        <w:t>Processed foods</w:t>
      </w:r>
      <w:r>
        <w:t>: (oh no, our favorite snacks!) chips, cookies, and sugary drinks </w:t>
      </w:r>
    </w:p>
    <w:p w14:paraId="49EDB627" w14:textId="77777777" w:rsidR="003F4EA7" w:rsidRDefault="003F4EA7" w:rsidP="00FC7634">
      <w:pPr>
        <w:pStyle w:val="ListParagraph"/>
        <w:pBdr>
          <w:left w:val="single" w:sz="4" w:space="1" w:color="auto"/>
          <w:bottom w:val="single" w:sz="4" w:space="1" w:color="auto"/>
          <w:right w:val="single" w:sz="4" w:space="1" w:color="auto"/>
        </w:pBdr>
      </w:pPr>
      <w:r w:rsidRPr="007562E8">
        <w:rPr>
          <w:b/>
          <w:bCs/>
        </w:rPr>
        <w:t>Trans fats</w:t>
      </w:r>
      <w:r>
        <w:t>:  found in shortening, margarine, frosting, snack foods, and prepackaged cookies </w:t>
      </w:r>
    </w:p>
    <w:p w14:paraId="3F71DE9E" w14:textId="77777777" w:rsidR="003F4EA7" w:rsidRDefault="003F4EA7" w:rsidP="00FC7634">
      <w:pPr>
        <w:pStyle w:val="ListParagraph"/>
        <w:pBdr>
          <w:left w:val="single" w:sz="4" w:space="1" w:color="auto"/>
          <w:bottom w:val="single" w:sz="4" w:space="1" w:color="auto"/>
          <w:right w:val="single" w:sz="4" w:space="1" w:color="auto"/>
        </w:pBdr>
      </w:pPr>
      <w:r w:rsidRPr="007562E8">
        <w:rPr>
          <w:b/>
          <w:bCs/>
        </w:rPr>
        <w:t>Artificial</w:t>
      </w:r>
      <w:r>
        <w:rPr>
          <w:b/>
          <w:bCs/>
        </w:rPr>
        <w:t xml:space="preserve"> </w:t>
      </w:r>
      <w:r w:rsidRPr="007562E8">
        <w:rPr>
          <w:b/>
          <w:bCs/>
        </w:rPr>
        <w:t>sweeteners</w:t>
      </w:r>
      <w:r>
        <w:t>: aspartame, saccharin, and sucralose, found in diet sodas and sugar-free gum </w:t>
      </w:r>
    </w:p>
    <w:p w14:paraId="0E76352F" w14:textId="2199DF0A" w:rsidR="003F4EA7" w:rsidRDefault="003F4EA7" w:rsidP="00FC7634">
      <w:pPr>
        <w:pStyle w:val="ListParagraph"/>
        <w:pBdr>
          <w:left w:val="single" w:sz="4" w:space="1" w:color="auto"/>
          <w:bottom w:val="single" w:sz="4" w:space="1" w:color="auto"/>
          <w:right w:val="single" w:sz="4" w:space="1" w:color="auto"/>
        </w:pBdr>
      </w:pPr>
      <w:r w:rsidRPr="009A4377">
        <w:rPr>
          <w:b/>
          <w:bCs/>
        </w:rPr>
        <w:lastRenderedPageBreak/>
        <w:t>High-sodium foods</w:t>
      </w:r>
      <w:r>
        <w:t>: </w:t>
      </w:r>
      <w:r w:rsidR="00600A8D">
        <w:t>c</w:t>
      </w:r>
      <w:r>
        <w:t>an contribute to poor brain health </w:t>
      </w:r>
    </w:p>
    <w:p w14:paraId="67E3011F" w14:textId="77777777" w:rsidR="003F4EA7" w:rsidRDefault="003F4EA7" w:rsidP="00FC7634">
      <w:pPr>
        <w:pStyle w:val="ListParagraph"/>
        <w:pBdr>
          <w:left w:val="single" w:sz="4" w:space="1" w:color="auto"/>
          <w:bottom w:val="single" w:sz="4" w:space="1" w:color="auto"/>
          <w:right w:val="single" w:sz="4" w:space="1" w:color="auto"/>
        </w:pBdr>
      </w:pPr>
      <w:r w:rsidRPr="009A4377">
        <w:rPr>
          <w:b/>
          <w:bCs/>
        </w:rPr>
        <w:t xml:space="preserve">Red and processed </w:t>
      </w:r>
      <w:proofErr w:type="gramStart"/>
      <w:r w:rsidRPr="009A4377">
        <w:rPr>
          <w:b/>
          <w:bCs/>
        </w:rPr>
        <w:t>meats</w:t>
      </w:r>
      <w:proofErr w:type="gramEnd"/>
      <w:r>
        <w:t>: excessive consumption can reduce cognitive function</w:t>
      </w:r>
    </w:p>
    <w:p w14:paraId="3F34BB59" w14:textId="77777777" w:rsidR="00BE275A" w:rsidRDefault="003F4EA7" w:rsidP="00FC7634">
      <w:pPr>
        <w:pBdr>
          <w:left w:val="single" w:sz="4" w:space="1" w:color="auto"/>
          <w:bottom w:val="single" w:sz="4" w:space="1" w:color="auto"/>
          <w:right w:val="single" w:sz="4" w:space="1" w:color="auto"/>
        </w:pBdr>
        <w:ind w:left="-30"/>
      </w:pPr>
      <w:r>
        <w:t>Dick is from Texas and loves to grill steaks – this one hurts.</w:t>
      </w:r>
    </w:p>
    <w:p w14:paraId="6803AA99" w14:textId="6951A00C" w:rsidR="002B4EC2" w:rsidRDefault="003F4EA7" w:rsidP="00FC7634">
      <w:pPr>
        <w:pBdr>
          <w:left w:val="single" w:sz="4" w:space="1" w:color="auto"/>
          <w:bottom w:val="single" w:sz="4" w:space="1" w:color="auto"/>
          <w:right w:val="single" w:sz="4" w:space="1" w:color="auto"/>
        </w:pBdr>
        <w:ind w:left="-30"/>
      </w:pPr>
      <w:r>
        <w:t xml:space="preserve">Well, these are my notes as a quick reference for brain foods. Luckily, </w:t>
      </w:r>
      <w:r w:rsidR="00473D91">
        <w:t>Heritage on the Marina</w:t>
      </w:r>
      <w:r w:rsidR="00A1314C">
        <w:t xml:space="preserve"> Dining Services</w:t>
      </w:r>
      <w:r>
        <w:t xml:space="preserve"> is </w:t>
      </w:r>
      <w:proofErr w:type="gramStart"/>
      <w:r>
        <w:t>well aware</w:t>
      </w:r>
      <w:proofErr w:type="gramEnd"/>
      <w:r>
        <w:t xml:space="preserve"> and provides y’all with good food and good food choices.</w:t>
      </w:r>
    </w:p>
    <w:p w14:paraId="40CA56A3" w14:textId="3F8B9690" w:rsidR="003F4EA7" w:rsidRPr="006C40E4" w:rsidRDefault="00FC7634" w:rsidP="006C40E4">
      <w:pPr>
        <w:pBdr>
          <w:left w:val="single" w:sz="4" w:space="1" w:color="auto"/>
          <w:bottom w:val="single" w:sz="4" w:space="1" w:color="auto"/>
          <w:right w:val="single" w:sz="4" w:space="1" w:color="auto"/>
        </w:pBdr>
        <w:ind w:left="-30"/>
        <w:rPr>
          <w:b/>
          <w:bCs/>
        </w:rPr>
      </w:pPr>
      <w:r w:rsidRPr="00FC7634">
        <w:rPr>
          <w:b/>
          <w:bCs/>
        </w:rPr>
        <w:t xml:space="preserve">By </w:t>
      </w:r>
      <w:r w:rsidR="000E54F4" w:rsidRPr="000E54F4">
        <w:rPr>
          <w:b/>
          <w:bCs/>
        </w:rPr>
        <w:t>roving reporter</w:t>
      </w:r>
      <w:r w:rsidR="000E54F4">
        <w:rPr>
          <w:b/>
          <w:bCs/>
        </w:rPr>
        <w:t xml:space="preserve"> </w:t>
      </w:r>
      <w:r w:rsidR="003F4EA7" w:rsidRPr="00FC7634">
        <w:rPr>
          <w:b/>
          <w:bCs/>
        </w:rPr>
        <w:t>Trish Otstott</w:t>
      </w:r>
      <w:r w:rsidR="006C40E4">
        <w:rPr>
          <w:b/>
          <w:bCs/>
        </w:rPr>
        <w:t xml:space="preserve"> </w:t>
      </w:r>
    </w:p>
    <w:p w14:paraId="5C1B43EA" w14:textId="0E3A4ED5" w:rsidR="00D261DE" w:rsidRDefault="00D261DE" w:rsidP="00F906AB">
      <w:pPr>
        <w:pStyle w:val="Heading2"/>
      </w:pPr>
      <w:r>
        <w:t>Mindful Sips</w:t>
      </w:r>
      <w:r w:rsidR="00375B1F">
        <w:t xml:space="preserve"> ~ </w:t>
      </w:r>
      <w:r>
        <w:t xml:space="preserve">Hydration Helps </w:t>
      </w:r>
    </w:p>
    <w:p w14:paraId="1D095FF8" w14:textId="28380FD4" w:rsidR="00D261DE" w:rsidRDefault="00D261DE" w:rsidP="00F906AB">
      <w:r>
        <w:t>While there are countless reasons to drink up, we</w:t>
      </w:r>
      <w:r w:rsidR="00C0772E">
        <w:t>’ve</w:t>
      </w:r>
      <w:r>
        <w:t xml:space="preserve"> room for </w:t>
      </w:r>
      <w:r w:rsidR="00174FD9">
        <w:t xml:space="preserve">just </w:t>
      </w:r>
      <w:r w:rsidR="00BE236B">
        <w:t>five</w:t>
      </w:r>
      <w:r>
        <w:t>, so here goes:</w:t>
      </w:r>
    </w:p>
    <w:p w14:paraId="0BB37F85" w14:textId="621D9B3A" w:rsidR="00D261DE" w:rsidRDefault="00D261DE" w:rsidP="0001144C">
      <w:pPr>
        <w:pStyle w:val="ListParagraph"/>
        <w:numPr>
          <w:ilvl w:val="0"/>
          <w:numId w:val="16"/>
        </w:numPr>
      </w:pPr>
      <w:r>
        <w:t>Maintains your energy levels</w:t>
      </w:r>
    </w:p>
    <w:p w14:paraId="002FBD4E" w14:textId="5D07D80B" w:rsidR="00D261DE" w:rsidRDefault="00D261DE" w:rsidP="0001144C">
      <w:pPr>
        <w:pStyle w:val="ListParagraph"/>
        <w:numPr>
          <w:ilvl w:val="0"/>
          <w:numId w:val="16"/>
        </w:numPr>
      </w:pPr>
      <w:r>
        <w:t>Improves brain function</w:t>
      </w:r>
    </w:p>
    <w:p w14:paraId="427DFE5A" w14:textId="62E0120C" w:rsidR="00D261DE" w:rsidRDefault="00D261DE" w:rsidP="0001144C">
      <w:pPr>
        <w:pStyle w:val="ListParagraph"/>
        <w:numPr>
          <w:ilvl w:val="0"/>
          <w:numId w:val="16"/>
        </w:numPr>
      </w:pPr>
      <w:r>
        <w:t>Supports joint health</w:t>
      </w:r>
    </w:p>
    <w:p w14:paraId="76939231" w14:textId="4FC4E2AB" w:rsidR="00D261DE" w:rsidRDefault="00D261DE" w:rsidP="0001144C">
      <w:pPr>
        <w:pStyle w:val="ListParagraph"/>
        <w:numPr>
          <w:ilvl w:val="0"/>
          <w:numId w:val="16"/>
        </w:numPr>
      </w:pPr>
      <w:r>
        <w:t>Aids in digestion</w:t>
      </w:r>
    </w:p>
    <w:p w14:paraId="165C65AD" w14:textId="0F41CD7B" w:rsidR="00D261DE" w:rsidRDefault="00D261DE" w:rsidP="0001144C">
      <w:pPr>
        <w:pStyle w:val="ListParagraph"/>
        <w:numPr>
          <w:ilvl w:val="0"/>
          <w:numId w:val="16"/>
        </w:numPr>
      </w:pPr>
      <w:r>
        <w:t>Helps prevent (painful!) urinary tract infections</w:t>
      </w:r>
    </w:p>
    <w:p w14:paraId="71B56BB2" w14:textId="321350A6" w:rsidR="00D261DE" w:rsidRDefault="00D261DE" w:rsidP="00F906AB">
      <w:r>
        <w:t xml:space="preserve">While </w:t>
      </w:r>
      <w:r w:rsidR="00BE236B">
        <w:t>eight</w:t>
      </w:r>
      <w:r>
        <w:t xml:space="preserve"> cups (64 ounces) of water a day should be your general goal, it really depends on your body’s needs, health, and activity level. </w:t>
      </w:r>
    </w:p>
    <w:p w14:paraId="57F1814D" w14:textId="196D2041" w:rsidR="00D261DE" w:rsidRDefault="00D261DE" w:rsidP="00F906AB">
      <w:r>
        <w:t xml:space="preserve">Did you know that as we get older, our thirst signals can become quieter, making us more prone to dehydration? Also, factors like medications, health conditions, and changes to our metabolism can </w:t>
      </w:r>
      <w:r>
        <w:t>influence how much water we need. That said, keep an eye on your hydration</w:t>
      </w:r>
      <w:r w:rsidR="005D2820">
        <w:t>.</w:t>
      </w:r>
      <w:r>
        <w:t xml:space="preserve"> Set </w:t>
      </w:r>
      <w:r w:rsidR="00003E48">
        <w:t xml:space="preserve">yourself </w:t>
      </w:r>
      <w:r>
        <w:t xml:space="preserve">a reminder to sip </w:t>
      </w:r>
      <w:r w:rsidR="005B523F">
        <w:t>that glass of water</w:t>
      </w:r>
      <w:r w:rsidR="00592A5C">
        <w:t xml:space="preserve"> — ic</w:t>
      </w:r>
      <w:r w:rsidR="00FF4BFC">
        <w:t>e</w:t>
      </w:r>
      <w:r w:rsidR="00592A5C">
        <w:t xml:space="preserve"> or no ice</w:t>
      </w:r>
      <w:r w:rsidR="005D2820">
        <w:t xml:space="preserve"> —</w:t>
      </w:r>
      <w:r w:rsidR="00592A5C">
        <w:t xml:space="preserve"> every meal</w:t>
      </w:r>
      <w:r w:rsidR="005D2820">
        <w:t>!</w:t>
      </w:r>
    </w:p>
    <w:p w14:paraId="0F03F3D7" w14:textId="1E4E6176" w:rsidR="00942FE9" w:rsidRDefault="00DF316A" w:rsidP="00171DD5">
      <w:pPr>
        <w:pStyle w:val="Heading2"/>
      </w:pPr>
      <w:r>
        <w:t>Over</w:t>
      </w:r>
      <w:r w:rsidR="00940680">
        <w:t>h</w:t>
      </w:r>
      <w:r w:rsidR="00173C1D">
        <w:t>eard in the Dining Room</w:t>
      </w:r>
    </w:p>
    <w:p w14:paraId="5E5AB2D7" w14:textId="3C816851" w:rsidR="00173C1D" w:rsidRDefault="00171DD5" w:rsidP="00171DD5">
      <w:r>
        <w:t>Dining staff asked</w:t>
      </w:r>
      <w:r w:rsidR="00A77F2D">
        <w:t xml:space="preserve">: “Are you having any guests </w:t>
      </w:r>
      <w:r w:rsidR="000C5DB4">
        <w:t>for dinner</w:t>
      </w:r>
      <w:r w:rsidR="005C7D61">
        <w:t>?”</w:t>
      </w:r>
    </w:p>
    <w:p w14:paraId="540A6D93" w14:textId="263E60DB" w:rsidR="005C4484" w:rsidRPr="00E10038" w:rsidRDefault="005C7D61" w:rsidP="004034E3">
      <w:r>
        <w:t xml:space="preserve">Resident who is a bit hard of </w:t>
      </w:r>
      <w:r w:rsidR="000169C3">
        <w:t>h</w:t>
      </w:r>
      <w:r>
        <w:t xml:space="preserve">earing: </w:t>
      </w:r>
      <w:r w:rsidR="000169C3">
        <w:t>“</w:t>
      </w:r>
      <w:r w:rsidR="00DB5747">
        <w:t>If that’s what you</w:t>
      </w:r>
      <w:r w:rsidR="00522157">
        <w:t>’re serving</w:t>
      </w:r>
      <w:r w:rsidR="00FC5847">
        <w:t>,</w:t>
      </w:r>
      <w:r w:rsidR="00522157">
        <w:t xml:space="preserve"> that’s what I’ll </w:t>
      </w:r>
      <w:r w:rsidR="00B425F4">
        <w:t>eat</w:t>
      </w:r>
      <w:r w:rsidR="00DF316A">
        <w:t>.”</w:t>
      </w:r>
      <w:r w:rsidR="00DD119D">
        <w:br/>
      </w:r>
      <w:r w:rsidR="00C02C5A" w:rsidRPr="00C02C5A">
        <w:rPr>
          <w:rFonts w:ascii="Segoe UI Symbol" w:hAnsi="Segoe UI Symbol" w:cs="Segoe UI Symbol"/>
        </w:rPr>
        <w:t>❧</w:t>
      </w:r>
      <w:r w:rsidR="00DD119D">
        <w:br/>
      </w:r>
      <w:r w:rsidR="00DF316A">
        <w:t xml:space="preserve">Bob B: “Irish Coffee is the </w:t>
      </w:r>
      <w:r w:rsidR="003C392D">
        <w:t xml:space="preserve">drink </w:t>
      </w:r>
      <w:r w:rsidR="00923B74">
        <w:t>that contains the four major food groups</w:t>
      </w:r>
      <w:r w:rsidR="003C392D">
        <w:t xml:space="preserve">: </w:t>
      </w:r>
      <w:r w:rsidR="00923B74">
        <w:t xml:space="preserve">sugar, </w:t>
      </w:r>
      <w:r w:rsidR="00FE4164">
        <w:t>c</w:t>
      </w:r>
      <w:r w:rsidR="00970F3A">
        <w:t>offee</w:t>
      </w:r>
      <w:r w:rsidR="00FE4164">
        <w:t>, cream</w:t>
      </w:r>
      <w:r w:rsidR="00970F3A">
        <w:t xml:space="preserve"> and </w:t>
      </w:r>
      <w:r w:rsidR="00923B74">
        <w:t>w</w:t>
      </w:r>
      <w:r w:rsidR="00970F3A">
        <w:t>hisky</w:t>
      </w:r>
      <w:r w:rsidR="00FE4164">
        <w:t>.</w:t>
      </w:r>
      <w:r w:rsidR="00EB7387">
        <w:t>”</w:t>
      </w:r>
      <w:r w:rsidR="00DD119D">
        <w:br/>
      </w:r>
      <w:r w:rsidR="00DD119D" w:rsidRPr="00C02C5A">
        <w:rPr>
          <w:rFonts w:ascii="Segoe UI Symbol" w:hAnsi="Segoe UI Symbol" w:cs="Segoe UI Symbol"/>
        </w:rPr>
        <w:t>❧</w:t>
      </w:r>
      <w:r w:rsidR="004034E3">
        <w:rPr>
          <w:rFonts w:ascii="Segoe UI Symbol" w:hAnsi="Segoe UI Symbol" w:cs="Segoe UI Symbol"/>
        </w:rPr>
        <w:br/>
      </w:r>
      <w:r w:rsidR="005C4484">
        <w:t>Marty talking with Ian Paisley, Northern Ireland Protestant hothead and firebrand. Ian asks Marty, “Would you like to come over to my house for a cup of tea?”</w:t>
      </w:r>
    </w:p>
    <w:p w14:paraId="368FD251" w14:textId="13145081" w:rsidR="00D261DE" w:rsidRDefault="00D261DE" w:rsidP="00F906AB">
      <w:pPr>
        <w:pStyle w:val="Heading2"/>
      </w:pPr>
      <w:r>
        <w:t>Indulge</w:t>
      </w:r>
      <w:r w:rsidR="00F91F6D">
        <w:t xml:space="preserve"> — </w:t>
      </w:r>
      <w:r>
        <w:t>in Moderation</w:t>
      </w:r>
    </w:p>
    <w:p w14:paraId="01081C11" w14:textId="74A0B3AA" w:rsidR="00FA3221" w:rsidRDefault="00D261DE" w:rsidP="00F906AB">
      <w:r>
        <w:t>Fear not, there will be no depriving yourself (unless your doctor insists). Eating well doesn’t mean subsisting on kale salads, nuts, and berries 24/7. Small indulgences are encouraged! — in moderation. Even out that decadent dessert with a nourishing breakfast.</w:t>
      </w:r>
      <w:r w:rsidR="006C40E4">
        <w:t xml:space="preserve"> </w:t>
      </w:r>
    </w:p>
    <w:p w14:paraId="5CC2C0F5" w14:textId="4E03C0CB" w:rsidR="00D261DE" w:rsidRDefault="006C40E4" w:rsidP="00F906AB">
      <w:r>
        <w:t>L</w:t>
      </w:r>
      <w:r w:rsidR="00D261DE">
        <w:t xml:space="preserve">et’s toast </w:t>
      </w:r>
      <w:r w:rsidR="00F91F6D">
        <w:t xml:space="preserve">with </w:t>
      </w:r>
      <w:r w:rsidR="00D261DE">
        <w:t xml:space="preserve">a few sips of wine and a full glass of water to </w:t>
      </w:r>
      <w:proofErr w:type="gramStart"/>
      <w:r w:rsidR="00D261DE">
        <w:t>eating</w:t>
      </w:r>
      <w:proofErr w:type="gramEnd"/>
      <w:r w:rsidR="00D261DE">
        <w:t xml:space="preserve"> well and staying hydrated! </w:t>
      </w:r>
    </w:p>
    <w:p w14:paraId="43EB1C4F" w14:textId="2DA9D93E" w:rsidR="003A4A13" w:rsidRDefault="003A4A13" w:rsidP="00F906AB">
      <w:r>
        <w:br w:type="page"/>
      </w:r>
    </w:p>
    <w:p w14:paraId="3BF7A88A" w14:textId="454C2E1C" w:rsidR="005D31C4" w:rsidRDefault="006E59D9" w:rsidP="00234DB0">
      <w:pPr>
        <w:pStyle w:val="Heading1"/>
      </w:pPr>
      <w:r>
        <w:lastRenderedPageBreak/>
        <w:t xml:space="preserve">Gently </w:t>
      </w:r>
      <w:r w:rsidR="00E75F3C">
        <w:t>D</w:t>
      </w:r>
      <w:r>
        <w:t>ow</w:t>
      </w:r>
      <w:r w:rsidR="00E75F3C">
        <w:t xml:space="preserve">n the </w:t>
      </w:r>
      <w:r w:rsidR="00C42716">
        <w:t>Stream of Irish Consciousness</w:t>
      </w:r>
    </w:p>
    <w:p w14:paraId="35B40BD2" w14:textId="77777777" w:rsidR="005D31C4" w:rsidRPr="000A38D5" w:rsidRDefault="005D31C4" w:rsidP="008E5D26">
      <w:pPr>
        <w:pStyle w:val="Byline"/>
      </w:pPr>
      <w:r w:rsidRPr="000A38D5">
        <w:t>By Tucker Ingham</w:t>
      </w:r>
    </w:p>
    <w:p w14:paraId="08EC9A8E" w14:textId="56E3DD57" w:rsidR="005D31C4" w:rsidRDefault="005D31C4" w:rsidP="00F906AB">
      <w:r>
        <w:t xml:space="preserve">The expression "a stream of consciousness" is Irish, and made known by its creator, James Joyce, through his two books, </w:t>
      </w:r>
      <w:r w:rsidRPr="005D31C4">
        <w:rPr>
          <w:i/>
          <w:iCs/>
        </w:rPr>
        <w:t>Ulysses</w:t>
      </w:r>
      <w:r>
        <w:t xml:space="preserve"> and </w:t>
      </w:r>
      <w:r w:rsidRPr="00823FD2">
        <w:rPr>
          <w:i/>
          <w:iCs/>
        </w:rPr>
        <w:t>Finnegans Wake</w:t>
      </w:r>
      <w:r>
        <w:t xml:space="preserve">. Both books explore Irish culture in the early 20th century, though they were written by Joyce in Paris </w:t>
      </w:r>
      <w:r w:rsidR="00DB2130">
        <w:t>more than</w:t>
      </w:r>
      <w:r>
        <w:t xml:space="preserve"> twenty years after he left Ireland, never to return. Joyce brought </w:t>
      </w:r>
      <w:r w:rsidR="00F44BB1">
        <w:t xml:space="preserve">with him </w:t>
      </w:r>
      <w:r>
        <w:t>his recent girlfriend, whom he refused to marry</w:t>
      </w:r>
      <w:r w:rsidR="00DB2130">
        <w:t>,</w:t>
      </w:r>
      <w:r>
        <w:t xml:space="preserve"> while they raised two daughters in penury, drifting around Europe</w:t>
      </w:r>
      <w:r w:rsidR="00162E01">
        <w:t>,</w:t>
      </w:r>
      <w:r>
        <w:t xml:space="preserve"> teaching school and writing short articles from 1904 to 1920, when persuaded by Ezra Pound to move to Paris along with Ernest Hemingway, F Scott Fitzgerald, and other notable authors.</w:t>
      </w:r>
    </w:p>
    <w:p w14:paraId="16EF72B0" w14:textId="2D838BDC" w:rsidR="005D31C4" w:rsidRDefault="005D31C4" w:rsidP="00F906AB">
      <w:r>
        <w:t xml:space="preserve">Sylvia Beach, proprietor of the Left Bank Shakespeare and Company bookstore, </w:t>
      </w:r>
      <w:r w:rsidR="002C38B0">
        <w:t xml:space="preserve">in 1922 </w:t>
      </w:r>
      <w:r>
        <w:t xml:space="preserve">risked publishing </w:t>
      </w:r>
      <w:r w:rsidRPr="00176E09">
        <w:rPr>
          <w:i/>
          <w:iCs/>
        </w:rPr>
        <w:t>Ulysses</w:t>
      </w:r>
      <w:r>
        <w:t xml:space="preserve"> </w:t>
      </w:r>
      <w:r w:rsidR="00346966">
        <w:t>but</w:t>
      </w:r>
      <w:r>
        <w:t xml:space="preserve"> lost her investment</w:t>
      </w:r>
      <w:r w:rsidR="003879B4">
        <w:t xml:space="preserve">, </w:t>
      </w:r>
      <w:r>
        <w:t>as the book failed to succeed on the market. Its language was contrived and cryptic</w:t>
      </w:r>
      <w:r w:rsidR="00346966">
        <w:t>, i</w:t>
      </w:r>
      <w:r>
        <w:t>ts message unintelligible. A judge called upon t</w:t>
      </w:r>
      <w:r w:rsidR="00F7278D">
        <w:t>o</w:t>
      </w:r>
      <w:r>
        <w:t xml:space="preserve"> censor, declared it obscure and emetic, but not prurient. Perhaps because of its public failure, many copies were </w:t>
      </w:r>
      <w:r>
        <w:t>burned by postal authorities as undeliverable.</w:t>
      </w:r>
    </w:p>
    <w:p w14:paraId="67FFF17E" w14:textId="6F267C19" w:rsidR="00061CE2" w:rsidRDefault="005D31C4" w:rsidP="00F906AB">
      <w:r>
        <w:t xml:space="preserve">By 1933, Joyce was almost blind but still determined to make his mark as an intellectual author. By 1941, he'd finished </w:t>
      </w:r>
      <w:r w:rsidRPr="00A27F91">
        <w:rPr>
          <w:i/>
          <w:iCs/>
        </w:rPr>
        <w:t>Finnegans Wake</w:t>
      </w:r>
      <w:r>
        <w:t xml:space="preserve"> (no apostrophe purposely), where he took obscurity to an extreme</w:t>
      </w:r>
      <w:r w:rsidR="005F44C1">
        <w:t>. P</w:t>
      </w:r>
      <w:r>
        <w:t>eople assum</w:t>
      </w:r>
      <w:r w:rsidR="005F44C1">
        <w:t>ed</w:t>
      </w:r>
      <w:r>
        <w:t xml:space="preserve"> that its baffling style indicated secret knowledge. </w:t>
      </w:r>
      <w:r w:rsidR="00585963">
        <w:t xml:space="preserve">Two hundred sixty </w:t>
      </w:r>
      <w:r>
        <w:t xml:space="preserve">pounds of his notes produced 628 pages of a book. "More noted than read and when read, only partly and rarely understood by anyone ... notoriously the most obscure book ever written by a major writer, at least one who was not known to be out of his mind." </w:t>
      </w:r>
      <w:r w:rsidR="00320BE6">
        <w:t>—</w:t>
      </w:r>
      <w:r>
        <w:t xml:space="preserve"> Daniel Boorstin, </w:t>
      </w:r>
      <w:r w:rsidRPr="00613EC5">
        <w:rPr>
          <w:i/>
          <w:iCs/>
        </w:rPr>
        <w:t>The Creators</w:t>
      </w:r>
      <w:r>
        <w:t>, Chapter 68</w:t>
      </w:r>
    </w:p>
    <w:p w14:paraId="441B63ED" w14:textId="77777777" w:rsidR="00182FC5" w:rsidRDefault="00182FC5">
      <w:pPr>
        <w:spacing w:after="100" w:afterAutospacing="1" w:line="240" w:lineRule="auto"/>
      </w:pPr>
    </w:p>
    <w:p w14:paraId="41F479E6" w14:textId="0B85DE7E" w:rsidR="00061CE2" w:rsidRDefault="00182FC5">
      <w:pPr>
        <w:spacing w:after="100" w:afterAutospacing="1" w:line="240" w:lineRule="auto"/>
      </w:pPr>
      <w:r>
        <w:rPr>
          <w:noProof/>
        </w:rPr>
        <w:drawing>
          <wp:inline distT="0" distB="0" distL="0" distR="0" wp14:anchorId="2F74FD1B" wp14:editId="6D3DAFD7">
            <wp:extent cx="3200400" cy="3200400"/>
            <wp:effectExtent l="0" t="0" r="0" b="0"/>
            <wp:docPr id="915731406" name="Picture 3" descr="A painting of a person with a mustache and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31406" name="Picture 3" descr="A painting of a person with a mustache and a ha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sidR="00061CE2">
        <w:br w:type="page"/>
      </w:r>
    </w:p>
    <w:p w14:paraId="7DB54FFF" w14:textId="32244E41" w:rsidR="00C91221" w:rsidRDefault="007B7AE0" w:rsidP="00B93429">
      <w:pPr>
        <w:pStyle w:val="Heading1"/>
      </w:pPr>
      <w:r>
        <w:rPr>
          <w:noProof/>
        </w:rPr>
        <w:lastRenderedPageBreak/>
        <w:drawing>
          <wp:anchor distT="0" distB="0" distL="114300" distR="114300" simplePos="0" relativeHeight="251671552" behindDoc="0" locked="0" layoutInCell="1" allowOverlap="1" wp14:anchorId="2C6CA19F" wp14:editId="1DF276A8">
            <wp:simplePos x="0" y="0"/>
            <wp:positionH relativeFrom="column">
              <wp:posOffset>3700780</wp:posOffset>
            </wp:positionH>
            <wp:positionV relativeFrom="paragraph">
              <wp:posOffset>2540</wp:posOffset>
            </wp:positionV>
            <wp:extent cx="2783840" cy="2783840"/>
            <wp:effectExtent l="0" t="0" r="0" b="0"/>
            <wp:wrapSquare wrapText="bothSides"/>
            <wp:docPr id="231221501" name="Picture 6" descr="A grave stone with a statue of a person and a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1501" name="Picture 6" descr="A grave stone with a statue of a person and a child&#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3840" cy="2783840"/>
                    </a:xfrm>
                    <a:prstGeom prst="rect">
                      <a:avLst/>
                    </a:prstGeom>
                    <a:noFill/>
                  </pic:spPr>
                </pic:pic>
              </a:graphicData>
            </a:graphic>
            <wp14:sizeRelH relativeFrom="margin">
              <wp14:pctWidth>0</wp14:pctWidth>
            </wp14:sizeRelH>
            <wp14:sizeRelV relativeFrom="margin">
              <wp14:pctHeight>0</wp14:pctHeight>
            </wp14:sizeRelV>
          </wp:anchor>
        </w:drawing>
      </w:r>
      <w:r w:rsidR="00C91221">
        <w:t>Patti Gallagher’s 2008 Irish Vacation</w:t>
      </w:r>
    </w:p>
    <w:p w14:paraId="2FCAEDF6" w14:textId="413FDD0F" w:rsidR="00C91221" w:rsidRDefault="00C91221" w:rsidP="00C91221">
      <w:r>
        <w:t>In June of 2008, I treated myself to a “Wayfarers Walking Vacation” in Ireland.</w:t>
      </w:r>
      <w:r w:rsidR="005D6A7A">
        <w:t xml:space="preserve"> </w:t>
      </w:r>
      <w:r>
        <w:t xml:space="preserve">I had longed to return to Ireland since 1976, when I attended a </w:t>
      </w:r>
      <w:r w:rsidR="00B93429">
        <w:t>two-week</w:t>
      </w:r>
      <w:r>
        <w:t xml:space="preserve"> summer course on Irish literature at Galway </w:t>
      </w:r>
      <w:r w:rsidR="00BB6510">
        <w:t>University and</w:t>
      </w:r>
      <w:r>
        <w:t xml:space="preserve"> afterwards traveled all over the country for three weeks. </w:t>
      </w:r>
      <w:r w:rsidR="00B82619">
        <w:rPr>
          <w:noProof/>
        </w:rPr>
        <w:drawing>
          <wp:inline distT="0" distB="0" distL="0" distR="0" wp14:anchorId="75A7580F" wp14:editId="46E1DB0B">
            <wp:extent cx="2743200" cy="2743200"/>
            <wp:effectExtent l="0" t="0" r="0" b="0"/>
            <wp:docPr id="385263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inline>
        </w:drawing>
      </w:r>
      <w:r w:rsidR="001D4D9F">
        <w:br/>
      </w:r>
      <w:r>
        <w:t xml:space="preserve">I met distant relatives, visited the stone, thatched cottage where my </w:t>
      </w:r>
      <w:r w:rsidR="00B93429">
        <w:t>grandmother</w:t>
      </w:r>
      <w:r>
        <w:t>, Rose Ann Wynne, was born</w:t>
      </w:r>
      <w:r w:rsidR="007844D1">
        <w:t>,</w:t>
      </w:r>
      <w:r>
        <w:t xml:space="preserve"> and the cemetery where my grandmother’s relatives were buried.</w:t>
      </w:r>
      <w:r w:rsidR="005D6A7A">
        <w:t xml:space="preserve"> </w:t>
      </w:r>
      <w:r>
        <w:t xml:space="preserve">I had wanted to return to Ireland for years, but LIFE got in my </w:t>
      </w:r>
      <w:r w:rsidR="00BB6510">
        <w:t>way,</w:t>
      </w:r>
      <w:r>
        <w:t xml:space="preserve"> and I did not have another opportunity until 2008.</w:t>
      </w:r>
    </w:p>
    <w:p w14:paraId="1717C7D1" w14:textId="03E9B76D" w:rsidR="00C91221" w:rsidRDefault="00C91221" w:rsidP="00C91221">
      <w:r>
        <w:t xml:space="preserve">The </w:t>
      </w:r>
      <w:r w:rsidR="00B93429">
        <w:t>Wayfarer’s</w:t>
      </w:r>
      <w:r>
        <w:t xml:space="preserve"> Walk was titled “The Ring of Kerry – Celtic Pride and Irish Hospitality.”</w:t>
      </w:r>
      <w:r w:rsidR="005D6A7A">
        <w:t xml:space="preserve"> </w:t>
      </w:r>
      <w:r>
        <w:t>The Wayfarers have been leading walking vacations all over the world since 1984 and they do an amazing job. Since 2008, I have been on three more Wayfarers walks in England.</w:t>
      </w:r>
    </w:p>
    <w:p w14:paraId="0659616A" w14:textId="59EE4648" w:rsidR="00C91221" w:rsidRDefault="00C91221" w:rsidP="00C91221">
      <w:r>
        <w:t xml:space="preserve">This walk was five days, six </w:t>
      </w:r>
      <w:r w:rsidR="005D6A7A">
        <w:t>nights,</w:t>
      </w:r>
      <w:r>
        <w:t xml:space="preserve"> which began and ended in the city of Killarney. Our group of seven stayed at beautiful hotels and inns</w:t>
      </w:r>
      <w:r w:rsidR="00161BEF">
        <w:t>,</w:t>
      </w:r>
      <w:r>
        <w:t xml:space="preserve"> where we were served breakfast before walking 7-12 miles each day. Two hours into our walk the Wayfarers van would meet us, provide drinks and snacks and give us a menu for the pub or restaurant where we would be stopping for lunch.</w:t>
      </w:r>
      <w:r w:rsidR="005D6A7A">
        <w:t xml:space="preserve"> </w:t>
      </w:r>
      <w:r>
        <w:t>We would select our meal, which would be ready and waiting for us when we arrived.</w:t>
      </w:r>
      <w:r w:rsidR="005D6A7A">
        <w:t xml:space="preserve"> </w:t>
      </w:r>
      <w:r>
        <w:t xml:space="preserve"> </w:t>
      </w:r>
    </w:p>
    <w:p w14:paraId="2DFAD3BC" w14:textId="42466A0C" w:rsidR="00C91221" w:rsidRDefault="00C91221" w:rsidP="00C91221">
      <w:r>
        <w:t>After lunch we would walk to the destination where we would have a delicious dinner and spend the night.</w:t>
      </w:r>
      <w:r w:rsidR="005D6A7A">
        <w:t xml:space="preserve"> </w:t>
      </w:r>
      <w:r>
        <w:t xml:space="preserve">The van took our luggage from one hotel/inn to another </w:t>
      </w:r>
      <w:r>
        <w:lastRenderedPageBreak/>
        <w:t>whenever we changed locations for the night.</w:t>
      </w:r>
      <w:r w:rsidR="005D6A7A">
        <w:t xml:space="preserve"> </w:t>
      </w:r>
      <w:r>
        <w:t>So, basically all our group, led by our fearless, funny, entertaining and very patient walk leader, Alan Pinkney, had do was eat, walk, eat, walk, freshen up and rest before dinner, have dinner, followed by entertainment, (traditional Irish music, story-telling, Irish dancing), or just hanging out in a local pub, get a good night’s sleep and start all over again in the morning!!</w:t>
      </w:r>
    </w:p>
    <w:p w14:paraId="0A999DEE" w14:textId="6EB60BF1" w:rsidR="00C91221" w:rsidRDefault="00C91221" w:rsidP="00C91221">
      <w:r>
        <w:t>We walked over beautiful heather-covered or emerald rolling hills, on ancient drovers’ trails, into primeval forests, on wild beaches and beside gorgeous lakes and waterfalls.</w:t>
      </w:r>
      <w:r w:rsidR="005D6A7A">
        <w:t xml:space="preserve"> </w:t>
      </w:r>
      <w:r>
        <w:t xml:space="preserve">Throughout each day, Alan entertained and educated us with lessons in Celtic history, culture, geography, flora and fauna, Irish literature, politics and folklore. </w:t>
      </w:r>
    </w:p>
    <w:p w14:paraId="424C63A4" w14:textId="489D366D" w:rsidR="00C91221" w:rsidRDefault="00D96850" w:rsidP="00C91221">
      <w:r>
        <w:rPr>
          <w:noProof/>
        </w:rPr>
        <w:drawing>
          <wp:anchor distT="0" distB="0" distL="114300" distR="114300" simplePos="0" relativeHeight="251670528" behindDoc="0" locked="0" layoutInCell="1" allowOverlap="1" wp14:anchorId="61DC0F19" wp14:editId="7FB58DEC">
            <wp:simplePos x="0" y="0"/>
            <wp:positionH relativeFrom="column">
              <wp:posOffset>2554</wp:posOffset>
            </wp:positionH>
            <wp:positionV relativeFrom="paragraph">
              <wp:posOffset>1288</wp:posOffset>
            </wp:positionV>
            <wp:extent cx="1707641" cy="2371725"/>
            <wp:effectExtent l="0" t="0" r="6985" b="0"/>
            <wp:wrapSquare wrapText="bothSides"/>
            <wp:docPr id="2"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photo description available."/>
                    <pic:cNvPicPr>
                      <a:picLocks noChangeAspect="1" noChangeArrowheads="1"/>
                    </pic:cNvPicPr>
                  </pic:nvPicPr>
                  <pic:blipFill rotWithShape="1">
                    <a:blip r:embed="rId25">
                      <a:extLst>
                        <a:ext uri="{28A0092B-C50C-407E-A947-70E740481C1C}">
                          <a14:useLocalDpi xmlns:a14="http://schemas.microsoft.com/office/drawing/2010/main" val="0"/>
                        </a:ext>
                      </a:extLst>
                    </a:blip>
                    <a:srcRect l="18801" r="27200"/>
                    <a:stretch/>
                  </pic:blipFill>
                  <pic:spPr bwMode="auto">
                    <a:xfrm>
                      <a:off x="0" y="0"/>
                      <a:ext cx="1707641" cy="2371725"/>
                    </a:xfrm>
                    <a:prstGeom prst="rect">
                      <a:avLst/>
                    </a:prstGeom>
                    <a:noFill/>
                    <a:ln>
                      <a:noFill/>
                    </a:ln>
                    <a:extLst>
                      <a:ext uri="{53640926-AAD7-44D8-BBD7-CCE9431645EC}">
                        <a14:shadowObscured xmlns:a14="http://schemas.microsoft.com/office/drawing/2010/main"/>
                      </a:ext>
                    </a:extLst>
                  </pic:spPr>
                </pic:pic>
              </a:graphicData>
            </a:graphic>
          </wp:anchor>
        </w:drawing>
      </w:r>
      <w:r w:rsidR="00C91221">
        <w:t>One day we walked for hours in what truly felt like a magical, mystical forest.</w:t>
      </w:r>
      <w:r w:rsidR="005D6A7A">
        <w:t xml:space="preserve"> </w:t>
      </w:r>
      <w:r w:rsidR="00C91221">
        <w:t xml:space="preserve">Alan, who kept running ahead of the group and disappearing into the woods, had said at the beginning of the </w:t>
      </w:r>
      <w:r w:rsidR="00C91221">
        <w:t>walk “if we don’t see a leprechaun today, we probably never will.”</w:t>
      </w:r>
      <w:r w:rsidR="005D6A7A">
        <w:t xml:space="preserve"> </w:t>
      </w:r>
      <w:r w:rsidR="00C91221">
        <w:t xml:space="preserve">Eventually we came upon a very ancient tree whose roots were exposed and hanging down the side of a hill. Alan was standing inside the tree’s roots and when I looked </w:t>
      </w:r>
      <w:r w:rsidR="00BB6510">
        <w:t>up,</w:t>
      </w:r>
      <w:r w:rsidR="00C91221">
        <w:t xml:space="preserve"> I saw a leprechaun above him!</w:t>
      </w:r>
      <w:r w:rsidR="005D6A7A">
        <w:t xml:space="preserve"> </w:t>
      </w:r>
      <w:r w:rsidR="008617B0">
        <w:rPr>
          <w:noProof/>
        </w:rPr>
        <w:drawing>
          <wp:inline distT="0" distB="0" distL="0" distR="0" wp14:anchorId="7B412F21" wp14:editId="7BE0F165">
            <wp:extent cx="2952644" cy="2662535"/>
            <wp:effectExtent l="0" t="0" r="635" b="0"/>
            <wp:docPr id="1"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rotWithShape="1">
                    <a:blip r:embed="rId26">
                      <a:extLst>
                        <a:ext uri="{28A0092B-C50C-407E-A947-70E740481C1C}">
                          <a14:useLocalDpi xmlns:a14="http://schemas.microsoft.com/office/drawing/2010/main" val="0"/>
                        </a:ext>
                      </a:extLst>
                    </a:blip>
                    <a:srcRect l="20753" b="-2714"/>
                    <a:stretch/>
                  </pic:blipFill>
                  <pic:spPr bwMode="auto">
                    <a:xfrm>
                      <a:off x="0" y="0"/>
                      <a:ext cx="2993031" cy="2698953"/>
                    </a:xfrm>
                    <a:prstGeom prst="rect">
                      <a:avLst/>
                    </a:prstGeom>
                    <a:noFill/>
                    <a:ln>
                      <a:noFill/>
                    </a:ln>
                    <a:extLst>
                      <a:ext uri="{53640926-AAD7-44D8-BBD7-CCE9431645EC}">
                        <a14:shadowObscured xmlns:a14="http://schemas.microsoft.com/office/drawing/2010/main"/>
                      </a:ext>
                    </a:extLst>
                  </pic:spPr>
                </pic:pic>
              </a:graphicData>
            </a:graphic>
          </wp:inline>
        </w:drawing>
      </w:r>
      <w:r w:rsidR="00C91221">
        <w:t>Since I was the one who discovered the leprechaun, I got to keep him as a prize!</w:t>
      </w:r>
      <w:r w:rsidR="005D6A7A">
        <w:t xml:space="preserve"> </w:t>
      </w:r>
      <w:r w:rsidR="00C91221">
        <w:t>That little fellow, whom I named “Shenanigan MacGillycuddy” (after “MacGillycuddy Reeks,” a mountain range above Kenmare, Ireland) became my good luck charm and has been my traveling companion ever since!</w:t>
      </w:r>
      <w:r w:rsidR="005D6A7A">
        <w:t xml:space="preserve"> </w:t>
      </w:r>
      <w:r w:rsidR="00C91221">
        <w:t>I never get on an airplane or take a road trip without Shenanigan.</w:t>
      </w:r>
    </w:p>
    <w:p w14:paraId="07975C8E" w14:textId="56E5B240" w:rsidR="00C91221" w:rsidRDefault="00C91221" w:rsidP="00C91221">
      <w:r>
        <w:t xml:space="preserve">In 2019, I became an Irish </w:t>
      </w:r>
      <w:r w:rsidR="00096178">
        <w:t>c</w:t>
      </w:r>
      <w:r>
        <w:t>itizen, so I now have dual citizenship!</w:t>
      </w:r>
    </w:p>
    <w:p w14:paraId="3C1756D8" w14:textId="4B9353DB" w:rsidR="003A4A13" w:rsidRPr="00FB4D3D" w:rsidRDefault="00C91221" w:rsidP="00FB4D3D">
      <w:pPr>
        <w:pStyle w:val="Heading1"/>
        <w:rPr>
          <w:i/>
          <w:iCs/>
        </w:rPr>
      </w:pPr>
      <w:r w:rsidRPr="00FB4D3D">
        <w:rPr>
          <w:i/>
          <w:iCs/>
        </w:rPr>
        <w:t>Erin go bragh!</w:t>
      </w:r>
    </w:p>
    <w:p w14:paraId="197D1478" w14:textId="6E86F756" w:rsidR="00613EC5" w:rsidRDefault="00613EC5" w:rsidP="00F906AB">
      <w:r>
        <w:br w:type="page"/>
      </w:r>
    </w:p>
    <w:p w14:paraId="0D75DCF1" w14:textId="77777777" w:rsidR="00CF5EC2" w:rsidRDefault="00CF5EC2" w:rsidP="00234DB0">
      <w:pPr>
        <w:pStyle w:val="Heading1"/>
      </w:pPr>
      <w:r>
        <w:lastRenderedPageBreak/>
        <w:t>An Irish Business Trip</w:t>
      </w:r>
    </w:p>
    <w:p w14:paraId="7DA9B049" w14:textId="77777777" w:rsidR="00CF5EC2" w:rsidRDefault="00CF5EC2" w:rsidP="00F906AB">
      <w:r>
        <w:t>By Tom King</w:t>
      </w:r>
    </w:p>
    <w:p w14:paraId="56432257" w14:textId="61BD6811" w:rsidR="00CF5EC2" w:rsidRPr="00FE7358" w:rsidRDefault="00CF5EC2" w:rsidP="00F906AB">
      <w:r>
        <w:t>In the early 1980s, our company had two operations in Ireland, a manufacturing facility in Waterford next to the famous glass factory, and a software engineering facility in Cork about 125 km away.</w:t>
      </w:r>
      <w:r w:rsidR="00A854A4">
        <w:t xml:space="preserve"> </w:t>
      </w:r>
      <w:r>
        <w:t>Arriving one evening in Waterford, I had dinner at a reputedly fine restaurant after which I was looking forward to some jet</w:t>
      </w:r>
      <w:r w:rsidR="00066FCA">
        <w:t>-</w:t>
      </w:r>
      <w:r>
        <w:t>lag recovery.</w:t>
      </w:r>
      <w:r w:rsidR="00A854A4">
        <w:t xml:space="preserve"> </w:t>
      </w:r>
      <w:r>
        <w:t>The wine steward pretended to be French, complete with a phonied-up accent, even though he was as Irish as the day is long.</w:t>
      </w:r>
      <w:r w:rsidR="00A854A4">
        <w:t xml:space="preserve"> </w:t>
      </w:r>
      <w:r w:rsidRPr="00FE7358">
        <w:t xml:space="preserve">The meal came with a side of potatoes </w:t>
      </w:r>
      <w:r w:rsidR="00985177">
        <w:t>—</w:t>
      </w:r>
      <w:r w:rsidR="00A854A4" w:rsidRPr="00FE7358">
        <w:t xml:space="preserve"> </w:t>
      </w:r>
      <w:r w:rsidRPr="00FE7358">
        <w:t>fixed six different ways (au gratin, mashed, baked, and a few others), so I knew I was in Ireland.</w:t>
      </w:r>
    </w:p>
    <w:p w14:paraId="76711447" w14:textId="52174F26" w:rsidR="00CF5EC2" w:rsidRPr="00FE7358" w:rsidRDefault="00CF5EC2" w:rsidP="00F906AB">
      <w:r w:rsidRPr="00FE7358">
        <w:t>The next morning after my meetings with the manufacturing folks, I asked the manager, Paddy McCarthy, for directions to Cork</w:t>
      </w:r>
      <w:r w:rsidR="00333747">
        <w:t>,</w:t>
      </w:r>
      <w:r w:rsidRPr="00FE7358">
        <w:t xml:space="preserve"> since I planned to drive there the following day.</w:t>
      </w:r>
      <w:r w:rsidR="00A854A4" w:rsidRPr="00FE7358">
        <w:t xml:space="preserve"> </w:t>
      </w:r>
      <w:r w:rsidRPr="00FE7358">
        <w:t>His complex directions included many right and left turns with landmarks in place of street names; I dutifully wrote this all down.</w:t>
      </w:r>
    </w:p>
    <w:p w14:paraId="512D00D5" w14:textId="2BAC1A9E" w:rsidR="00DE146A" w:rsidRPr="00DE146A" w:rsidRDefault="00DE146A" w:rsidP="00DE146A">
      <w:r w:rsidRPr="00DE146A">
        <w:rPr>
          <w:noProof/>
        </w:rPr>
        <w:drawing>
          <wp:inline distT="0" distB="0" distL="0" distR="0" wp14:anchorId="46FC1E8E" wp14:editId="7C8073BF">
            <wp:extent cx="3200400" cy="2059940"/>
            <wp:effectExtent l="0" t="0" r="0" b="0"/>
            <wp:docPr id="201814139" name="Picture 12" descr="A blue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39" name="Picture 12" descr="A blue car on the road&#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2059940"/>
                    </a:xfrm>
                    <a:prstGeom prst="rect">
                      <a:avLst/>
                    </a:prstGeom>
                    <a:noFill/>
                    <a:ln>
                      <a:noFill/>
                    </a:ln>
                  </pic:spPr>
                </pic:pic>
              </a:graphicData>
            </a:graphic>
          </wp:inline>
        </w:drawing>
      </w:r>
    </w:p>
    <w:p w14:paraId="61F183BB" w14:textId="666F3773" w:rsidR="009E3FA9" w:rsidRDefault="00CF5EC2" w:rsidP="00F906AB">
      <w:r w:rsidRPr="00FE7358">
        <w:t xml:space="preserve">Commencing in the pre-dawn darkness of a rainy next day (the hotel receptionist said, “Tis a soft </w:t>
      </w:r>
      <w:proofErr w:type="spellStart"/>
      <w:r w:rsidRPr="00FE7358">
        <w:t>mornin</w:t>
      </w:r>
      <w:proofErr w:type="spellEnd"/>
      <w:r w:rsidRPr="00FE7358">
        <w:t>”) and driving on the left side of the road in a car whose controls were strangely all on the right, I made quick progress on the deserted highway until I caught a glimpse of a dark mass in the middle of the left lane a kilometer or so ahead.</w:t>
      </w:r>
      <w:r w:rsidR="00A854A4" w:rsidRPr="00FE7358">
        <w:t xml:space="preserve"> </w:t>
      </w:r>
      <w:r w:rsidRPr="00FE7358">
        <w:t>Closing rapidly, I was dismayed to see that the mass hadn’t moved, so I endeavored to swerve around it. Performing this evasion caused the car to slide unexpectedly.</w:t>
      </w:r>
      <w:r w:rsidR="00A854A4" w:rsidRPr="00FE7358">
        <w:t xml:space="preserve"> </w:t>
      </w:r>
    </w:p>
    <w:p w14:paraId="588B1599" w14:textId="6D1D9753" w:rsidR="009E3FA9" w:rsidRPr="009E3FA9" w:rsidRDefault="009E3FA9" w:rsidP="009E3FA9">
      <w:r w:rsidRPr="009E3FA9">
        <w:rPr>
          <w:noProof/>
        </w:rPr>
        <w:drawing>
          <wp:inline distT="0" distB="0" distL="0" distR="0" wp14:anchorId="599231BD" wp14:editId="0ED0D469">
            <wp:extent cx="3200400" cy="2148840"/>
            <wp:effectExtent l="0" t="0" r="0" b="3810"/>
            <wp:docPr id="2063201100" name="Picture 8" descr="A pile of potatoes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01100" name="Picture 8" descr="A pile of potatoes on the ground&#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2148840"/>
                    </a:xfrm>
                    <a:prstGeom prst="rect">
                      <a:avLst/>
                    </a:prstGeom>
                    <a:noFill/>
                    <a:ln>
                      <a:noFill/>
                    </a:ln>
                  </pic:spPr>
                </pic:pic>
              </a:graphicData>
            </a:graphic>
          </wp:inline>
        </w:drawing>
      </w:r>
    </w:p>
    <w:p w14:paraId="5AE9DA6C" w14:textId="79B9A4BB" w:rsidR="00CF5EC2" w:rsidRPr="00FE7358" w:rsidRDefault="00CF5EC2" w:rsidP="00F906AB">
      <w:r w:rsidRPr="00FE7358">
        <w:t xml:space="preserve">Catching the slide, I made it around what turned out to be a </w:t>
      </w:r>
      <w:r w:rsidRPr="00FE7358">
        <w:lastRenderedPageBreak/>
        <w:t>large pile of sweet potatoes whose dirt had spawned the muddy slime that had oozed across the road in this soft mornin’.</w:t>
      </w:r>
      <w:r w:rsidR="00A854A4" w:rsidRPr="00FE7358">
        <w:t xml:space="preserve"> </w:t>
      </w:r>
      <w:r w:rsidRPr="00FE7358">
        <w:t>Whee</w:t>
      </w:r>
      <w:r w:rsidR="00D172A4">
        <w:t>!</w:t>
      </w:r>
      <w:r w:rsidR="00A854A4" w:rsidRPr="00FE7358">
        <w:t xml:space="preserve"> </w:t>
      </w:r>
      <w:r w:rsidRPr="00FE7358">
        <w:t>Irish farmers own their roads.</w:t>
      </w:r>
    </w:p>
    <w:p w14:paraId="388FEDE1" w14:textId="218F6C27" w:rsidR="00842B5C" w:rsidRPr="00842B5C" w:rsidRDefault="00842B5C" w:rsidP="00842B5C">
      <w:r w:rsidRPr="00842B5C">
        <w:rPr>
          <w:noProof/>
        </w:rPr>
        <w:drawing>
          <wp:inline distT="0" distB="0" distL="0" distR="0" wp14:anchorId="06B067EF" wp14:editId="459561AC">
            <wp:extent cx="3200400" cy="4734560"/>
            <wp:effectExtent l="0" t="0" r="0" b="8890"/>
            <wp:docPr id="857476258" name="Picture 10" descr="A high angle view of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76258" name="Picture 10" descr="A high angle view of a stree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4734560"/>
                    </a:xfrm>
                    <a:prstGeom prst="rect">
                      <a:avLst/>
                    </a:prstGeom>
                    <a:noFill/>
                    <a:ln>
                      <a:noFill/>
                    </a:ln>
                  </pic:spPr>
                </pic:pic>
              </a:graphicData>
            </a:graphic>
          </wp:inline>
        </w:drawing>
      </w:r>
    </w:p>
    <w:p w14:paraId="70EAA04C" w14:textId="150F1FBC" w:rsidR="00CF5EC2" w:rsidRPr="00FE7358" w:rsidRDefault="00CF5EC2" w:rsidP="00F906AB">
      <w:r w:rsidRPr="00FE7358">
        <w:t>Entering the rather large town of Cork, I followed Paddy’s instructions faithfully only to find myself lost.</w:t>
      </w:r>
      <w:r w:rsidR="00A854A4" w:rsidRPr="00FE7358">
        <w:t xml:space="preserve"> </w:t>
      </w:r>
      <w:r w:rsidRPr="00FE7358">
        <w:t>Returning to my original entrance into the town, I more diligently followed the written instructions in those pre-Google, pre-GPS days.</w:t>
      </w:r>
      <w:r w:rsidR="00A854A4" w:rsidRPr="00FE7358">
        <w:t xml:space="preserve"> </w:t>
      </w:r>
      <w:r w:rsidRPr="00FE7358">
        <w:t>This time, I became lost in the same manner.</w:t>
      </w:r>
      <w:r w:rsidR="00A854A4" w:rsidRPr="00FE7358">
        <w:t xml:space="preserve"> </w:t>
      </w:r>
      <w:r w:rsidRPr="00FE7358">
        <w:t xml:space="preserve">By then, I was in the rush hour traffic I had hoped to avoid, and so, puzzled and now somewhat distrustful of </w:t>
      </w:r>
      <w:r w:rsidRPr="00FE7358">
        <w:t>my own note taking abilities, I thought I might switch one or more of the instructions from right to left or vice versa.</w:t>
      </w:r>
      <w:r w:rsidR="00A854A4" w:rsidRPr="00FE7358">
        <w:t xml:space="preserve"> </w:t>
      </w:r>
      <w:r w:rsidRPr="00FE7358">
        <w:t>However, no combination of directional reversals yielded any better results, and, with no cell phones in those days and no likely pedestrians to accost with my idiot colonist questions, I threw up my hands and decided to reverse EVERY right and left.</w:t>
      </w:r>
      <w:r w:rsidR="00A854A4" w:rsidRPr="00FE7358">
        <w:t xml:space="preserve"> </w:t>
      </w:r>
      <w:r w:rsidRPr="00FE7358">
        <w:t>That tactic took me directly to my destination, the Cork software engineering facility.</w:t>
      </w:r>
      <w:r w:rsidR="00A854A4" w:rsidRPr="00FE7358">
        <w:t xml:space="preserve"> </w:t>
      </w:r>
      <w:r w:rsidRPr="00FE7358">
        <w:t xml:space="preserve">Pulling in there, I was blocked by </w:t>
      </w:r>
      <w:r w:rsidR="00D36043" w:rsidRPr="00FE7358">
        <w:t>a police officer</w:t>
      </w:r>
      <w:r w:rsidRPr="00FE7358">
        <w:t xml:space="preserve"> who told me the Taoiseach (i.e., the prime minister of Ireland) was visiting and so I needed to park elsewhere.</w:t>
      </w:r>
      <w:r w:rsidR="00A854A4" w:rsidRPr="00FE7358">
        <w:t xml:space="preserve"> </w:t>
      </w:r>
      <w:r w:rsidRPr="00FE7358">
        <w:t xml:space="preserve">The </w:t>
      </w:r>
      <w:r w:rsidR="00D36043" w:rsidRPr="00FE7358">
        <w:t>police officer</w:t>
      </w:r>
      <w:r w:rsidRPr="00FE7358">
        <w:t xml:space="preserve"> was nice enough to tell me there was a parking area just down the road </w:t>
      </w:r>
      <w:r w:rsidR="00EF49AC" w:rsidRPr="00FE7358">
        <w:t>three hundred</w:t>
      </w:r>
      <w:r w:rsidRPr="00FE7358">
        <w:t xml:space="preserve"> meters through a gate on the right.</w:t>
      </w:r>
      <w:r w:rsidR="00A854A4" w:rsidRPr="00FE7358">
        <w:t xml:space="preserve"> </w:t>
      </w:r>
      <w:r w:rsidRPr="00FE7358">
        <w:t>I drove 300 meters down the road and turned left through a gate into the parking area.</w:t>
      </w:r>
    </w:p>
    <w:p w14:paraId="74147379" w14:textId="167745E3" w:rsidR="00CF5EC2" w:rsidRDefault="00CF5EC2" w:rsidP="00F906AB">
      <w:r w:rsidRPr="00FE7358">
        <w:t>When I met with the English director of the software engineering group and told him of my directional misadventures, he said, “Paddy’s a Corkman.”</w:t>
      </w:r>
      <w:r w:rsidR="00A854A4" w:rsidRPr="00FE7358">
        <w:t xml:space="preserve"> </w:t>
      </w:r>
      <w:r w:rsidRPr="00FE7358">
        <w:t>I said, “So what?”</w:t>
      </w:r>
      <w:r w:rsidR="00A854A4" w:rsidRPr="00FE7358">
        <w:t xml:space="preserve"> </w:t>
      </w:r>
      <w:r w:rsidRPr="00FE7358">
        <w:t>The director said, “It’s well known that Corkmen don’t know their right from their left.”</w:t>
      </w:r>
    </w:p>
    <w:p w14:paraId="37570A6B" w14:textId="21377E6B" w:rsidR="0099425C" w:rsidRDefault="0099425C" w:rsidP="00F906AB">
      <w:r>
        <w:br w:type="page"/>
      </w:r>
    </w:p>
    <w:p w14:paraId="66AB45DE" w14:textId="77777777" w:rsidR="008E7B2B" w:rsidRDefault="008E7B2B" w:rsidP="00234DB0">
      <w:pPr>
        <w:pStyle w:val="Heading1"/>
      </w:pPr>
      <w:r>
        <w:lastRenderedPageBreak/>
        <w:t>EPIC in Dublin</w:t>
      </w:r>
    </w:p>
    <w:p w14:paraId="53A441FE" w14:textId="154B7DBE" w:rsidR="008E7B2B" w:rsidRDefault="008E7B2B" w:rsidP="008E5D26">
      <w:pPr>
        <w:pStyle w:val="Byline"/>
      </w:pPr>
      <w:r>
        <w:t>By Martha Nell Beatty</w:t>
      </w:r>
    </w:p>
    <w:p w14:paraId="5F84A023" w14:textId="09CE2186" w:rsidR="008E7B2B" w:rsidRDefault="008E7B2B" w:rsidP="00F906AB">
      <w:r>
        <w:t>EPIC</w:t>
      </w:r>
      <w:r w:rsidR="00662FB2">
        <w:t xml:space="preserve"> </w:t>
      </w:r>
      <w:r w:rsidR="005C6639">
        <w:t>— t</w:t>
      </w:r>
      <w:r>
        <w:t>he Irish</w:t>
      </w:r>
      <w:r w:rsidR="00662FB2">
        <w:t xml:space="preserve"> </w:t>
      </w:r>
      <w:r>
        <w:t>Emigration</w:t>
      </w:r>
      <w:r w:rsidR="00662FB2">
        <w:t xml:space="preserve"> </w:t>
      </w:r>
      <w:r>
        <w:t>Museum</w:t>
      </w:r>
      <w:r w:rsidR="00662FB2">
        <w:t xml:space="preserve"> </w:t>
      </w:r>
      <w:r>
        <w:t>is a worthy addition to a Dublin itinerary.</w:t>
      </w:r>
      <w:r w:rsidR="00662FB2">
        <w:t xml:space="preserve"> </w:t>
      </w:r>
      <w:r>
        <w:t>Opened in 2016,</w:t>
      </w:r>
      <w:r w:rsidR="00662FB2">
        <w:t xml:space="preserve"> </w:t>
      </w:r>
      <w:r>
        <w:t>the Museum’s 20 interactive galleries</w:t>
      </w:r>
      <w:r w:rsidR="00662FB2">
        <w:t xml:space="preserve"> </w:t>
      </w:r>
      <w:r>
        <w:t>immerse</w:t>
      </w:r>
      <w:r w:rsidR="00662FB2">
        <w:t xml:space="preserve"> </w:t>
      </w:r>
      <w:r>
        <w:t>you</w:t>
      </w:r>
      <w:r w:rsidR="00662FB2">
        <w:t xml:space="preserve"> </w:t>
      </w:r>
      <w:r>
        <w:t>in the Irish diaspora and</w:t>
      </w:r>
      <w:r w:rsidR="00662FB2">
        <w:t xml:space="preserve"> </w:t>
      </w:r>
      <w:r>
        <w:t>the influence Irish emigrants have had around the world through the centuries.</w:t>
      </w:r>
      <w:r w:rsidR="00662FB2">
        <w:t xml:space="preserve"> </w:t>
      </w:r>
      <w:r>
        <w:t>And very importantly in America.</w:t>
      </w:r>
      <w:r w:rsidR="00662FB2">
        <w:t xml:space="preserve"> </w:t>
      </w:r>
      <w:r>
        <w:t xml:space="preserve">After all, </w:t>
      </w:r>
      <w:r w:rsidR="00EC6519">
        <w:t>eleven</w:t>
      </w:r>
      <w:r>
        <w:t xml:space="preserve"> US presidents had roots in Ireland</w:t>
      </w:r>
      <w:r w:rsidR="008E1F82">
        <w:t xml:space="preserve"> — </w:t>
      </w:r>
      <w:r>
        <w:t>JFK</w:t>
      </w:r>
      <w:r w:rsidR="004B2C68">
        <w:t xml:space="preserve">, of course, </w:t>
      </w:r>
      <w:r w:rsidR="00EC6519">
        <w:t>was there</w:t>
      </w:r>
      <w:r>
        <w:t xml:space="preserve"> </w:t>
      </w:r>
      <w:r w:rsidR="004B2C68">
        <w:t xml:space="preserve">and </w:t>
      </w:r>
      <w:r>
        <w:t>always the surprise</w:t>
      </w:r>
      <w:r w:rsidR="008E1F82">
        <w:t xml:space="preserve"> —</w:t>
      </w:r>
      <w:r w:rsidR="00376CF9">
        <w:t xml:space="preserve"> Obama</w:t>
      </w:r>
      <w:r w:rsidR="008E1F82">
        <w:t>,</w:t>
      </w:r>
      <w:r>
        <w:t xml:space="preserve"> with his Irish </w:t>
      </w:r>
      <w:r w:rsidR="003209B6">
        <w:t>ancestry.</w:t>
      </w:r>
    </w:p>
    <w:p w14:paraId="4EFB2798" w14:textId="38CA4651" w:rsidR="00312505" w:rsidRPr="00312505" w:rsidRDefault="00312505" w:rsidP="00312505">
      <w:r w:rsidRPr="00312505">
        <w:rPr>
          <w:noProof/>
        </w:rPr>
        <w:drawing>
          <wp:inline distT="0" distB="0" distL="0" distR="0" wp14:anchorId="40927E11" wp14:editId="4BE7E787">
            <wp:extent cx="3200400" cy="2400300"/>
            <wp:effectExtent l="0" t="0" r="0" b="0"/>
            <wp:docPr id="1583006941" name="Picture 14" descr="A person in a suit and tie speaking into micro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06941" name="Picture 14" descr="A person in a suit and tie speaking into microphone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4E45E4A8" w14:textId="260AE9DD" w:rsidR="00394E71" w:rsidRDefault="008E7B2B" w:rsidP="00394E71">
      <w:r>
        <w:t>There’s something for everyone.</w:t>
      </w:r>
      <w:r w:rsidR="00662FB2">
        <w:t xml:space="preserve"> </w:t>
      </w:r>
      <w:r>
        <w:t xml:space="preserve">All ages and you don’t have to be of Irish ancestry. There are </w:t>
      </w:r>
      <w:r w:rsidR="00BB6510">
        <w:t>touchscreens</w:t>
      </w:r>
      <w:r>
        <w:t>, immersive video installations, interactive games, interactive maps.</w:t>
      </w:r>
      <w:r w:rsidR="00662FB2">
        <w:t xml:space="preserve"> </w:t>
      </w:r>
    </w:p>
    <w:p w14:paraId="147AEF74" w14:textId="77777777" w:rsidR="00394E71" w:rsidRDefault="00394E71" w:rsidP="00394E71">
      <w:r>
        <w:t xml:space="preserve">We didn’t allow nearly enough time for EPIC because The Museum also has a digital genealogy center, </w:t>
      </w:r>
      <w:r>
        <w:t xml:space="preserve">Irish Family History Centre, where one can trace one’s Irish ancestry. </w:t>
      </w:r>
    </w:p>
    <w:p w14:paraId="32E80A69" w14:textId="712E2B6F" w:rsidR="00394E71" w:rsidRPr="00E960B7" w:rsidRDefault="00394E71" w:rsidP="00394E71">
      <w:r w:rsidRPr="00E960B7">
        <w:rPr>
          <w:noProof/>
        </w:rPr>
        <w:drawing>
          <wp:inline distT="0" distB="0" distL="0" distR="0" wp14:anchorId="13452595" wp14:editId="719FD57D">
            <wp:extent cx="3200400" cy="2400300"/>
            <wp:effectExtent l="0" t="0" r="0" b="0"/>
            <wp:docPr id="1528797771" name="Picture 18" descr="A group of blue and green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97771" name="Picture 18" descr="A group of blue and green light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1D6CFDF1" w14:textId="4C92C97F" w:rsidR="00E35B02" w:rsidRDefault="008E7B2B" w:rsidP="00F906AB">
      <w:r>
        <w:t xml:space="preserve">Knowing my paternal </w:t>
      </w:r>
      <w:r w:rsidR="00111195">
        <w:t>g</w:t>
      </w:r>
      <w:r>
        <w:t>rand</w:t>
      </w:r>
      <w:r w:rsidR="00111195">
        <w:t>-</w:t>
      </w:r>
      <w:r>
        <w:t xml:space="preserve">mother’s parents were from </w:t>
      </w:r>
      <w:r w:rsidR="003853E2">
        <w:t xml:space="preserve">Northern </w:t>
      </w:r>
      <w:r>
        <w:t>Ireland, I wanted to search the records with the help of my daughter Alana.</w:t>
      </w:r>
      <w:r w:rsidR="00662FB2">
        <w:t xml:space="preserve"> </w:t>
      </w:r>
    </w:p>
    <w:p w14:paraId="6C24331F" w14:textId="19BE6DF7" w:rsidR="008E7B2B" w:rsidRDefault="00E35B02" w:rsidP="00F906AB">
      <w:r w:rsidRPr="00053495">
        <w:rPr>
          <w:noProof/>
        </w:rPr>
        <w:drawing>
          <wp:inline distT="0" distB="0" distL="0" distR="0" wp14:anchorId="1AFC67F6" wp14:editId="0B0EED71">
            <wp:extent cx="2397125" cy="3200400"/>
            <wp:effectExtent l="0" t="0" r="3175" b="0"/>
            <wp:docPr id="2109414861" name="Picture 22" descr="A person in a black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14861" name="Picture 22" descr="A person in a black dres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7125" cy="3200400"/>
                    </a:xfrm>
                    <a:prstGeom prst="rect">
                      <a:avLst/>
                    </a:prstGeom>
                    <a:noFill/>
                    <a:ln>
                      <a:noFill/>
                    </a:ln>
                  </pic:spPr>
                </pic:pic>
              </a:graphicData>
            </a:graphic>
          </wp:inline>
        </w:drawing>
      </w:r>
      <w:r w:rsidR="001551BF">
        <w:br/>
      </w:r>
      <w:r w:rsidR="008E7B2B">
        <w:t>One item we uncovered truly surprised me.</w:t>
      </w:r>
      <w:r w:rsidR="00662FB2">
        <w:t xml:space="preserve"> </w:t>
      </w:r>
      <w:r w:rsidR="008E7B2B">
        <w:t xml:space="preserve">It was the marriage license of my </w:t>
      </w:r>
      <w:r w:rsidR="00BB6510">
        <w:t>grandparents</w:t>
      </w:r>
      <w:r w:rsidR="008E7B2B">
        <w:t xml:space="preserve"> in 1884</w:t>
      </w:r>
      <w:r w:rsidR="00662FB2">
        <w:t xml:space="preserve"> </w:t>
      </w:r>
      <w:r w:rsidR="008E7B2B">
        <w:t>in “Napa City.”</w:t>
      </w:r>
      <w:r w:rsidR="00662FB2">
        <w:t xml:space="preserve"> </w:t>
      </w:r>
      <w:r w:rsidR="008E7B2B">
        <w:t xml:space="preserve">Almost the </w:t>
      </w:r>
      <w:r w:rsidR="00B973E1">
        <w:t>same</w:t>
      </w:r>
      <w:r w:rsidR="008E7B2B">
        <w:t xml:space="preserve"> </w:t>
      </w:r>
      <w:r w:rsidR="00B973E1">
        <w:t>year</w:t>
      </w:r>
      <w:r w:rsidR="008E7B2B">
        <w:t xml:space="preserve"> the San Francisco Victorian I lived in was built.</w:t>
      </w:r>
    </w:p>
    <w:p w14:paraId="2E2F51A3" w14:textId="77777777" w:rsidR="008C2118" w:rsidRDefault="008C2118" w:rsidP="008C2118">
      <w:pPr>
        <w:pStyle w:val="Heading1"/>
      </w:pPr>
      <w:r>
        <w:lastRenderedPageBreak/>
        <w:t xml:space="preserve">Northern Ireland </w:t>
      </w:r>
    </w:p>
    <w:p w14:paraId="685BA272" w14:textId="77777777" w:rsidR="008C2118" w:rsidRDefault="008C2118" w:rsidP="008C2118">
      <w:pPr>
        <w:pStyle w:val="Byline"/>
      </w:pPr>
      <w:r>
        <w:t xml:space="preserve">By Nancy </w:t>
      </w:r>
      <w:r w:rsidRPr="00645314">
        <w:t>Ozsogomonyan</w:t>
      </w:r>
    </w:p>
    <w:p w14:paraId="1E73CD27" w14:textId="498DB982" w:rsidR="008C2118" w:rsidRDefault="008C2118" w:rsidP="008C2118">
      <w:r>
        <w:t xml:space="preserve">During the year that I was a </w:t>
      </w:r>
      <w:r w:rsidR="00F07B04">
        <w:t xml:space="preserve">college </w:t>
      </w:r>
      <w:r>
        <w:t>student in Paris, 1963-64, my roommate, Debbie</w:t>
      </w:r>
      <w:r w:rsidR="003C6378">
        <w:t>,</w:t>
      </w:r>
      <w:r>
        <w:t xml:space="preserve"> and I decided to spend our three-week spring break in the UK and Ireland, hitch-hiking and staying in youth hostels.</w:t>
      </w:r>
    </w:p>
    <w:p w14:paraId="5B920D8F" w14:textId="77777777" w:rsidR="008C2118" w:rsidRDefault="008C2118" w:rsidP="008C2118">
      <w:r>
        <w:t>One memorable exception to the youth hostels occurred in Northern Ireland, where we spent a night in the home of friends of my maternal grandmother, who was born and raised in a tiny hamlet near Cookstown. My mother had arranged the stay and provided directions.</w:t>
      </w:r>
    </w:p>
    <w:p w14:paraId="0D1F103A" w14:textId="3093DF88" w:rsidR="008C2118" w:rsidRDefault="008C2118" w:rsidP="008C2118">
      <w:r>
        <w:t xml:space="preserve">We arrived in the afternoon and were welcomed with a cup of tea and a tour of the family’s veterinary practice. Then we were guided on a walk through the village, where the few inhabitants had obviously been told to expect us. We met most of the people </w:t>
      </w:r>
      <w:proofErr w:type="gramStart"/>
      <w:r>
        <w:t>of</w:t>
      </w:r>
      <w:proofErr w:type="gramEnd"/>
      <w:r>
        <w:t xml:space="preserve"> the town before continuing to the church, where we were shown the organ that my great</w:t>
      </w:r>
      <w:r w:rsidR="00A204F7">
        <w:t>-</w:t>
      </w:r>
      <w:r>
        <w:t xml:space="preserve">uncle from Philadelphia had donated. Back home, we had a delicious dinner, followed by music and stories. </w:t>
      </w:r>
    </w:p>
    <w:p w14:paraId="359290BD" w14:textId="3020E4B9" w:rsidR="00114C6D" w:rsidRDefault="008C2118" w:rsidP="0013197F">
      <w:r>
        <w:t xml:space="preserve">I remember well the sleeping arrangements. The beds were high, requiring a step stool to access. We </w:t>
      </w:r>
      <w:r>
        <w:t>were provided with a container of hot coals in the bed to keep us warm. The next morning, we had a very tasty breakfast, highlighted by scones, eggs and bacon. Soon afterwards, we continued our journey west and then south.</w:t>
      </w:r>
    </w:p>
    <w:p w14:paraId="754C71A2" w14:textId="355C6B71" w:rsidR="00D814EC" w:rsidRDefault="00D814EC" w:rsidP="00234DB0">
      <w:pPr>
        <w:pStyle w:val="Heading1"/>
      </w:pPr>
      <w:r>
        <w:t>Donuts in Yosemite</w:t>
      </w:r>
    </w:p>
    <w:p w14:paraId="10B04B37" w14:textId="377453BA" w:rsidR="00D814EC" w:rsidRDefault="00AB4072" w:rsidP="008E5D26">
      <w:pPr>
        <w:pStyle w:val="Byline"/>
      </w:pPr>
      <w:r>
        <w:t>By Tony Hanley</w:t>
      </w:r>
    </w:p>
    <w:p w14:paraId="00039ACB" w14:textId="33F334CE" w:rsidR="00D814EC" w:rsidRDefault="00D814EC" w:rsidP="00F906AB">
      <w:r>
        <w:t>My grandparents, Bridget and John Degnan immigrated from Ireland to the United States in 1883. They eventually moved to Yosemite. John built a house</w:t>
      </w:r>
      <w:r w:rsidR="00C74131">
        <w:t xml:space="preserve">. </w:t>
      </w:r>
      <w:r>
        <w:t xml:space="preserve">Bridget began to bake bread and sold it from their front porch. She then added meals for sale. Over time the family added a restaurant, </w:t>
      </w:r>
      <w:r w:rsidR="00D36043">
        <w:t>store,</w:t>
      </w:r>
      <w:r>
        <w:t xml:space="preserve"> and bakery.</w:t>
      </w:r>
      <w:r w:rsidR="00206A7F">
        <w:rPr>
          <w:noProof/>
        </w:rPr>
        <w:br/>
      </w:r>
      <w:r w:rsidR="0013197F">
        <w:rPr>
          <w:noProof/>
        </w:rPr>
        <w:drawing>
          <wp:inline distT="0" distB="0" distL="0" distR="0" wp14:anchorId="6C43D583" wp14:editId="6B77277F">
            <wp:extent cx="3200400" cy="1800177"/>
            <wp:effectExtent l="0" t="0" r="0" b="0"/>
            <wp:docPr id="1309627673" name="Picture 2" descr="Wooden bakery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00400" cy="1800177"/>
                    </a:xfrm>
                    <a:prstGeom prst="rect">
                      <a:avLst/>
                    </a:prstGeom>
                  </pic:spPr>
                </pic:pic>
              </a:graphicData>
            </a:graphic>
          </wp:inline>
        </w:drawing>
      </w:r>
      <w:r>
        <w:t>I used to spe</w:t>
      </w:r>
      <w:r w:rsidR="00AB4072">
        <w:t>n</w:t>
      </w:r>
      <w:r>
        <w:t xml:space="preserve">d my summers in Yosemite and when I was </w:t>
      </w:r>
      <w:r w:rsidR="005952E2">
        <w:t>eight</w:t>
      </w:r>
      <w:r>
        <w:t xml:space="preserve"> years old</w:t>
      </w:r>
      <w:r w:rsidR="005952E2">
        <w:t>, I</w:t>
      </w:r>
      <w:r>
        <w:t xml:space="preserve"> used to get up early to help the baker.</w:t>
      </w:r>
      <w:r w:rsidR="004B7DB9">
        <w:t xml:space="preserve"> </w:t>
      </w:r>
      <w:r>
        <w:t>My job was to bring the donuts from the bakery to the store. By the time I reached the store</w:t>
      </w:r>
      <w:r w:rsidR="00A204F7">
        <w:t>,</w:t>
      </w:r>
      <w:r>
        <w:t xml:space="preserve"> </w:t>
      </w:r>
      <w:r w:rsidR="005952E2">
        <w:t xml:space="preserve">two </w:t>
      </w:r>
      <w:r>
        <w:t xml:space="preserve">donuts would be missing and when I had finished at least </w:t>
      </w:r>
      <w:r w:rsidR="005952E2">
        <w:t>six</w:t>
      </w:r>
      <w:r>
        <w:t xml:space="preserve"> donuts never made the shelf.</w:t>
      </w:r>
    </w:p>
    <w:p w14:paraId="766F29F8" w14:textId="40A85C22" w:rsidR="007076B7" w:rsidRDefault="005A7FD0" w:rsidP="00234DB0">
      <w:pPr>
        <w:pStyle w:val="Heading1"/>
      </w:pPr>
      <w:r w:rsidRPr="00E96A9F">
        <w:rPr>
          <w:noProof/>
        </w:rPr>
        <w:lastRenderedPageBreak/>
        <w:drawing>
          <wp:anchor distT="0" distB="0" distL="114300" distR="114300" simplePos="0" relativeHeight="251668480" behindDoc="0" locked="0" layoutInCell="1" allowOverlap="1" wp14:anchorId="34A84214" wp14:editId="36E52E22">
            <wp:simplePos x="0" y="0"/>
            <wp:positionH relativeFrom="column">
              <wp:posOffset>3375025</wp:posOffset>
            </wp:positionH>
            <wp:positionV relativeFrom="paragraph">
              <wp:posOffset>377825</wp:posOffset>
            </wp:positionV>
            <wp:extent cx="2286000" cy="1718945"/>
            <wp:effectExtent l="0" t="2223" r="0" b="0"/>
            <wp:wrapSquare wrapText="bothSides"/>
            <wp:docPr id="2052817726" name="Picture 26" descr="A tree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17726" name="Picture 26" descr="A tree in a park&#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286000" cy="1718945"/>
                    </a:xfrm>
                    <a:prstGeom prst="rect">
                      <a:avLst/>
                    </a:prstGeom>
                    <a:noFill/>
                    <a:ln>
                      <a:noFill/>
                    </a:ln>
                  </pic:spPr>
                </pic:pic>
              </a:graphicData>
            </a:graphic>
          </wp:anchor>
        </w:drawing>
      </w:r>
      <w:r w:rsidR="007076B7">
        <w:t xml:space="preserve">Ireland </w:t>
      </w:r>
      <w:r w:rsidR="001E1DFE">
        <w:t>October 2017</w:t>
      </w:r>
    </w:p>
    <w:p w14:paraId="63E3910B" w14:textId="5847E99A" w:rsidR="009E388C" w:rsidRPr="001C57D2" w:rsidRDefault="007076B7" w:rsidP="008E5D26">
      <w:pPr>
        <w:pStyle w:val="Byline"/>
      </w:pPr>
      <w:r>
        <w:t>By Nancy Trogman</w:t>
      </w:r>
    </w:p>
    <w:p w14:paraId="5F434DB5" w14:textId="37C4BAD3" w:rsidR="00385263" w:rsidRDefault="005A7FD0" w:rsidP="00F906AB">
      <w:r w:rsidRPr="00817F9F">
        <w:rPr>
          <w:noProof/>
        </w:rPr>
        <w:drawing>
          <wp:anchor distT="0" distB="0" distL="114300" distR="114300" simplePos="0" relativeHeight="251667456" behindDoc="0" locked="0" layoutInCell="1" allowOverlap="1" wp14:anchorId="561A7934" wp14:editId="0863E1A5">
            <wp:simplePos x="0" y="0"/>
            <wp:positionH relativeFrom="margin">
              <wp:align>left</wp:align>
            </wp:positionH>
            <wp:positionV relativeFrom="paragraph">
              <wp:posOffset>773430</wp:posOffset>
            </wp:positionV>
            <wp:extent cx="3797300" cy="2855595"/>
            <wp:effectExtent l="0" t="5398" r="7303" b="7302"/>
            <wp:wrapSquare wrapText="bothSides"/>
            <wp:docPr id="1664281079" name="Picture 30" descr="A path through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1079" name="Picture 30" descr="A path through a fores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797300" cy="285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6B7" w:rsidRPr="001E1DFE">
        <w:rPr>
          <w:i/>
          <w:iCs/>
        </w:rPr>
        <w:t xml:space="preserve">An excerpt from </w:t>
      </w:r>
      <w:r w:rsidR="009E388C" w:rsidRPr="001E1DFE">
        <w:rPr>
          <w:i/>
          <w:iCs/>
        </w:rPr>
        <w:t xml:space="preserve">my </w:t>
      </w:r>
      <w:r w:rsidR="00372EE1">
        <w:rPr>
          <w:i/>
          <w:iCs/>
        </w:rPr>
        <w:t>201</w:t>
      </w:r>
      <w:r w:rsidR="00AF63E9">
        <w:rPr>
          <w:i/>
          <w:iCs/>
        </w:rPr>
        <w:t xml:space="preserve">7 </w:t>
      </w:r>
      <w:r w:rsidR="009E388C" w:rsidRPr="001E1DFE">
        <w:rPr>
          <w:i/>
          <w:iCs/>
        </w:rPr>
        <w:t>diary</w:t>
      </w:r>
      <w:r w:rsidR="001E1DFE">
        <w:rPr>
          <w:i/>
          <w:iCs/>
        </w:rPr>
        <w:t>:</w:t>
      </w:r>
      <w:r w:rsidR="009E388C" w:rsidRPr="001E1DFE">
        <w:rPr>
          <w:i/>
          <w:iCs/>
        </w:rPr>
        <w:t xml:space="preserve"> </w:t>
      </w:r>
      <w:r w:rsidR="0039709B">
        <w:rPr>
          <w:i/>
          <w:iCs/>
        </w:rPr>
        <w:br/>
      </w:r>
      <w:r w:rsidR="00AF63E9">
        <w:t>“</w:t>
      </w:r>
      <w:r w:rsidR="00420DF3">
        <w:t>We left our hotel a little early Monday morning heading for Galway</w:t>
      </w:r>
      <w:r w:rsidR="005B12F3">
        <w:t>,</w:t>
      </w:r>
      <w:r w:rsidR="00420DF3">
        <w:t xml:space="preserve"> with our </w:t>
      </w:r>
      <w:proofErr w:type="gramStart"/>
      <w:r w:rsidR="00420DF3">
        <w:t>final destination</w:t>
      </w:r>
      <w:proofErr w:type="gramEnd"/>
      <w:r w:rsidR="00420DF3">
        <w:t xml:space="preserve"> being Limerick. We didn’t m</w:t>
      </w:r>
      <w:r w:rsidR="00FC128D">
        <w:t>ak</w:t>
      </w:r>
      <w:r w:rsidR="00420DF3">
        <w:t>e it to Galway</w:t>
      </w:r>
      <w:r w:rsidR="005B12F3">
        <w:t>,</w:t>
      </w:r>
      <w:r w:rsidR="00420DF3">
        <w:t xml:space="preserve"> as all stores were closing, all schools and universities across the country were closed </w:t>
      </w:r>
      <w:r w:rsidR="00FC128D">
        <w:t>as</w:t>
      </w:r>
      <w:r w:rsidR="00420DF3">
        <w:t xml:space="preserve"> well as today.</w:t>
      </w:r>
      <w:r w:rsidR="00FC128D">
        <w:t xml:space="preserve"> </w:t>
      </w:r>
    </w:p>
    <w:p w14:paraId="55B5CBFA" w14:textId="17EE1BA9" w:rsidR="00420DF3" w:rsidRDefault="00385263" w:rsidP="00F906AB">
      <w:r w:rsidRPr="00385263">
        <w:rPr>
          <w:noProof/>
        </w:rPr>
        <w:drawing>
          <wp:anchor distT="0" distB="0" distL="114300" distR="114300" simplePos="0" relativeHeight="251666432" behindDoc="0" locked="0" layoutInCell="1" allowOverlap="1" wp14:anchorId="38342A09" wp14:editId="237E7684">
            <wp:simplePos x="0" y="0"/>
            <wp:positionH relativeFrom="column">
              <wp:posOffset>-287020</wp:posOffset>
            </wp:positionH>
            <wp:positionV relativeFrom="paragraph">
              <wp:posOffset>294005</wp:posOffset>
            </wp:positionV>
            <wp:extent cx="2286000" cy="1719072"/>
            <wp:effectExtent l="0" t="2223" r="0" b="0"/>
            <wp:wrapSquare wrapText="bothSides"/>
            <wp:docPr id="633391885" name="Picture 24" descr="A sign on a wet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1885" name="Picture 24" descr="A sign on a wet road&#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286000" cy="1719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0DF3">
        <w:t xml:space="preserve">There were 240,000 without power and I’m hearing water plants are also closed because of no electricity. I </w:t>
      </w:r>
      <w:r w:rsidR="00420DF3">
        <w:t xml:space="preserve">think most is in the south around Cork. </w:t>
      </w:r>
      <w:r w:rsidR="00240463">
        <w:t xml:space="preserve">Three </w:t>
      </w:r>
      <w:r w:rsidR="00420DF3">
        <w:t>people were killed.</w:t>
      </w:r>
    </w:p>
    <w:p w14:paraId="1123E980" w14:textId="7F102898" w:rsidR="00420DF3" w:rsidRDefault="00420DF3" w:rsidP="00F906AB">
      <w:r>
        <w:t>We went directly to our hotel in Limerick. Our bus was being pushed by the winds. We actually only had winds. Everyone was told to stay in. The hotel put together a buffet lunch for us and the tour company paid. The bar was open</w:t>
      </w:r>
      <w:r w:rsidR="00050128">
        <w:t>…</w:t>
      </w:r>
    </w:p>
    <w:p w14:paraId="5857643E" w14:textId="5BE08BE8" w:rsidR="00DD4BFE" w:rsidRDefault="00420DF3" w:rsidP="00F906AB">
      <w:r>
        <w:t xml:space="preserve">Today we got back on track. </w:t>
      </w:r>
      <w:r w:rsidR="00322474">
        <w:t>F</w:t>
      </w:r>
      <w:r>
        <w:t xml:space="preserve">irst stop was Bunratty </w:t>
      </w:r>
      <w:r w:rsidR="003F4319">
        <w:t>Castle,</w:t>
      </w:r>
      <w:r w:rsidR="00050128">
        <w:t xml:space="preserve"> </w:t>
      </w:r>
      <w:r>
        <w:t xml:space="preserve">originally built in 1425 and has been renovated. We then drove to the Cliffs of Moher at the Atlantic edge. A </w:t>
      </w:r>
      <w:r w:rsidR="00394F1E">
        <w:t>beautiful, rugged</w:t>
      </w:r>
      <w:r>
        <w:t xml:space="preserve"> coastline</w:t>
      </w:r>
      <w:r w:rsidR="00322474">
        <w:t>.”</w:t>
      </w:r>
    </w:p>
    <w:p w14:paraId="773CA962" w14:textId="77DC3446" w:rsidR="00550305" w:rsidRDefault="005A7FD0" w:rsidP="00F906AB">
      <w:pPr>
        <w:sectPr w:rsidR="00550305" w:rsidSect="00550305">
          <w:type w:val="continuous"/>
          <w:pgSz w:w="12240" w:h="15840"/>
          <w:pgMar w:top="720" w:right="720" w:bottom="720" w:left="720" w:header="288" w:footer="288" w:gutter="0"/>
          <w:cols w:num="2" w:space="720"/>
          <w:titlePg/>
          <w:docGrid w:linePitch="381"/>
        </w:sectPr>
      </w:pPr>
      <w:r w:rsidRPr="007E4E55">
        <w:rPr>
          <w:noProof/>
        </w:rPr>
        <w:drawing>
          <wp:inline distT="0" distB="0" distL="0" distR="0" wp14:anchorId="55CE490E" wp14:editId="159D33DF">
            <wp:extent cx="3564467" cy="2673350"/>
            <wp:effectExtent l="7303" t="0" r="5397" b="5398"/>
            <wp:docPr id="1871847386" name="Picture 28" descr="A stone castle with a path and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7386" name="Picture 28" descr="A stone castle with a path and gras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568667" cy="2676500"/>
                    </a:xfrm>
                    <a:prstGeom prst="rect">
                      <a:avLst/>
                    </a:prstGeom>
                    <a:noFill/>
                    <a:ln>
                      <a:noFill/>
                    </a:ln>
                  </pic:spPr>
                </pic:pic>
              </a:graphicData>
            </a:graphic>
          </wp:inline>
        </w:drawing>
      </w:r>
    </w:p>
    <w:p w14:paraId="0338DC31" w14:textId="4BB030CD" w:rsidR="00497A27" w:rsidRDefault="00497A27" w:rsidP="00D46792">
      <w:pPr>
        <w:pStyle w:val="Heading1"/>
      </w:pPr>
      <w:r>
        <w:br w:type="page"/>
      </w:r>
      <w:r>
        <w:lastRenderedPageBreak/>
        <w:t xml:space="preserve">One Man’s Pass at </w:t>
      </w:r>
      <w:r w:rsidR="007D714E">
        <w:br/>
      </w:r>
      <w:r>
        <w:t>Slieve League</w:t>
      </w:r>
    </w:p>
    <w:p w14:paraId="33CC129C" w14:textId="0E9A5B36" w:rsidR="007D714E" w:rsidRDefault="009F2371" w:rsidP="00F906AB">
      <w:r w:rsidRPr="009F2371">
        <w:t>By Patrick Alexande</w:t>
      </w:r>
      <w:r w:rsidR="002068B8">
        <w:t>r</w:t>
      </w:r>
    </w:p>
    <w:p w14:paraId="10ECD227" w14:textId="29ED600A" w:rsidR="00497A27" w:rsidRDefault="00497A27" w:rsidP="00F906AB">
      <w:r>
        <w:t>My father and his three brothers were s</w:t>
      </w:r>
      <w:r w:rsidR="00AA491D">
        <w:t>t</w:t>
      </w:r>
      <w:r>
        <w:t>aying in Killybegs on the west coast of Ireland in Donegal.</w:t>
      </w:r>
    </w:p>
    <w:p w14:paraId="0067EDA7" w14:textId="44920C3C" w:rsidR="00497A27" w:rsidRDefault="00B03C61" w:rsidP="00F906AB">
      <w:r>
        <w:rPr>
          <w:noProof/>
        </w:rPr>
        <w:drawing>
          <wp:anchor distT="0" distB="0" distL="114300" distR="114300" simplePos="0" relativeHeight="251663360" behindDoc="0" locked="0" layoutInCell="1" allowOverlap="1" wp14:anchorId="63FB3283" wp14:editId="6857D981">
            <wp:simplePos x="0" y="0"/>
            <wp:positionH relativeFrom="column">
              <wp:posOffset>0</wp:posOffset>
            </wp:positionH>
            <wp:positionV relativeFrom="paragraph">
              <wp:posOffset>2540</wp:posOffset>
            </wp:positionV>
            <wp:extent cx="2194560" cy="1524000"/>
            <wp:effectExtent l="0" t="0" r="0" b="0"/>
            <wp:wrapSquare wrapText="bothSides"/>
            <wp:docPr id="1170539310" name="Picture 13" descr="Across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ross the to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7407"/>
                    <a:stretch/>
                  </pic:blipFill>
                  <pic:spPr bwMode="auto">
                    <a:xfrm>
                      <a:off x="0" y="0"/>
                      <a:ext cx="2194560" cy="1524000"/>
                    </a:xfrm>
                    <a:prstGeom prst="rect">
                      <a:avLst/>
                    </a:prstGeom>
                    <a:noFill/>
                    <a:ln>
                      <a:noFill/>
                    </a:ln>
                    <a:extLst>
                      <a:ext uri="{53640926-AAD7-44D8-BBD7-CCE9431645EC}">
                        <a14:shadowObscured xmlns:a14="http://schemas.microsoft.com/office/drawing/2010/main"/>
                      </a:ext>
                    </a:extLst>
                  </pic:spPr>
                </pic:pic>
              </a:graphicData>
            </a:graphic>
          </wp:anchor>
        </w:drawing>
      </w:r>
      <w:r w:rsidR="00497A27">
        <w:t xml:space="preserve">This was a few years before the First World War and my father, being the youngest of the four brothers, was in his late teen years. He told </w:t>
      </w:r>
      <w:r w:rsidR="00AA491D">
        <w:t>the</w:t>
      </w:r>
      <w:r w:rsidR="00497A27">
        <w:t xml:space="preserve"> story of how the brothers planned to visit the cliffs at Slieve League and walk the One Man’s Pass. My father always referred to that pass as “The Dead Man’s Pass”.</w:t>
      </w:r>
    </w:p>
    <w:p w14:paraId="2E14CD4D" w14:textId="5258E4C9" w:rsidR="00497A27" w:rsidRDefault="00497A27" w:rsidP="00F906AB">
      <w:r>
        <w:t xml:space="preserve">So, leaving the hotel at </w:t>
      </w:r>
      <w:r w:rsidR="003F4319">
        <w:t>Killybegs,</w:t>
      </w:r>
      <w:r>
        <w:t xml:space="preserve"> my father and his brothers drove to the closest point you could get to in order to </w:t>
      </w:r>
      <w:r w:rsidR="00771A10">
        <w:t>walk along</w:t>
      </w:r>
      <w:r>
        <w:t xml:space="preserve"> the pass. The trip took about 45 minutes, and a huge storm was brewing in the Atlantic. When they arrived, it had started to rain. But it always rains in Ireland and especially on the West Coast, so they paid no attention to that. The </w:t>
      </w:r>
      <w:r w:rsidR="0085109B">
        <w:t>four</w:t>
      </w:r>
      <w:r>
        <w:t xml:space="preserve"> of them then set out to walk the pass. The pass is a narrow knife</w:t>
      </w:r>
      <w:r w:rsidR="002034EB">
        <w:t>-</w:t>
      </w:r>
      <w:r>
        <w:t xml:space="preserve">edge footpath literally along the top of </w:t>
      </w:r>
      <w:r>
        <w:t xml:space="preserve">the mountain with sheer </w:t>
      </w:r>
      <w:proofErr w:type="gramStart"/>
      <w:r>
        <w:t>drops</w:t>
      </w:r>
      <w:proofErr w:type="gramEnd"/>
      <w:r>
        <w:t xml:space="preserve"> either side. The rain was pelting down, and huge waves were crashing against the cliffs 2</w:t>
      </w:r>
      <w:r w:rsidR="00364A9C">
        <w:t>,</w:t>
      </w:r>
      <w:r>
        <w:t>000 feet below. The cliffs are some of the highest in Europe, and my father said you could not tell whether it was rainwater or ocean spray that you were being soaked with. The waves were so big and powerful that the whole mountain seemed to tremble when they struck.</w:t>
      </w:r>
    </w:p>
    <w:p w14:paraId="6F14CE33" w14:textId="35197601" w:rsidR="00497A27" w:rsidRDefault="00F66FB8" w:rsidP="00F906AB">
      <w:r>
        <w:rPr>
          <w:noProof/>
        </w:rPr>
        <w:drawing>
          <wp:inline distT="0" distB="0" distL="0" distR="0" wp14:anchorId="64F760C4" wp14:editId="10AD6DBE">
            <wp:extent cx="2743200" cy="1581912"/>
            <wp:effectExtent l="0" t="0" r="0" b="0"/>
            <wp:docPr id="325840485" name="Picture 12" descr="A mountain with a path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0485" name="Picture 12" descr="A mountain with a path on top&#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1581912"/>
                    </a:xfrm>
                    <a:prstGeom prst="rect">
                      <a:avLst/>
                    </a:prstGeom>
                    <a:noFill/>
                    <a:ln>
                      <a:noFill/>
                    </a:ln>
                  </pic:spPr>
                </pic:pic>
              </a:graphicData>
            </a:graphic>
          </wp:inline>
        </w:drawing>
      </w:r>
      <w:r w:rsidR="00497A27">
        <w:t xml:space="preserve">Eventually my father and his </w:t>
      </w:r>
      <w:r w:rsidR="002609FC">
        <w:t>three</w:t>
      </w:r>
      <w:r w:rsidR="00497A27">
        <w:t xml:space="preserve"> brothers managed to walk the pass</w:t>
      </w:r>
      <w:r w:rsidR="002609FC">
        <w:t>,</w:t>
      </w:r>
      <w:r w:rsidR="00497A27">
        <w:t xml:space="preserve"> which is about 3 km long</w:t>
      </w:r>
      <w:r w:rsidR="002609FC">
        <w:t>,</w:t>
      </w:r>
      <w:r w:rsidR="00497A27">
        <w:t xml:space="preserve"> and return to their car. The experience left my father with a great respect for the power of nature.</w:t>
      </w:r>
    </w:p>
    <w:p w14:paraId="63110946" w14:textId="77777777" w:rsidR="00BD33EE" w:rsidRDefault="00497A27" w:rsidP="00F70910">
      <w:r>
        <w:t>In my teenage years my brother and I went with one of our uncles to stay at Bundoran, in County Donegal which is not far from Killybegs. We did visit Killybegs, but my uncle was very reluctant to walk the “Dead Man’s Pass” again. So, we never did.</w:t>
      </w:r>
    </w:p>
    <w:p w14:paraId="7DB18707" w14:textId="77777777" w:rsidR="00BD33EE" w:rsidRDefault="00BD33EE" w:rsidP="00F70910"/>
    <w:p w14:paraId="68E8E27B" w14:textId="1E960876" w:rsidR="002F1F69" w:rsidRDefault="00D44A23" w:rsidP="00BD33EE">
      <w:pPr>
        <w:pStyle w:val="Heading1"/>
      </w:pPr>
      <w:r w:rsidRPr="00D44A23">
        <w:lastRenderedPageBreak/>
        <w:t xml:space="preserve">My </w:t>
      </w:r>
      <w:r w:rsidR="00371F0E">
        <w:t>S</w:t>
      </w:r>
      <w:r w:rsidRPr="00D44A23">
        <w:t xml:space="preserve">econd </w:t>
      </w:r>
      <w:r w:rsidR="00371F0E">
        <w:t>V</w:t>
      </w:r>
      <w:r w:rsidRPr="00D44A23">
        <w:t>isit to Ireland in 2008</w:t>
      </w:r>
    </w:p>
    <w:p w14:paraId="0C06D5CA" w14:textId="77777777" w:rsidR="00843836" w:rsidRDefault="00D44A23" w:rsidP="00843836">
      <w:pPr>
        <w:pStyle w:val="Byline"/>
      </w:pPr>
      <w:r>
        <w:t>By S</w:t>
      </w:r>
      <w:r w:rsidR="004B5829">
        <w:t>heila Moore</w:t>
      </w:r>
    </w:p>
    <w:p w14:paraId="3F07D8C5" w14:textId="74A751B2" w:rsidR="002F1F69" w:rsidRDefault="002F1F69" w:rsidP="00BD33EE">
      <w:r>
        <w:t xml:space="preserve">Visiting Ireland is a delightful experience </w:t>
      </w:r>
      <w:r w:rsidR="00063CFC">
        <w:t>— p</w:t>
      </w:r>
      <w:r>
        <w:t xml:space="preserve">ubs are found all over! The landscape is filled with lush green meadows and sheep everywhere. Sheep and </w:t>
      </w:r>
      <w:r w:rsidR="001855B7">
        <w:t>p</w:t>
      </w:r>
      <w:r>
        <w:t>ubs! And, of course, Guinness!</w:t>
      </w:r>
    </w:p>
    <w:p w14:paraId="2B13DDDA" w14:textId="61C21874" w:rsidR="002F1F69" w:rsidRDefault="002F1F69" w:rsidP="00F906AB">
      <w:r>
        <w:t xml:space="preserve"> </w:t>
      </w:r>
      <w:r w:rsidR="00C35730">
        <w:rPr>
          <w:noProof/>
        </w:rPr>
        <w:drawing>
          <wp:inline distT="0" distB="0" distL="0" distR="0" wp14:anchorId="5FF86D60" wp14:editId="67998F84">
            <wp:extent cx="2743200" cy="1828800"/>
            <wp:effectExtent l="0" t="0" r="0" b="0"/>
            <wp:docPr id="2051731507" name="Picture 4" descr="A building with flags on the 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1507" name="Picture 4" descr="A building with flags on the sid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inline>
        </w:drawing>
      </w:r>
    </w:p>
    <w:p w14:paraId="3432B755" w14:textId="44208C87" w:rsidR="002F1F69" w:rsidRDefault="002F1F69" w:rsidP="00F906AB">
      <w:r>
        <w:t>Ireland is abundant with flocks of sheep, and its vibrant greenery is due to the frequent rainfall.</w:t>
      </w:r>
      <w:r w:rsidR="005D6A7A">
        <w:t xml:space="preserve"> </w:t>
      </w:r>
    </w:p>
    <w:p w14:paraId="18B00821" w14:textId="1EF632AE" w:rsidR="002F1F69" w:rsidRDefault="00E9707D" w:rsidP="00F906AB">
      <w:r>
        <w:rPr>
          <w:noProof/>
        </w:rPr>
        <w:drawing>
          <wp:inline distT="0" distB="0" distL="0" distR="0" wp14:anchorId="3CEB675F" wp14:editId="1B53D08A">
            <wp:extent cx="2743200" cy="3657600"/>
            <wp:effectExtent l="0" t="0" r="0" b="0"/>
            <wp:docPr id="883694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3434A212" w14:textId="595C9107" w:rsidR="002F1F69" w:rsidRDefault="002F1F69" w:rsidP="00F906AB">
      <w:r>
        <w:t>The Giant's Causeway along the Northern Antrim Coast features stones that are all hexagonal, forming these unique formations.</w:t>
      </w:r>
      <w:r w:rsidR="005D6A7A">
        <w:t xml:space="preserve"> </w:t>
      </w:r>
    </w:p>
    <w:p w14:paraId="623A5C56" w14:textId="334B3721" w:rsidR="002F1F69" w:rsidRDefault="00B91671" w:rsidP="00F906AB">
      <w:r>
        <w:rPr>
          <w:noProof/>
        </w:rPr>
        <w:drawing>
          <wp:inline distT="0" distB="0" distL="0" distR="0" wp14:anchorId="377E0206" wp14:editId="5B26A3EA">
            <wp:extent cx="2743200" cy="1664208"/>
            <wp:effectExtent l="0" t="0" r="0" b="0"/>
            <wp:docPr id="17405199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1664208"/>
                    </a:xfrm>
                    <a:prstGeom prst="rect">
                      <a:avLst/>
                    </a:prstGeom>
                    <a:noFill/>
                  </pic:spPr>
                </pic:pic>
              </a:graphicData>
            </a:graphic>
          </wp:inline>
        </w:drawing>
      </w:r>
      <w:r w:rsidR="002F1F69">
        <w:t xml:space="preserve"> </w:t>
      </w:r>
      <w:r w:rsidR="00480D82">
        <w:t>Kissing the Blarney Stone at Blarney Castle! You lie back and kiss the stone. This grants you "The Gift of The Gab," making you charmingly talkative!</w:t>
      </w:r>
      <w:r w:rsidR="005D6A7A">
        <w:t xml:space="preserve"> </w:t>
      </w:r>
    </w:p>
    <w:p w14:paraId="21C81EB0" w14:textId="6C65B990" w:rsidR="002F1F69" w:rsidRDefault="00837663" w:rsidP="00F906AB">
      <w:r>
        <w:rPr>
          <w:noProof/>
        </w:rPr>
        <w:drawing>
          <wp:inline distT="0" distB="0" distL="0" distR="0" wp14:anchorId="31279B76" wp14:editId="64E4BB84">
            <wp:extent cx="2743200" cy="1700784"/>
            <wp:effectExtent l="0" t="0" r="0" b="0"/>
            <wp:docPr id="697463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1700784"/>
                    </a:xfrm>
                    <a:prstGeom prst="rect">
                      <a:avLst/>
                    </a:prstGeom>
                    <a:noFill/>
                  </pic:spPr>
                </pic:pic>
              </a:graphicData>
            </a:graphic>
          </wp:inline>
        </w:drawing>
      </w:r>
      <w:r w:rsidR="005D6A7A">
        <w:t xml:space="preserve"> </w:t>
      </w:r>
    </w:p>
    <w:p w14:paraId="4BF6ED44" w14:textId="77777777" w:rsidR="00480D82" w:rsidRDefault="00480D82" w:rsidP="00F906AB">
      <w:r>
        <w:t>These Irish pubs are everywhere!</w:t>
      </w:r>
    </w:p>
    <w:p w14:paraId="6DA50F50" w14:textId="3A7554F6" w:rsidR="002F1F69" w:rsidRDefault="00491DAC" w:rsidP="00F906AB">
      <w:r>
        <w:rPr>
          <w:noProof/>
        </w:rPr>
        <w:drawing>
          <wp:inline distT="0" distB="0" distL="0" distR="0" wp14:anchorId="5DD509B8" wp14:editId="22C37B69">
            <wp:extent cx="2743200" cy="1673352"/>
            <wp:effectExtent l="0" t="0" r="0" b="3175"/>
            <wp:docPr id="898003101" name="Picture 11" descr="A red building with signs on the front with Temple Bar, Dublin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3101" name="Picture 11" descr="A red building with signs on the front with Temple Bar, Dublin in the background&#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1673352"/>
                    </a:xfrm>
                    <a:prstGeom prst="rect">
                      <a:avLst/>
                    </a:prstGeom>
                    <a:noFill/>
                  </pic:spPr>
                </pic:pic>
              </a:graphicData>
            </a:graphic>
          </wp:inline>
        </w:drawing>
      </w:r>
    </w:p>
    <w:p w14:paraId="546B10E6" w14:textId="4CB86D07" w:rsidR="00186E67" w:rsidRDefault="00186E67" w:rsidP="00F906AB"/>
    <w:p w14:paraId="6E8B86C8" w14:textId="77777777" w:rsidR="00B918A3" w:rsidRDefault="00B918A3" w:rsidP="003950FA">
      <w:pPr>
        <w:pStyle w:val="Heading1"/>
      </w:pPr>
    </w:p>
    <w:p w14:paraId="33F090B0" w14:textId="77777777" w:rsidR="00EF1866" w:rsidRDefault="00EF1866" w:rsidP="003950FA">
      <w:pPr>
        <w:pStyle w:val="Heading1"/>
        <w:sectPr w:rsidR="00EF1866" w:rsidSect="00A60A20">
          <w:type w:val="continuous"/>
          <w:pgSz w:w="12240" w:h="15840"/>
          <w:pgMar w:top="720" w:right="720" w:bottom="720" w:left="720" w:header="288" w:footer="288" w:gutter="0"/>
          <w:cols w:num="2" w:space="720"/>
          <w:titlePg/>
          <w:docGrid w:linePitch="381"/>
        </w:sectPr>
      </w:pPr>
    </w:p>
    <w:p w14:paraId="656A9C2A" w14:textId="7558E664" w:rsidR="000B4994" w:rsidRPr="00234DB0" w:rsidRDefault="003950FA" w:rsidP="003950FA">
      <w:pPr>
        <w:pStyle w:val="Heading1"/>
      </w:pPr>
      <w:r>
        <w:lastRenderedPageBreak/>
        <w:t>L</w:t>
      </w:r>
      <w:r w:rsidR="000B4994" w:rsidRPr="00234DB0">
        <w:t>ibrary Corner New</w:t>
      </w:r>
      <w:r w:rsidR="00234DB0">
        <w:t xml:space="preserve"> </w:t>
      </w:r>
      <w:r w:rsidR="000B4994" w:rsidRPr="00234DB0">
        <w:t>Acquisition February 2025</w:t>
      </w:r>
    </w:p>
    <w:p w14:paraId="1B8D7E65" w14:textId="77777777" w:rsidR="002F3DA0" w:rsidRDefault="002F3DA0" w:rsidP="000B4994"/>
    <w:p w14:paraId="4427A511" w14:textId="75AE99EF" w:rsidR="002F3DA0" w:rsidRDefault="002F3DA0" w:rsidP="000B4994">
      <w:pPr>
        <w:sectPr w:rsidR="002F3DA0" w:rsidSect="00EF1866">
          <w:type w:val="continuous"/>
          <w:pgSz w:w="12240" w:h="15840"/>
          <w:pgMar w:top="720" w:right="720" w:bottom="720" w:left="720" w:header="288" w:footer="288" w:gutter="0"/>
          <w:cols w:num="2" w:space="720"/>
          <w:titlePg/>
          <w:docGrid w:linePitch="381"/>
        </w:sectPr>
      </w:pPr>
    </w:p>
    <w:p w14:paraId="69759D15" w14:textId="77777777" w:rsidR="00F83519" w:rsidRDefault="000B4994" w:rsidP="008E5D26">
      <w:pPr>
        <w:pStyle w:val="Byline"/>
      </w:pPr>
      <w:r>
        <w:t>By Martha Nell Beatty</w:t>
      </w:r>
    </w:p>
    <w:p w14:paraId="0887FC60" w14:textId="797983F7" w:rsidR="004547B7" w:rsidRPr="009C4B05" w:rsidRDefault="00F83519" w:rsidP="000B4994">
      <w:r w:rsidRPr="00B43125">
        <w:rPr>
          <w:b/>
          <w:bCs/>
          <w:i/>
          <w:iCs/>
        </w:rPr>
        <w:t>The Code Breaker: Jennifer Doudna, Gene Editing and the Future of the Human Race</w:t>
      </w:r>
      <w:r w:rsidRPr="00D30260">
        <w:rPr>
          <w:b/>
          <w:bCs/>
        </w:rPr>
        <w:t xml:space="preserve"> ~ NF ~ 2022</w:t>
      </w:r>
      <w:r w:rsidR="00363AF6">
        <w:rPr>
          <w:b/>
          <w:bCs/>
        </w:rPr>
        <w:br/>
      </w:r>
      <w:r w:rsidR="00363AF6" w:rsidRPr="00363AF6">
        <w:t>by Walter Isaacson</w:t>
      </w:r>
      <w:r w:rsidR="009C4B05">
        <w:rPr>
          <w:b/>
          <w:bCs/>
        </w:rPr>
        <w:br/>
      </w:r>
      <w:r w:rsidR="009C4B05" w:rsidRPr="009C4B05">
        <w:t xml:space="preserve">The bestselling author of </w:t>
      </w:r>
      <w:r w:rsidR="009C4B05" w:rsidRPr="00363AF6">
        <w:rPr>
          <w:i/>
          <w:iCs/>
        </w:rPr>
        <w:t>Leonardo da Vinci</w:t>
      </w:r>
      <w:r w:rsidR="009C4B05" w:rsidRPr="009C4B05">
        <w:t xml:space="preserve"> and </w:t>
      </w:r>
      <w:r w:rsidR="009C4B05" w:rsidRPr="00363AF6">
        <w:rPr>
          <w:i/>
          <w:iCs/>
        </w:rPr>
        <w:t>Steve Jobs</w:t>
      </w:r>
      <w:r w:rsidR="009C4B05" w:rsidRPr="009C4B05">
        <w:t xml:space="preserve"> returns with a “compelling” account of how Nobel Prize winner Jennifer Doudna and her colleagues launched a revolution that will allow us to cure diseases, fend off viruses, and have healthier babies.</w:t>
      </w:r>
    </w:p>
    <w:p w14:paraId="1232D960" w14:textId="77777777" w:rsidR="004547B7" w:rsidRDefault="004547B7" w:rsidP="00721FED">
      <w:pPr>
        <w:pStyle w:val="Heading1"/>
      </w:pPr>
      <w:r>
        <w:t>Heritage Book Club</w:t>
      </w:r>
    </w:p>
    <w:p w14:paraId="7CF6F878" w14:textId="2CD4FB94" w:rsidR="00A60A20" w:rsidRPr="00A60A20" w:rsidRDefault="004547B7" w:rsidP="00271CE0">
      <w:pPr>
        <w:pStyle w:val="Byline"/>
      </w:pPr>
      <w:r>
        <w:t>By Margaret Missiaen</w:t>
      </w:r>
    </w:p>
    <w:p w14:paraId="30880CBA" w14:textId="09826881" w:rsidR="006A10F3" w:rsidRDefault="00BC08B3" w:rsidP="004547B7">
      <w:r w:rsidRPr="00A60A20">
        <w:rPr>
          <w:noProof/>
        </w:rPr>
        <w:drawing>
          <wp:anchor distT="0" distB="0" distL="114300" distR="114300" simplePos="0" relativeHeight="251665408" behindDoc="0" locked="0" layoutInCell="1" allowOverlap="1" wp14:anchorId="239DEF6D" wp14:editId="0AFC0398">
            <wp:simplePos x="0" y="0"/>
            <wp:positionH relativeFrom="margin">
              <wp:align>left</wp:align>
            </wp:positionH>
            <wp:positionV relativeFrom="paragraph">
              <wp:posOffset>215900</wp:posOffset>
            </wp:positionV>
            <wp:extent cx="1447800" cy="1085850"/>
            <wp:effectExtent l="0" t="9525" r="9525" b="9525"/>
            <wp:wrapSquare wrapText="bothSides"/>
            <wp:docPr id="2051086774" name="Picture 6" descr="A 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86774" name="Picture 6" descr="A book with writing on it&#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14478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7B7">
        <w:t xml:space="preserve">The Heritage Book Club meets on the second Saturday of each month to discuss a book chosen by the members. New members are always welcome. Come with a list of books you have </w:t>
      </w:r>
      <w:r w:rsidR="006F375E">
        <w:t>r</w:t>
      </w:r>
      <w:r w:rsidR="004547B7">
        <w:t xml:space="preserve">ead or would like to read. Our selection for March is </w:t>
      </w:r>
      <w:r w:rsidR="004547B7" w:rsidRPr="001A241C">
        <w:rPr>
          <w:i/>
          <w:iCs/>
        </w:rPr>
        <w:t>The Bad-ass Librarians of Timbuktu</w:t>
      </w:r>
      <w:r w:rsidR="004547B7">
        <w:t xml:space="preserve"> by Joshua Hammer. We will meet in the cottage at 11 am on March 8 followed by lunch in the dining </w:t>
      </w:r>
      <w:r w:rsidR="006A10F3">
        <w:t>r</w:t>
      </w:r>
      <w:r w:rsidR="004547B7">
        <w:t>oom. You do not have to finish the book to join in the discussion</w:t>
      </w:r>
      <w:r w:rsidR="003230FF">
        <w:t>.</w:t>
      </w:r>
    </w:p>
    <w:p w14:paraId="114659E9" w14:textId="77777777" w:rsidR="00063DE1" w:rsidRDefault="00063DE1" w:rsidP="004547B7"/>
    <w:p w14:paraId="6F93D131" w14:textId="77777777" w:rsidR="0040557F" w:rsidRDefault="00D05CDD" w:rsidP="00144AAE">
      <w:pPr>
        <w:pStyle w:val="Heading1"/>
        <w:spacing w:after="60"/>
      </w:pPr>
      <w:proofErr w:type="spellStart"/>
      <w:r>
        <w:t>C</w:t>
      </w:r>
      <w:r w:rsidR="0040557F">
        <w:t>ooby</w:t>
      </w:r>
      <w:proofErr w:type="spellEnd"/>
      <w:r w:rsidR="0040557F">
        <w:t xml:space="preserve"> Reminds</w:t>
      </w:r>
    </w:p>
    <w:p w14:paraId="21616E99" w14:textId="41CF217A" w:rsidR="0040557F" w:rsidRDefault="0040557F" w:rsidP="00144AAE">
      <w:pPr>
        <w:spacing w:after="60"/>
      </w:pPr>
      <w:r>
        <w:t>To Eire is human</w:t>
      </w:r>
      <w:r w:rsidR="00115B99">
        <w:t>.</w:t>
      </w:r>
    </w:p>
    <w:p w14:paraId="09EC3C51" w14:textId="14CD41C9" w:rsidR="00A60A20" w:rsidRDefault="00441683" w:rsidP="00144AAE">
      <w:pPr>
        <w:pStyle w:val="Heading1"/>
        <w:spacing w:after="60"/>
      </w:pPr>
      <w:proofErr w:type="gramStart"/>
      <w:r>
        <w:t>Yvonne Recommends</w:t>
      </w:r>
      <w:proofErr w:type="gramEnd"/>
    </w:p>
    <w:p w14:paraId="259CCF60" w14:textId="2CFF4107" w:rsidR="00BC08B3" w:rsidRDefault="00441683" w:rsidP="00144AAE">
      <w:pPr>
        <w:spacing w:after="60" w:line="240" w:lineRule="auto"/>
      </w:pPr>
      <w:r>
        <w:t xml:space="preserve">Irish Author Claire Keegan writes </w:t>
      </w:r>
      <w:r w:rsidR="009B420A">
        <w:t>n</w:t>
      </w:r>
      <w:r>
        <w:t xml:space="preserve">ovellas about Ireland, </w:t>
      </w:r>
      <w:r w:rsidR="007920EA">
        <w:t>which</w:t>
      </w:r>
      <w:r w:rsidR="009B420A">
        <w:t xml:space="preserve"> are </w:t>
      </w:r>
      <w:r>
        <w:t xml:space="preserve">pretty much true stories. Her latest </w:t>
      </w:r>
      <w:r w:rsidR="009B420A">
        <w:t>n</w:t>
      </w:r>
      <w:r>
        <w:t xml:space="preserve">ovella is </w:t>
      </w:r>
      <w:r w:rsidRPr="00FD0377">
        <w:rPr>
          <w:i/>
          <w:iCs/>
        </w:rPr>
        <w:t>Small Things Like These</w:t>
      </w:r>
      <w:r w:rsidR="00FD0377">
        <w:t xml:space="preserve"> — </w:t>
      </w:r>
      <w:r>
        <w:t xml:space="preserve">a deeply moving story of </w:t>
      </w:r>
      <w:r w:rsidR="00FD0377">
        <w:t>everyday</w:t>
      </w:r>
      <w:r>
        <w:t xml:space="preserve"> people living in Ireland back in the 50's and 60's.</w:t>
      </w:r>
    </w:p>
    <w:p w14:paraId="778F2990" w14:textId="71DF1151" w:rsidR="00983E67" w:rsidRDefault="0096432C" w:rsidP="00144AAE">
      <w:pPr>
        <w:pStyle w:val="Heading1"/>
        <w:spacing w:after="60"/>
      </w:pPr>
      <w:r>
        <w:t xml:space="preserve">Pam B </w:t>
      </w:r>
      <w:r w:rsidR="000C5A8C">
        <w:t>remembers</w:t>
      </w:r>
    </w:p>
    <w:p w14:paraId="63720601" w14:textId="0F237EF5" w:rsidR="00142062" w:rsidRDefault="00142062" w:rsidP="00144AAE">
      <w:pPr>
        <w:spacing w:after="60" w:line="240" w:lineRule="auto"/>
      </w:pPr>
      <w:r w:rsidRPr="00142062">
        <w:t>In the office I used to work in, when</w:t>
      </w:r>
      <w:r w:rsidR="00D05E01">
        <w:t>ever</w:t>
      </w:r>
      <w:r w:rsidRPr="00142062">
        <w:t xml:space="preserve"> there was a tiff between</w:t>
      </w:r>
      <w:r w:rsidR="008C7058" w:rsidRPr="008C7058">
        <w:t xml:space="preserve"> staff</w:t>
      </w:r>
      <w:r w:rsidR="008C7058">
        <w:t xml:space="preserve"> members, </w:t>
      </w:r>
      <w:r w:rsidR="00A267EA">
        <w:t>a</w:t>
      </w:r>
      <w:r w:rsidR="00692011" w:rsidRPr="00692011">
        <w:t xml:space="preserve">n Irish colleague </w:t>
      </w:r>
      <w:r w:rsidR="006A0EA1">
        <w:t>o</w:t>
      </w:r>
      <w:r w:rsidR="00CE0C54">
        <w:t>f</w:t>
      </w:r>
      <w:r w:rsidR="006A0EA1">
        <w:t xml:space="preserve"> ours </w:t>
      </w:r>
      <w:r w:rsidR="00692011" w:rsidRPr="00692011">
        <w:t xml:space="preserve">would walk around the office </w:t>
      </w:r>
      <w:r w:rsidR="00D05E01">
        <w:t xml:space="preserve">gently </w:t>
      </w:r>
      <w:r w:rsidR="006A0EA1">
        <w:t>waving</w:t>
      </w:r>
      <w:r w:rsidR="00692011" w:rsidRPr="00692011">
        <w:t xml:space="preserve"> a yellow card </w:t>
      </w:r>
      <w:r w:rsidR="000C5A8C">
        <w:t>—</w:t>
      </w:r>
      <w:r w:rsidR="00692011" w:rsidRPr="00692011">
        <w:t xml:space="preserve"> the symbol of a penalty</w:t>
      </w:r>
      <w:r w:rsidR="006A0EA1" w:rsidRPr="006A0EA1">
        <w:t xml:space="preserve"> in soccer</w:t>
      </w:r>
      <w:r w:rsidR="000C5A8C">
        <w:t>.</w:t>
      </w:r>
    </w:p>
    <w:p w14:paraId="1B2A5323" w14:textId="402B82BC" w:rsidR="000C5A8C" w:rsidRDefault="000C5A8C" w:rsidP="00144AAE">
      <w:pPr>
        <w:pStyle w:val="Heading1"/>
        <w:spacing w:after="60"/>
      </w:pPr>
      <w:r>
        <w:t xml:space="preserve">Til </w:t>
      </w:r>
      <w:r w:rsidR="0098578E">
        <w:t>W</w:t>
      </w:r>
      <w:r>
        <w:t>arns</w:t>
      </w:r>
    </w:p>
    <w:p w14:paraId="62EAFC25" w14:textId="21BCC07D" w:rsidR="003230FF" w:rsidRDefault="0098578E" w:rsidP="00144AAE">
      <w:pPr>
        <w:spacing w:after="60" w:line="240" w:lineRule="auto"/>
        <w:rPr>
          <w:noProof/>
        </w:rPr>
      </w:pPr>
      <w:r w:rsidRPr="0098578E">
        <w:t xml:space="preserve">I did go to Ireland and visited the </w:t>
      </w:r>
      <w:r>
        <w:t>B</w:t>
      </w:r>
      <w:r w:rsidRPr="0098578E">
        <w:t xml:space="preserve">larney </w:t>
      </w:r>
      <w:r>
        <w:t>C</w:t>
      </w:r>
      <w:r w:rsidRPr="0098578E">
        <w:t>astle</w:t>
      </w:r>
      <w:r w:rsidR="00A267EA">
        <w:t>,</w:t>
      </w:r>
      <w:r w:rsidRPr="0098578E">
        <w:t xml:space="preserve"> but I did not kiss the </w:t>
      </w:r>
      <w:r>
        <w:t>B</w:t>
      </w:r>
      <w:r w:rsidRPr="0098578E">
        <w:t>larney Stone</w:t>
      </w:r>
      <w:r>
        <w:t xml:space="preserve"> because </w:t>
      </w:r>
      <w:r w:rsidRPr="0098578E">
        <w:t>I didn't know what germs it had on it</w:t>
      </w:r>
      <w:r w:rsidR="00376FA2">
        <w:t>,</w:t>
      </w:r>
      <w:r w:rsidRPr="0098578E">
        <w:t xml:space="preserve"> </w:t>
      </w:r>
      <w:r w:rsidR="00796C3B">
        <w:t>and</w:t>
      </w:r>
      <w:r w:rsidRPr="0098578E">
        <w:t xml:space="preserve"> you ha</w:t>
      </w:r>
      <w:r w:rsidR="00796C3B">
        <w:t>d</w:t>
      </w:r>
      <w:r w:rsidRPr="0098578E">
        <w:t xml:space="preserve"> to bend </w:t>
      </w:r>
      <w:r w:rsidR="00796C3B">
        <w:t xml:space="preserve">way </w:t>
      </w:r>
      <w:r w:rsidRPr="0098578E">
        <w:t>over backwards to get to it</w:t>
      </w:r>
      <w:r>
        <w:t>.</w:t>
      </w:r>
      <w:r w:rsidR="00063DE1" w:rsidRPr="00063DE1">
        <w:rPr>
          <w:noProof/>
        </w:rPr>
        <w:t xml:space="preserve"> </w:t>
      </w:r>
      <w:r w:rsidR="00DB4941" w:rsidRPr="00DB4941">
        <w:rPr>
          <w:noProof/>
        </w:rPr>
        <w:t xml:space="preserve"> </w:t>
      </w:r>
    </w:p>
    <w:p w14:paraId="44BA5550" w14:textId="0F9986CA" w:rsidR="00063DE1" w:rsidRDefault="00063DE1" w:rsidP="00144AAE">
      <w:pPr>
        <w:spacing w:after="60" w:line="240" w:lineRule="auto"/>
        <w:rPr>
          <w:noProof/>
        </w:rPr>
      </w:pPr>
      <w:r>
        <w:rPr>
          <w:noProof/>
        </w:rPr>
        <w:drawing>
          <wp:anchor distT="0" distB="0" distL="114300" distR="114300" simplePos="0" relativeHeight="251676672" behindDoc="0" locked="0" layoutInCell="1" allowOverlap="1" wp14:anchorId="289C2010" wp14:editId="0FD49FBE">
            <wp:simplePos x="0" y="0"/>
            <wp:positionH relativeFrom="margin">
              <wp:posOffset>4196080</wp:posOffset>
            </wp:positionH>
            <wp:positionV relativeFrom="paragraph">
              <wp:posOffset>240665</wp:posOffset>
            </wp:positionV>
            <wp:extent cx="2257425" cy="1693545"/>
            <wp:effectExtent l="0" t="0" r="9525" b="1905"/>
            <wp:wrapSquare wrapText="bothSides"/>
            <wp:docPr id="986838511" name="Picture 1" descr="A close-up of a stone carv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8511" name="Picture 1" descr="A close-up of a stone carving&#10;&#10;AI-generated content may be incorrect."/>
                    <pic:cNvPicPr/>
                  </pic:nvPicPr>
                  <pic:blipFill rotWithShape="1">
                    <a:blip r:embed="rId46" cstate="print">
                      <a:extLst>
                        <a:ext uri="{28A0092B-C50C-407E-A947-70E740481C1C}">
                          <a14:useLocalDpi xmlns:a14="http://schemas.microsoft.com/office/drawing/2010/main" val="0"/>
                        </a:ext>
                      </a:extLst>
                    </a:blip>
                    <a:srcRect l="488" t="-10735" r="-488" b="10735"/>
                    <a:stretch/>
                  </pic:blipFill>
                  <pic:spPr>
                    <a:xfrm>
                      <a:off x="0" y="0"/>
                      <a:ext cx="2257425" cy="1693545"/>
                    </a:xfrm>
                    <a:prstGeom prst="rect">
                      <a:avLst/>
                    </a:prstGeom>
                  </pic:spPr>
                </pic:pic>
              </a:graphicData>
            </a:graphic>
            <wp14:sizeRelH relativeFrom="margin">
              <wp14:pctWidth>0</wp14:pctWidth>
            </wp14:sizeRelH>
            <wp14:sizeRelV relativeFrom="margin">
              <wp14:pctHeight>0</wp14:pctHeight>
            </wp14:sizeRelV>
          </wp:anchor>
        </w:drawing>
      </w:r>
    </w:p>
    <w:p w14:paraId="33E49F5F" w14:textId="5EEB9AAB" w:rsidR="00063DE1" w:rsidRDefault="00063DE1" w:rsidP="00144AAE">
      <w:pPr>
        <w:spacing w:after="60" w:line="240" w:lineRule="auto"/>
        <w:rPr>
          <w:noProof/>
        </w:rPr>
      </w:pPr>
    </w:p>
    <w:p w14:paraId="21640B84" w14:textId="77777777" w:rsidR="00063DE1" w:rsidRDefault="00063DE1" w:rsidP="00144AAE">
      <w:pPr>
        <w:spacing w:after="60" w:line="240" w:lineRule="auto"/>
        <w:rPr>
          <w:noProof/>
        </w:rPr>
      </w:pPr>
    </w:p>
    <w:p w14:paraId="15300D96" w14:textId="77777777" w:rsidR="00063DE1" w:rsidRDefault="00063DE1" w:rsidP="00144AAE">
      <w:pPr>
        <w:spacing w:after="60" w:line="240" w:lineRule="auto"/>
        <w:rPr>
          <w:noProof/>
        </w:rPr>
      </w:pPr>
    </w:p>
    <w:p w14:paraId="015ECE39" w14:textId="77777777" w:rsidR="00063DE1" w:rsidRDefault="00063DE1" w:rsidP="00144AAE">
      <w:pPr>
        <w:spacing w:after="60" w:line="240" w:lineRule="auto"/>
        <w:rPr>
          <w:noProof/>
        </w:rPr>
      </w:pPr>
    </w:p>
    <w:p w14:paraId="5D261981" w14:textId="77777777" w:rsidR="00063DE1" w:rsidRDefault="00063DE1" w:rsidP="00144AAE">
      <w:pPr>
        <w:spacing w:after="60" w:line="240" w:lineRule="auto"/>
      </w:pPr>
    </w:p>
    <w:p w14:paraId="1FAEA5CA" w14:textId="7E5C88E9" w:rsidR="00123CD9" w:rsidRDefault="00123CD9" w:rsidP="007C3ACF">
      <w:pPr>
        <w:spacing w:after="100" w:afterAutospacing="1" w:line="240" w:lineRule="auto"/>
        <w:sectPr w:rsidR="00123CD9" w:rsidSect="00EF1866">
          <w:type w:val="continuous"/>
          <w:pgSz w:w="12240" w:h="15840"/>
          <w:pgMar w:top="720" w:right="720" w:bottom="720" w:left="720" w:header="288" w:footer="288" w:gutter="0"/>
          <w:cols w:num="2" w:space="720"/>
          <w:titlePg/>
          <w:docGrid w:linePitch="381"/>
        </w:sectPr>
      </w:pPr>
    </w:p>
    <w:p w14:paraId="0AD391F4" w14:textId="3375DE8E" w:rsidR="00E83FBC" w:rsidRDefault="00E83FBC" w:rsidP="00234DB0">
      <w:pPr>
        <w:pStyle w:val="Heading1"/>
      </w:pPr>
      <w:r>
        <w:lastRenderedPageBreak/>
        <w:t>Why Pollard Trees</w:t>
      </w:r>
    </w:p>
    <w:p w14:paraId="2E4CD128" w14:textId="1EAEA25A" w:rsidR="00E83FBC" w:rsidRDefault="00E83FBC" w:rsidP="008E5D26">
      <w:pPr>
        <w:pStyle w:val="Byline"/>
      </w:pPr>
      <w:r>
        <w:t>By Margaret Missiaen</w:t>
      </w:r>
    </w:p>
    <w:p w14:paraId="7B0B08FF" w14:textId="76B24F49" w:rsidR="002B52FB" w:rsidRDefault="00E83FBC" w:rsidP="00123CD9">
      <w:r>
        <w:t xml:space="preserve">The trees planted near </w:t>
      </w:r>
      <w:r w:rsidR="00950517">
        <w:t>Heritage on the Marina</w:t>
      </w:r>
      <w:r>
        <w:t xml:space="preserve"> on Laguna, Francisco and Chestnut streets are London plane trees. On most of the trees, the bark peels away to show a cream-colored inner bark. The bright green leaves are </w:t>
      </w:r>
      <w:proofErr w:type="gramStart"/>
      <w:r>
        <w:t>similar to</w:t>
      </w:r>
      <w:proofErr w:type="gramEnd"/>
      <w:r>
        <w:t xml:space="preserve"> those of the maple, but larger. </w:t>
      </w:r>
    </w:p>
    <w:p w14:paraId="37300B9B" w14:textId="1D769228" w:rsidR="00123CD9" w:rsidRPr="00123CD9" w:rsidRDefault="00123CD9" w:rsidP="00123CD9">
      <w:r w:rsidRPr="00123CD9">
        <w:rPr>
          <w:noProof/>
        </w:rPr>
        <w:drawing>
          <wp:inline distT="0" distB="0" distL="0" distR="0" wp14:anchorId="00DCF1AC" wp14:editId="1374C3F5">
            <wp:extent cx="3200400" cy="2400300"/>
            <wp:effectExtent l="0" t="0" r="0" b="0"/>
            <wp:docPr id="1639252465" name="Picture 4" descr="A tree with a ladder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2465" name="Picture 4" descr="A tree with a ladder in front of a building&#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53EBD165" w14:textId="61349AB8" w:rsidR="00E83FBC" w:rsidRDefault="00E83FBC" w:rsidP="00F906AB">
      <w:r>
        <w:t xml:space="preserve">Characteristics of the trees show a great deal of </w:t>
      </w:r>
      <w:r w:rsidR="004374DF">
        <w:t>variation because</w:t>
      </w:r>
      <w:r>
        <w:t xml:space="preserve"> they are hybrids, </w:t>
      </w:r>
      <w:r w:rsidR="002747DE">
        <w:t>which</w:t>
      </w:r>
      <w:r>
        <w:t xml:space="preserve"> are often mistaken for one of the parents, the American sycamore (</w:t>
      </w:r>
      <w:r w:rsidRPr="00527ED0">
        <w:rPr>
          <w:i/>
          <w:iCs/>
        </w:rPr>
        <w:t>Platanus occidentalis</w:t>
      </w:r>
      <w:r>
        <w:t>) or the Asian planetree (</w:t>
      </w:r>
      <w:r w:rsidRPr="00527ED0">
        <w:rPr>
          <w:i/>
          <w:iCs/>
        </w:rPr>
        <w:t>Platanus orientalis</w:t>
      </w:r>
      <w:r>
        <w:t xml:space="preserve">). </w:t>
      </w:r>
    </w:p>
    <w:p w14:paraId="08B4B1BF" w14:textId="4FCE87E0" w:rsidR="00E83FBC" w:rsidRDefault="00E83FBC" w:rsidP="00F906AB">
      <w:r>
        <w:t xml:space="preserve">Along streets these large specimens can cause problems by reducing visibility, blocking drains and lifting </w:t>
      </w:r>
      <w:r w:rsidR="007920EA">
        <w:t>pavement</w:t>
      </w:r>
      <w:r>
        <w:t xml:space="preserve">. One way of managing this is to pollard them and it is better than removing them. </w:t>
      </w:r>
    </w:p>
    <w:p w14:paraId="303DA73C" w14:textId="18F6A216" w:rsidR="00FC32D5" w:rsidRDefault="000D0C59" w:rsidP="00FC32D5">
      <w:r w:rsidRPr="00FC32D5">
        <w:rPr>
          <w:noProof/>
        </w:rPr>
        <w:drawing>
          <wp:anchor distT="0" distB="0" distL="114300" distR="114300" simplePos="0" relativeHeight="251674624" behindDoc="0" locked="0" layoutInCell="1" allowOverlap="1" wp14:anchorId="5DED9981" wp14:editId="48B4F6FE">
            <wp:simplePos x="0" y="0"/>
            <wp:positionH relativeFrom="column">
              <wp:align>left</wp:align>
            </wp:positionH>
            <wp:positionV relativeFrom="paragraph">
              <wp:posOffset>673100</wp:posOffset>
            </wp:positionV>
            <wp:extent cx="2649220" cy="1986915"/>
            <wp:effectExtent l="7302" t="0" r="6033" b="6032"/>
            <wp:wrapSquare wrapText="bothSides"/>
            <wp:docPr id="52390616" name="Picture 6" descr="A person standing on a ladder next to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616" name="Picture 6" descr="A person standing on a ladder next to a tree&#10;&#10;AI-generated content may be incorrect."/>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649220" cy="1986915"/>
                    </a:xfrm>
                    <a:prstGeom prst="rect">
                      <a:avLst/>
                    </a:prstGeom>
                    <a:noFill/>
                    <a:ln>
                      <a:noFill/>
                    </a:ln>
                  </pic:spPr>
                </pic:pic>
              </a:graphicData>
            </a:graphic>
          </wp:anchor>
        </w:drawing>
      </w:r>
      <w:r w:rsidR="00E83FBC">
        <w:t>Pollarding involves cutting back the branches of a tree to a point, known as the “pollard head”. This is usually done when the tree is dormant to minimize the stress on the tree. The pollard head will grow new shoots, which will form the new branches of the tree. It is a common practice in urban areas, where trees are often planted in small spaces and need to be kept under control. Recently, I found arborists pollarding the trees on Laguna.</w:t>
      </w:r>
    </w:p>
    <w:p w14:paraId="6B3C8312" w14:textId="77777777" w:rsidR="00155568" w:rsidRDefault="00155568" w:rsidP="00FC32D5"/>
    <w:p w14:paraId="6629DDAD" w14:textId="77777777" w:rsidR="000D0C59" w:rsidRDefault="000D0C59" w:rsidP="00155568">
      <w:pPr>
        <w:pStyle w:val="Heading1"/>
      </w:pPr>
      <w:r>
        <w:t>Walking Group</w:t>
      </w:r>
    </w:p>
    <w:p w14:paraId="5E82CE68" w14:textId="391E5167" w:rsidR="000D0C59" w:rsidRPr="000D0C59" w:rsidRDefault="000D0C59" w:rsidP="000D0C59">
      <w:r w:rsidRPr="000D0C59">
        <w:rPr>
          <w:noProof/>
        </w:rPr>
        <w:drawing>
          <wp:inline distT="0" distB="0" distL="0" distR="0" wp14:anchorId="74C256A4" wp14:editId="4C01CE97">
            <wp:extent cx="3200400" cy="2400300"/>
            <wp:effectExtent l="0" t="0" r="0" b="0"/>
            <wp:docPr id="2082630231" name="Picture 4" descr="A group of people standing out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30231" name="Picture 4" descr="A group of people standing outsid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3F06FDD0" w14:textId="77777777" w:rsidR="000D0C59" w:rsidRDefault="000D0C59" w:rsidP="00FC32D5"/>
    <w:p w14:paraId="0A1B0669" w14:textId="7424E3AD" w:rsidR="00123CD9" w:rsidRDefault="00123CD9" w:rsidP="00F906AB">
      <w:pPr>
        <w:sectPr w:rsidR="00123CD9" w:rsidSect="00EF1866">
          <w:type w:val="continuous"/>
          <w:pgSz w:w="12240" w:h="15840"/>
          <w:pgMar w:top="720" w:right="720" w:bottom="720" w:left="720" w:header="288" w:footer="288" w:gutter="0"/>
          <w:cols w:num="2" w:space="720"/>
          <w:titlePg/>
          <w:docGrid w:linePitch="381"/>
        </w:sectPr>
      </w:pPr>
    </w:p>
    <w:p w14:paraId="6A53E25F" w14:textId="23AB7F6F" w:rsidR="00613EC5" w:rsidRDefault="003A3D09" w:rsidP="00F906AB">
      <w:r>
        <w:rPr>
          <w:noProof/>
        </w:rPr>
        <w:lastRenderedPageBreak/>
        <w:drawing>
          <wp:inline distT="0" distB="0" distL="0" distR="0" wp14:anchorId="5DFF7E1D" wp14:editId="303132C2">
            <wp:extent cx="6858000" cy="5138928"/>
            <wp:effectExtent l="0" t="0" r="0" b="5080"/>
            <wp:docPr id="60851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5138928"/>
                    </a:xfrm>
                    <a:prstGeom prst="rect">
                      <a:avLst/>
                    </a:prstGeom>
                    <a:noFill/>
                  </pic:spPr>
                </pic:pic>
              </a:graphicData>
            </a:graphic>
          </wp:inline>
        </w:drawing>
      </w:r>
    </w:p>
    <w:p w14:paraId="2F7DCF34" w14:textId="02A490D4" w:rsidR="00C36EAF" w:rsidRPr="005308F4" w:rsidRDefault="00782E58" w:rsidP="005308F4">
      <w:pPr>
        <w:pStyle w:val="Heading3"/>
        <w:jc w:val="center"/>
        <w:rPr>
          <w:sz w:val="40"/>
          <w:szCs w:val="40"/>
        </w:rPr>
      </w:pPr>
      <w:r w:rsidRPr="005308F4">
        <w:rPr>
          <w:sz w:val="40"/>
          <w:szCs w:val="40"/>
        </w:rPr>
        <w:t>Julia Morgan Building</w:t>
      </w:r>
    </w:p>
    <w:p w14:paraId="245407BC" w14:textId="786F21AA" w:rsidR="003A3D09" w:rsidRDefault="00C36EAF" w:rsidP="00F23D6F">
      <w:pPr>
        <w:jc w:val="center"/>
      </w:pPr>
      <w:r w:rsidRPr="00C36EAF">
        <w:rPr>
          <w:noProof/>
        </w:rPr>
        <w:drawing>
          <wp:inline distT="0" distB="0" distL="0" distR="0" wp14:anchorId="6BDBEB23" wp14:editId="4E6C1440">
            <wp:extent cx="3247584" cy="3453264"/>
            <wp:effectExtent l="0" t="0" r="0" b="0"/>
            <wp:docPr id="1380301940" name="Picture 6" descr="A close-up of a stone carv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1940" name="Picture 6" descr="A close-up of a stone carving&#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75255" cy="3482687"/>
                    </a:xfrm>
                    <a:prstGeom prst="rect">
                      <a:avLst/>
                    </a:prstGeom>
                    <a:noFill/>
                    <a:ln>
                      <a:noFill/>
                    </a:ln>
                  </pic:spPr>
                </pic:pic>
              </a:graphicData>
            </a:graphic>
          </wp:inline>
        </w:drawing>
      </w:r>
    </w:p>
    <w:sectPr w:rsidR="003A3D09" w:rsidSect="002C21B5">
      <w:type w:val="continuous"/>
      <w:pgSz w:w="12240" w:h="15840"/>
      <w:pgMar w:top="720" w:right="720" w:bottom="720" w:left="720" w:header="288" w:footer="288"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5226B1" w14:textId="77777777" w:rsidR="007A72B1" w:rsidRDefault="007A72B1" w:rsidP="00F906AB">
      <w:r>
        <w:separator/>
      </w:r>
    </w:p>
  </w:endnote>
  <w:endnote w:type="continuationSeparator" w:id="0">
    <w:p w14:paraId="5EE0503D" w14:textId="77777777" w:rsidR="007A72B1" w:rsidRDefault="007A72B1" w:rsidP="00F9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DLaM Display">
    <w:charset w:val="00"/>
    <w:family w:val="auto"/>
    <w:pitch w:val="variable"/>
    <w:sig w:usb0="8000206F" w:usb1="4200004A"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Fredoka One">
    <w:charset w:val="00"/>
    <w:family w:val="auto"/>
    <w:pitch w:val="variable"/>
    <w:sig w:usb0="8000002F" w:usb1="4000004A" w:usb2="00000000" w:usb3="00000000" w:csb0="00000001" w:csb1="00000000"/>
  </w:font>
  <w:font w:name="Uncial Antiqua">
    <w:panose1 w:val="02000505000000020004"/>
    <w:charset w:val="00"/>
    <w:family w:val="auto"/>
    <w:pitch w:val="variable"/>
    <w:sig w:usb0="A00000EF" w:usb1="4000004A" w:usb2="00000000" w:usb3="00000000" w:csb0="00000093"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EBC6E" w14:textId="1DE48E21" w:rsidR="0077165F" w:rsidRPr="00A3146C" w:rsidRDefault="00CD35E9" w:rsidP="00F906AB">
    <w:pPr>
      <w:pStyle w:val="Footer"/>
      <w:rPr>
        <w:color w:val="169B62"/>
      </w:rPr>
    </w:pPr>
    <w:r w:rsidRPr="00A3146C">
      <w:rPr>
        <w:noProof/>
        <w:color w:val="169B62"/>
      </w:rPr>
      <w:drawing>
        <wp:anchor distT="0" distB="0" distL="114300" distR="114300" simplePos="0" relativeHeight="251658240" behindDoc="0" locked="0" layoutInCell="1" allowOverlap="1" wp14:anchorId="07624A0B" wp14:editId="2C4A5EFE">
          <wp:simplePos x="0" y="0"/>
          <wp:positionH relativeFrom="column">
            <wp:posOffset>3390900</wp:posOffset>
          </wp:positionH>
          <wp:positionV relativeFrom="page">
            <wp:posOffset>9568815</wp:posOffset>
          </wp:positionV>
          <wp:extent cx="374650" cy="358775"/>
          <wp:effectExtent l="0" t="0" r="6350" b="3175"/>
          <wp:wrapSquare wrapText="bothSides"/>
          <wp:docPr id="1766242922" name="Picture 1" descr="A green four leaf cl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2922" name="Picture 1" descr="A green four leaf clover&#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flipV="1">
                    <a:off x="0" y="0"/>
                    <a:ext cx="374650" cy="358775"/>
                  </a:xfrm>
                  <a:prstGeom prst="rect">
                    <a:avLst/>
                  </a:prstGeom>
                </pic:spPr>
              </pic:pic>
            </a:graphicData>
          </a:graphic>
          <wp14:sizeRelH relativeFrom="margin">
            <wp14:pctWidth>0</wp14:pctWidth>
          </wp14:sizeRelH>
          <wp14:sizeRelV relativeFrom="margin">
            <wp14:pctHeight>0</wp14:pctHeight>
          </wp14:sizeRelV>
        </wp:anchor>
      </w:drawing>
    </w:r>
    <w:r w:rsidR="00C551A3" w:rsidRPr="00A3146C">
      <w:rPr>
        <w:color w:val="169B62"/>
      </w:rPr>
      <w:t>March 2025</w:t>
    </w:r>
    <w:r w:rsidR="00C551A3" w:rsidRPr="00A3146C">
      <w:rPr>
        <w:color w:val="169B62"/>
      </w:rPr>
      <w:tab/>
    </w:r>
    <w:r w:rsidR="00C551A3" w:rsidRPr="00A3146C">
      <w:rPr>
        <w:color w:val="169B62"/>
      </w:rPr>
      <w:ptab w:relativeTo="margin" w:alignment="center" w:leader="none"/>
    </w:r>
    <w:r w:rsidR="00744F2D" w:rsidRPr="00A3146C">
      <w:rPr>
        <w:noProof/>
        <w:color w:val="169B62"/>
      </w:rPr>
      <w:t xml:space="preserve"> </w:t>
    </w:r>
    <w:r w:rsidR="00C551A3" w:rsidRPr="00A3146C">
      <w:rPr>
        <w:color w:val="169B62"/>
      </w:rPr>
      <w:ptab w:relativeTo="margin" w:alignment="right" w:leader="none"/>
    </w:r>
    <w:r w:rsidR="00492753" w:rsidRPr="00A3146C">
      <w:rPr>
        <w:color w:val="169B62"/>
      </w:rPr>
      <w:fldChar w:fldCharType="begin"/>
    </w:r>
    <w:r w:rsidR="00492753" w:rsidRPr="00A3146C">
      <w:rPr>
        <w:color w:val="169B62"/>
      </w:rPr>
      <w:instrText xml:space="preserve"> PAGE   \* MERGEFORMAT </w:instrText>
    </w:r>
    <w:r w:rsidR="00492753" w:rsidRPr="00A3146C">
      <w:rPr>
        <w:color w:val="169B62"/>
      </w:rPr>
      <w:fldChar w:fldCharType="separate"/>
    </w:r>
    <w:r w:rsidR="00492753" w:rsidRPr="00A3146C">
      <w:rPr>
        <w:noProof/>
        <w:color w:val="169B62"/>
      </w:rPr>
      <w:t>1</w:t>
    </w:r>
    <w:r w:rsidR="00492753" w:rsidRPr="00A3146C">
      <w:rPr>
        <w:color w:val="169B6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65DC3" w14:textId="55A33CC4" w:rsidR="00FC1193" w:rsidRPr="00A3146C" w:rsidRDefault="00AB56C3" w:rsidP="00F906AB">
    <w:pPr>
      <w:pStyle w:val="Footer"/>
      <w:rPr>
        <w:color w:val="169B62"/>
      </w:rPr>
    </w:pPr>
    <w:r w:rsidRPr="00A3146C">
      <w:rPr>
        <w:color w:val="169B62"/>
      </w:rPr>
      <w:t>March 2025</w:t>
    </w:r>
    <w:r w:rsidR="00FC1193" w:rsidRPr="00A3146C">
      <w:rPr>
        <w:color w:val="169B62"/>
      </w:rPr>
      <w:tab/>
    </w:r>
    <w:r w:rsidR="00FC1193" w:rsidRPr="00A3146C">
      <w:rPr>
        <w:color w:val="169B62"/>
      </w:rPr>
      <w:tab/>
    </w:r>
    <w:r w:rsidR="00FC1193" w:rsidRPr="00A3146C">
      <w:rPr>
        <w:color w:val="169B62"/>
      </w:rPr>
      <w:fldChar w:fldCharType="begin"/>
    </w:r>
    <w:r w:rsidR="00FC1193" w:rsidRPr="00A3146C">
      <w:rPr>
        <w:color w:val="169B62"/>
      </w:rPr>
      <w:instrText xml:space="preserve"> PAGE   \* MERGEFORMAT </w:instrText>
    </w:r>
    <w:r w:rsidR="00FC1193" w:rsidRPr="00A3146C">
      <w:rPr>
        <w:color w:val="169B62"/>
      </w:rPr>
      <w:fldChar w:fldCharType="separate"/>
    </w:r>
    <w:r w:rsidR="00FC1193" w:rsidRPr="00A3146C">
      <w:rPr>
        <w:noProof/>
        <w:color w:val="169B62"/>
      </w:rPr>
      <w:t>1</w:t>
    </w:r>
    <w:r w:rsidR="00FC1193" w:rsidRPr="00A3146C">
      <w:rPr>
        <w:color w:val="169B6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499ACA" w14:textId="77777777" w:rsidR="007A72B1" w:rsidRDefault="007A72B1" w:rsidP="00F906AB">
      <w:r>
        <w:separator/>
      </w:r>
    </w:p>
  </w:footnote>
  <w:footnote w:type="continuationSeparator" w:id="0">
    <w:p w14:paraId="720129F7" w14:textId="77777777" w:rsidR="007A72B1" w:rsidRDefault="007A72B1" w:rsidP="00F9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B0D0C" w14:textId="67399310" w:rsidR="00FC1193" w:rsidRPr="00A3146C" w:rsidRDefault="0077165F" w:rsidP="00F906AB">
    <w:pPr>
      <w:pStyle w:val="Header"/>
      <w:rPr>
        <w:color w:val="169B62"/>
      </w:rPr>
    </w:pPr>
    <w:r w:rsidRPr="00A3146C">
      <w:rPr>
        <w:color w:val="169B62"/>
      </w:rPr>
      <w:t>Heritage on the Marina</w:t>
    </w:r>
    <w:r w:rsidRPr="00A3146C">
      <w:rPr>
        <w:color w:val="169B62"/>
      </w:rPr>
      <w:tab/>
    </w:r>
    <w:r w:rsidR="00FC1193" w:rsidRPr="00A3146C">
      <w:rPr>
        <w:i/>
        <w:iCs/>
        <w:color w:val="169B62"/>
      </w:rPr>
      <w:ptab w:relativeTo="margin" w:alignment="right" w:leader="none"/>
    </w:r>
    <w:r w:rsidR="00AB56C3" w:rsidRPr="00A3146C">
      <w:rPr>
        <w:i/>
        <w:iCs/>
        <w:color w:val="169B62"/>
      </w:rPr>
      <w:t>Heritage Happenings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FBBC" w14:textId="7CA19207" w:rsidR="0077038F" w:rsidRPr="0077038F" w:rsidRDefault="00BB0702" w:rsidP="0077038F">
    <w:pPr>
      <w:pStyle w:val="Header"/>
    </w:pPr>
    <w:r w:rsidRPr="00A3146C">
      <w:rPr>
        <w:color w:val="169B62"/>
      </w:rPr>
      <w:t>Heritage on the Marina</w:t>
    </w:r>
    <w:r w:rsidRPr="00A3146C">
      <w:rPr>
        <w:color w:val="169B62"/>
      </w:rPr>
      <w:tab/>
    </w:r>
    <w:r w:rsidRPr="00A3146C">
      <w:rPr>
        <w:i/>
        <w:iCs/>
        <w:color w:val="169B62"/>
      </w:rPr>
      <w:ptab w:relativeTo="margin" w:alignment="right" w:leader="none"/>
    </w:r>
    <w:r w:rsidRPr="00A3146C">
      <w:rPr>
        <w:i/>
        <w:iCs/>
        <w:color w:val="169B62"/>
      </w:rPr>
      <w:t>Heritage Happenings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5445E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alt="A green white and orange flag&#10;&#10;AI-generated content may be incorrect." style="width:36pt;height:18pt;visibility:visible;mso-wrap-style:square">
            <v:imagedata r:id="rId1" o:title="A green white and orange flag&#10;&#10;AI-generated content may be incorrect"/>
          </v:shape>
        </w:pict>
      </mc:Choice>
      <mc:Fallback>
        <w:drawing>
          <wp:inline distT="0" distB="0" distL="0" distR="0" wp14:anchorId="0BF6DDFC" wp14:editId="18AECC77">
            <wp:extent cx="457200" cy="228600"/>
            <wp:effectExtent l="0" t="0" r="0" b="0"/>
            <wp:docPr id="523528365" name="Picture 2" descr="A green white and orange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10449" name="Picture 2" descr="A green white and orange flag&#10;&#10;AI-generated content may be incorrec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mc:Fallback>
    </mc:AlternateContent>
  </w:numPicBullet>
  <w:numPicBullet w:numPicBulletId="1">
    <mc:AlternateContent>
      <mc:Choice Requires="v">
        <w:pict>
          <v:shape w14:anchorId="724BEB21" id="Picture 3" o:spid="_x0000_i1025" type="#_x0000_t75" style="width:36pt;height:18pt;visibility:visible;mso-wrap-style:square">
            <v:imagedata r:id="rId3" o:title=""/>
          </v:shape>
        </w:pict>
      </mc:Choice>
      <mc:Fallback>
        <w:drawing>
          <wp:inline distT="0" distB="0" distL="0" distR="0" wp14:anchorId="04E6A263" wp14:editId="1EF06970">
            <wp:extent cx="457200" cy="228600"/>
            <wp:effectExtent l="0" t="0" r="0" b="0"/>
            <wp:docPr id="65605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pic:spPr>
                </pic:pic>
              </a:graphicData>
            </a:graphic>
          </wp:inline>
        </w:drawing>
      </mc:Fallback>
    </mc:AlternateContent>
  </w:numPicBullet>
  <w:abstractNum w:abstractNumId="0" w15:restartNumberingAfterBreak="0">
    <w:nsid w:val="041702D6"/>
    <w:multiLevelType w:val="hybridMultilevel"/>
    <w:tmpl w:val="03D68946"/>
    <w:lvl w:ilvl="0" w:tplc="DFDA3A70">
      <w:start w:val="1"/>
      <w:numFmt w:val="bullet"/>
      <w:lvlText w:val=""/>
      <w:lvlPicBulletId w:val="0"/>
      <w:lvlJc w:val="left"/>
      <w:pPr>
        <w:tabs>
          <w:tab w:val="num" w:pos="720"/>
        </w:tabs>
        <w:ind w:left="720" w:hanging="360"/>
      </w:pPr>
      <w:rPr>
        <w:rFonts w:ascii="Symbol" w:hAnsi="Symbol" w:hint="default"/>
      </w:rPr>
    </w:lvl>
    <w:lvl w:ilvl="1" w:tplc="3D741090" w:tentative="1">
      <w:start w:val="1"/>
      <w:numFmt w:val="bullet"/>
      <w:lvlText w:val=""/>
      <w:lvlJc w:val="left"/>
      <w:pPr>
        <w:tabs>
          <w:tab w:val="num" w:pos="1440"/>
        </w:tabs>
        <w:ind w:left="1440" w:hanging="360"/>
      </w:pPr>
      <w:rPr>
        <w:rFonts w:ascii="Symbol" w:hAnsi="Symbol" w:hint="default"/>
      </w:rPr>
    </w:lvl>
    <w:lvl w:ilvl="2" w:tplc="EBFA620A" w:tentative="1">
      <w:start w:val="1"/>
      <w:numFmt w:val="bullet"/>
      <w:lvlText w:val=""/>
      <w:lvlJc w:val="left"/>
      <w:pPr>
        <w:tabs>
          <w:tab w:val="num" w:pos="2160"/>
        </w:tabs>
        <w:ind w:left="2160" w:hanging="360"/>
      </w:pPr>
      <w:rPr>
        <w:rFonts w:ascii="Symbol" w:hAnsi="Symbol" w:hint="default"/>
      </w:rPr>
    </w:lvl>
    <w:lvl w:ilvl="3" w:tplc="8BEAFEBE" w:tentative="1">
      <w:start w:val="1"/>
      <w:numFmt w:val="bullet"/>
      <w:lvlText w:val=""/>
      <w:lvlJc w:val="left"/>
      <w:pPr>
        <w:tabs>
          <w:tab w:val="num" w:pos="2880"/>
        </w:tabs>
        <w:ind w:left="2880" w:hanging="360"/>
      </w:pPr>
      <w:rPr>
        <w:rFonts w:ascii="Symbol" w:hAnsi="Symbol" w:hint="default"/>
      </w:rPr>
    </w:lvl>
    <w:lvl w:ilvl="4" w:tplc="419A22B0" w:tentative="1">
      <w:start w:val="1"/>
      <w:numFmt w:val="bullet"/>
      <w:lvlText w:val=""/>
      <w:lvlJc w:val="left"/>
      <w:pPr>
        <w:tabs>
          <w:tab w:val="num" w:pos="3600"/>
        </w:tabs>
        <w:ind w:left="3600" w:hanging="360"/>
      </w:pPr>
      <w:rPr>
        <w:rFonts w:ascii="Symbol" w:hAnsi="Symbol" w:hint="default"/>
      </w:rPr>
    </w:lvl>
    <w:lvl w:ilvl="5" w:tplc="037AA306" w:tentative="1">
      <w:start w:val="1"/>
      <w:numFmt w:val="bullet"/>
      <w:lvlText w:val=""/>
      <w:lvlJc w:val="left"/>
      <w:pPr>
        <w:tabs>
          <w:tab w:val="num" w:pos="4320"/>
        </w:tabs>
        <w:ind w:left="4320" w:hanging="360"/>
      </w:pPr>
      <w:rPr>
        <w:rFonts w:ascii="Symbol" w:hAnsi="Symbol" w:hint="default"/>
      </w:rPr>
    </w:lvl>
    <w:lvl w:ilvl="6" w:tplc="98BE3AEE" w:tentative="1">
      <w:start w:val="1"/>
      <w:numFmt w:val="bullet"/>
      <w:lvlText w:val=""/>
      <w:lvlJc w:val="left"/>
      <w:pPr>
        <w:tabs>
          <w:tab w:val="num" w:pos="5040"/>
        </w:tabs>
        <w:ind w:left="5040" w:hanging="360"/>
      </w:pPr>
      <w:rPr>
        <w:rFonts w:ascii="Symbol" w:hAnsi="Symbol" w:hint="default"/>
      </w:rPr>
    </w:lvl>
    <w:lvl w:ilvl="7" w:tplc="21FC03A4" w:tentative="1">
      <w:start w:val="1"/>
      <w:numFmt w:val="bullet"/>
      <w:lvlText w:val=""/>
      <w:lvlJc w:val="left"/>
      <w:pPr>
        <w:tabs>
          <w:tab w:val="num" w:pos="5760"/>
        </w:tabs>
        <w:ind w:left="5760" w:hanging="360"/>
      </w:pPr>
      <w:rPr>
        <w:rFonts w:ascii="Symbol" w:hAnsi="Symbol" w:hint="default"/>
      </w:rPr>
    </w:lvl>
    <w:lvl w:ilvl="8" w:tplc="E2E62FD0"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5367DCD"/>
    <w:multiLevelType w:val="multilevel"/>
    <w:tmpl w:val="0686BD4A"/>
    <w:lvl w:ilvl="0">
      <w:start w:val="1"/>
      <w:numFmt w:val="bullet"/>
      <w:pStyle w:val="ListParagraph"/>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2D430E08"/>
    <w:multiLevelType w:val="hybridMultilevel"/>
    <w:tmpl w:val="1108A006"/>
    <w:lvl w:ilvl="0" w:tplc="A804315C">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3B1BFD"/>
    <w:multiLevelType w:val="hybridMultilevel"/>
    <w:tmpl w:val="ED36F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D22521"/>
    <w:multiLevelType w:val="multilevel"/>
    <w:tmpl w:val="1A54826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56605E5D"/>
    <w:multiLevelType w:val="hybridMultilevel"/>
    <w:tmpl w:val="E564E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E66F13"/>
    <w:multiLevelType w:val="hybridMultilevel"/>
    <w:tmpl w:val="6DD60F54"/>
    <w:lvl w:ilvl="0" w:tplc="942CFF8E">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392781"/>
    <w:multiLevelType w:val="multilevel"/>
    <w:tmpl w:val="E63C39D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 w15:restartNumberingAfterBreak="0">
    <w:nsid w:val="715E788F"/>
    <w:multiLevelType w:val="hybridMultilevel"/>
    <w:tmpl w:val="B5F62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1AE6"/>
    <w:multiLevelType w:val="hybridMultilevel"/>
    <w:tmpl w:val="69229B52"/>
    <w:lvl w:ilvl="0" w:tplc="C7CC8218">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C475AF"/>
    <w:multiLevelType w:val="multilevel"/>
    <w:tmpl w:val="98A2EB5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num w:numId="1" w16cid:durableId="1187058277">
    <w:abstractNumId w:val="7"/>
  </w:num>
  <w:num w:numId="2" w16cid:durableId="1141390054">
    <w:abstractNumId w:val="10"/>
  </w:num>
  <w:num w:numId="3" w16cid:durableId="2021617382">
    <w:abstractNumId w:val="4"/>
  </w:num>
  <w:num w:numId="4" w16cid:durableId="1615165454">
    <w:abstractNumId w:val="4"/>
  </w:num>
  <w:num w:numId="5" w16cid:durableId="1654917699">
    <w:abstractNumId w:val="7"/>
  </w:num>
  <w:num w:numId="6" w16cid:durableId="1255243251">
    <w:abstractNumId w:val="7"/>
  </w:num>
  <w:num w:numId="7" w16cid:durableId="464471271">
    <w:abstractNumId w:val="7"/>
  </w:num>
  <w:num w:numId="8" w16cid:durableId="1940288453">
    <w:abstractNumId w:val="7"/>
  </w:num>
  <w:num w:numId="9" w16cid:durableId="57754987">
    <w:abstractNumId w:val="1"/>
  </w:num>
  <w:num w:numId="10" w16cid:durableId="31619911">
    <w:abstractNumId w:val="1"/>
  </w:num>
  <w:num w:numId="11" w16cid:durableId="1442795174">
    <w:abstractNumId w:val="1"/>
  </w:num>
  <w:num w:numId="12" w16cid:durableId="1931694076">
    <w:abstractNumId w:val="1"/>
  </w:num>
  <w:num w:numId="13" w16cid:durableId="1195579334">
    <w:abstractNumId w:val="0"/>
  </w:num>
  <w:num w:numId="14" w16cid:durableId="1254582258">
    <w:abstractNumId w:val="8"/>
  </w:num>
  <w:num w:numId="15" w16cid:durableId="1950315112">
    <w:abstractNumId w:val="5"/>
  </w:num>
  <w:num w:numId="16" w16cid:durableId="1457022474">
    <w:abstractNumId w:val="9"/>
  </w:num>
  <w:num w:numId="17" w16cid:durableId="475416281">
    <w:abstractNumId w:val="3"/>
  </w:num>
  <w:num w:numId="18" w16cid:durableId="947733770">
    <w:abstractNumId w:val="2"/>
  </w:num>
  <w:num w:numId="19" w16cid:durableId="11435472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722"/>
    <w:rsid w:val="00002AD2"/>
    <w:rsid w:val="0000328D"/>
    <w:rsid w:val="00003E48"/>
    <w:rsid w:val="00006B70"/>
    <w:rsid w:val="00006D92"/>
    <w:rsid w:val="0001144C"/>
    <w:rsid w:val="00016674"/>
    <w:rsid w:val="000169C3"/>
    <w:rsid w:val="00020416"/>
    <w:rsid w:val="00020DBF"/>
    <w:rsid w:val="000349F3"/>
    <w:rsid w:val="000351EE"/>
    <w:rsid w:val="00035EE4"/>
    <w:rsid w:val="00042B3D"/>
    <w:rsid w:val="00045291"/>
    <w:rsid w:val="00046965"/>
    <w:rsid w:val="000476FB"/>
    <w:rsid w:val="00050128"/>
    <w:rsid w:val="00052FA4"/>
    <w:rsid w:val="00053495"/>
    <w:rsid w:val="00054852"/>
    <w:rsid w:val="00056DF4"/>
    <w:rsid w:val="0005760D"/>
    <w:rsid w:val="00061CE2"/>
    <w:rsid w:val="00063CFC"/>
    <w:rsid w:val="00063DE1"/>
    <w:rsid w:val="0006438D"/>
    <w:rsid w:val="00065CE0"/>
    <w:rsid w:val="00066FCA"/>
    <w:rsid w:val="00070F03"/>
    <w:rsid w:val="00077450"/>
    <w:rsid w:val="00081D3F"/>
    <w:rsid w:val="00084E97"/>
    <w:rsid w:val="00093550"/>
    <w:rsid w:val="00096178"/>
    <w:rsid w:val="000A1F28"/>
    <w:rsid w:val="000A2F15"/>
    <w:rsid w:val="000A38D5"/>
    <w:rsid w:val="000A59D1"/>
    <w:rsid w:val="000B4994"/>
    <w:rsid w:val="000B700B"/>
    <w:rsid w:val="000C3C19"/>
    <w:rsid w:val="000C5A8C"/>
    <w:rsid w:val="000C5DB4"/>
    <w:rsid w:val="000C6036"/>
    <w:rsid w:val="000D0C59"/>
    <w:rsid w:val="000E17DD"/>
    <w:rsid w:val="000E5075"/>
    <w:rsid w:val="000E54F4"/>
    <w:rsid w:val="000F001F"/>
    <w:rsid w:val="000F52EF"/>
    <w:rsid w:val="000F6023"/>
    <w:rsid w:val="001029A2"/>
    <w:rsid w:val="00103392"/>
    <w:rsid w:val="00103423"/>
    <w:rsid w:val="0010380D"/>
    <w:rsid w:val="0010684F"/>
    <w:rsid w:val="00111195"/>
    <w:rsid w:val="00114C6D"/>
    <w:rsid w:val="00115B99"/>
    <w:rsid w:val="0011767A"/>
    <w:rsid w:val="00123CD9"/>
    <w:rsid w:val="00124A4C"/>
    <w:rsid w:val="001255EE"/>
    <w:rsid w:val="00127E9D"/>
    <w:rsid w:val="00130F20"/>
    <w:rsid w:val="0013197F"/>
    <w:rsid w:val="00133B83"/>
    <w:rsid w:val="00142062"/>
    <w:rsid w:val="001422A0"/>
    <w:rsid w:val="001433AB"/>
    <w:rsid w:val="00143B0B"/>
    <w:rsid w:val="00144845"/>
    <w:rsid w:val="00144AAE"/>
    <w:rsid w:val="001551BF"/>
    <w:rsid w:val="00155568"/>
    <w:rsid w:val="00161BEF"/>
    <w:rsid w:val="00162E01"/>
    <w:rsid w:val="001637C6"/>
    <w:rsid w:val="00163EE4"/>
    <w:rsid w:val="001708E7"/>
    <w:rsid w:val="00171DD5"/>
    <w:rsid w:val="0017351F"/>
    <w:rsid w:val="00173C1D"/>
    <w:rsid w:val="00174FD9"/>
    <w:rsid w:val="0017586A"/>
    <w:rsid w:val="00176E09"/>
    <w:rsid w:val="00180430"/>
    <w:rsid w:val="00181A97"/>
    <w:rsid w:val="00182FC5"/>
    <w:rsid w:val="001855B7"/>
    <w:rsid w:val="00186E67"/>
    <w:rsid w:val="001870E7"/>
    <w:rsid w:val="00193C73"/>
    <w:rsid w:val="001A1852"/>
    <w:rsid w:val="001A241C"/>
    <w:rsid w:val="001B0071"/>
    <w:rsid w:val="001B2A4A"/>
    <w:rsid w:val="001B5324"/>
    <w:rsid w:val="001C1361"/>
    <w:rsid w:val="001C2C48"/>
    <w:rsid w:val="001C2C73"/>
    <w:rsid w:val="001C3D10"/>
    <w:rsid w:val="001C4E69"/>
    <w:rsid w:val="001C57D2"/>
    <w:rsid w:val="001C7CB3"/>
    <w:rsid w:val="001D4D9F"/>
    <w:rsid w:val="001D5B30"/>
    <w:rsid w:val="001D76D1"/>
    <w:rsid w:val="001E12E2"/>
    <w:rsid w:val="001E1DFE"/>
    <w:rsid w:val="001E1EA7"/>
    <w:rsid w:val="001E2398"/>
    <w:rsid w:val="001E2D67"/>
    <w:rsid w:val="001E5720"/>
    <w:rsid w:val="001F0EE6"/>
    <w:rsid w:val="002034EB"/>
    <w:rsid w:val="00204568"/>
    <w:rsid w:val="002068B8"/>
    <w:rsid w:val="00206A7F"/>
    <w:rsid w:val="00213E83"/>
    <w:rsid w:val="00217F42"/>
    <w:rsid w:val="002208E6"/>
    <w:rsid w:val="0022252B"/>
    <w:rsid w:val="00223BA3"/>
    <w:rsid w:val="002266DD"/>
    <w:rsid w:val="00234DB0"/>
    <w:rsid w:val="00235333"/>
    <w:rsid w:val="00235E51"/>
    <w:rsid w:val="0023674C"/>
    <w:rsid w:val="00240463"/>
    <w:rsid w:val="00240FA6"/>
    <w:rsid w:val="00254BC7"/>
    <w:rsid w:val="002609FC"/>
    <w:rsid w:val="00263B96"/>
    <w:rsid w:val="0026762A"/>
    <w:rsid w:val="00271CE0"/>
    <w:rsid w:val="00272549"/>
    <w:rsid w:val="00272782"/>
    <w:rsid w:val="002738DA"/>
    <w:rsid w:val="002747DE"/>
    <w:rsid w:val="00290753"/>
    <w:rsid w:val="00292555"/>
    <w:rsid w:val="00292571"/>
    <w:rsid w:val="00296411"/>
    <w:rsid w:val="00296A80"/>
    <w:rsid w:val="002A39B2"/>
    <w:rsid w:val="002A3E6B"/>
    <w:rsid w:val="002A3ED7"/>
    <w:rsid w:val="002A7254"/>
    <w:rsid w:val="002A7C0B"/>
    <w:rsid w:val="002B01ED"/>
    <w:rsid w:val="002B4EC2"/>
    <w:rsid w:val="002B52FB"/>
    <w:rsid w:val="002C09BC"/>
    <w:rsid w:val="002C0A03"/>
    <w:rsid w:val="002C0B0A"/>
    <w:rsid w:val="002C21B5"/>
    <w:rsid w:val="002C38B0"/>
    <w:rsid w:val="002C4613"/>
    <w:rsid w:val="002C4952"/>
    <w:rsid w:val="002C64AD"/>
    <w:rsid w:val="002D075F"/>
    <w:rsid w:val="002D52C5"/>
    <w:rsid w:val="002D679B"/>
    <w:rsid w:val="002E00F2"/>
    <w:rsid w:val="002F0D69"/>
    <w:rsid w:val="002F17F3"/>
    <w:rsid w:val="002F1F69"/>
    <w:rsid w:val="002F267E"/>
    <w:rsid w:val="002F3DA0"/>
    <w:rsid w:val="002F46A7"/>
    <w:rsid w:val="00300429"/>
    <w:rsid w:val="003026CB"/>
    <w:rsid w:val="003058E0"/>
    <w:rsid w:val="00306C17"/>
    <w:rsid w:val="00307620"/>
    <w:rsid w:val="00310F30"/>
    <w:rsid w:val="00312505"/>
    <w:rsid w:val="00314591"/>
    <w:rsid w:val="00314D8A"/>
    <w:rsid w:val="003209B6"/>
    <w:rsid w:val="00320BE6"/>
    <w:rsid w:val="00322474"/>
    <w:rsid w:val="003230FF"/>
    <w:rsid w:val="0032671F"/>
    <w:rsid w:val="00333747"/>
    <w:rsid w:val="00337337"/>
    <w:rsid w:val="0033735D"/>
    <w:rsid w:val="00345F52"/>
    <w:rsid w:val="00346966"/>
    <w:rsid w:val="00347806"/>
    <w:rsid w:val="003503B3"/>
    <w:rsid w:val="00351E40"/>
    <w:rsid w:val="0035733D"/>
    <w:rsid w:val="00357D45"/>
    <w:rsid w:val="003634FC"/>
    <w:rsid w:val="00363AF6"/>
    <w:rsid w:val="00364A9C"/>
    <w:rsid w:val="00371F0E"/>
    <w:rsid w:val="00372272"/>
    <w:rsid w:val="00372EE1"/>
    <w:rsid w:val="003736A7"/>
    <w:rsid w:val="00375B1F"/>
    <w:rsid w:val="00376CF9"/>
    <w:rsid w:val="00376DE7"/>
    <w:rsid w:val="00376FA2"/>
    <w:rsid w:val="00377B41"/>
    <w:rsid w:val="00377F1E"/>
    <w:rsid w:val="003820BF"/>
    <w:rsid w:val="00382488"/>
    <w:rsid w:val="00383ADD"/>
    <w:rsid w:val="00385210"/>
    <w:rsid w:val="00385263"/>
    <w:rsid w:val="003853E2"/>
    <w:rsid w:val="00385F4F"/>
    <w:rsid w:val="00387599"/>
    <w:rsid w:val="003879B4"/>
    <w:rsid w:val="00394E71"/>
    <w:rsid w:val="00394F1E"/>
    <w:rsid w:val="003950FA"/>
    <w:rsid w:val="00396608"/>
    <w:rsid w:val="0039709B"/>
    <w:rsid w:val="003A1BA9"/>
    <w:rsid w:val="003A3D09"/>
    <w:rsid w:val="003A4A13"/>
    <w:rsid w:val="003A4AC4"/>
    <w:rsid w:val="003A72B9"/>
    <w:rsid w:val="003B1BE7"/>
    <w:rsid w:val="003C041B"/>
    <w:rsid w:val="003C392D"/>
    <w:rsid w:val="003C4B5D"/>
    <w:rsid w:val="003C6378"/>
    <w:rsid w:val="003C63B8"/>
    <w:rsid w:val="003C716A"/>
    <w:rsid w:val="003C78D8"/>
    <w:rsid w:val="003D31D8"/>
    <w:rsid w:val="003D367B"/>
    <w:rsid w:val="003E1775"/>
    <w:rsid w:val="003F30EF"/>
    <w:rsid w:val="003F4319"/>
    <w:rsid w:val="003F4EA7"/>
    <w:rsid w:val="00400642"/>
    <w:rsid w:val="00400F30"/>
    <w:rsid w:val="004015D7"/>
    <w:rsid w:val="00401AC8"/>
    <w:rsid w:val="0040306A"/>
    <w:rsid w:val="004034E3"/>
    <w:rsid w:val="0040557F"/>
    <w:rsid w:val="00405BE9"/>
    <w:rsid w:val="0040660F"/>
    <w:rsid w:val="00415E33"/>
    <w:rsid w:val="00420159"/>
    <w:rsid w:val="00420DF3"/>
    <w:rsid w:val="004240E7"/>
    <w:rsid w:val="00424181"/>
    <w:rsid w:val="00424F2E"/>
    <w:rsid w:val="004334EF"/>
    <w:rsid w:val="004374DF"/>
    <w:rsid w:val="00440411"/>
    <w:rsid w:val="00441683"/>
    <w:rsid w:val="0044532C"/>
    <w:rsid w:val="00450E17"/>
    <w:rsid w:val="004547B7"/>
    <w:rsid w:val="00454FBB"/>
    <w:rsid w:val="004609AF"/>
    <w:rsid w:val="00461E3C"/>
    <w:rsid w:val="004635AE"/>
    <w:rsid w:val="00473D91"/>
    <w:rsid w:val="004752B6"/>
    <w:rsid w:val="00476CA6"/>
    <w:rsid w:val="00480D82"/>
    <w:rsid w:val="00491C3F"/>
    <w:rsid w:val="00491DAC"/>
    <w:rsid w:val="00492753"/>
    <w:rsid w:val="00496979"/>
    <w:rsid w:val="00497A27"/>
    <w:rsid w:val="004A1155"/>
    <w:rsid w:val="004A70E4"/>
    <w:rsid w:val="004B0A4E"/>
    <w:rsid w:val="004B1D1B"/>
    <w:rsid w:val="004B2C68"/>
    <w:rsid w:val="004B4253"/>
    <w:rsid w:val="004B5829"/>
    <w:rsid w:val="004B7DB9"/>
    <w:rsid w:val="004C7722"/>
    <w:rsid w:val="004D4F6B"/>
    <w:rsid w:val="004E1305"/>
    <w:rsid w:val="004E236C"/>
    <w:rsid w:val="004F3D51"/>
    <w:rsid w:val="004F4999"/>
    <w:rsid w:val="00503BF2"/>
    <w:rsid w:val="005050B9"/>
    <w:rsid w:val="00505F55"/>
    <w:rsid w:val="00511D18"/>
    <w:rsid w:val="00517245"/>
    <w:rsid w:val="0051784A"/>
    <w:rsid w:val="00517883"/>
    <w:rsid w:val="00522157"/>
    <w:rsid w:val="005264FD"/>
    <w:rsid w:val="00527ED0"/>
    <w:rsid w:val="005301BB"/>
    <w:rsid w:val="005308F4"/>
    <w:rsid w:val="00531772"/>
    <w:rsid w:val="00533447"/>
    <w:rsid w:val="005369D2"/>
    <w:rsid w:val="00537B7B"/>
    <w:rsid w:val="005420AE"/>
    <w:rsid w:val="00543017"/>
    <w:rsid w:val="005444CF"/>
    <w:rsid w:val="00550305"/>
    <w:rsid w:val="00553623"/>
    <w:rsid w:val="005543D0"/>
    <w:rsid w:val="005627B6"/>
    <w:rsid w:val="00565A17"/>
    <w:rsid w:val="0057048E"/>
    <w:rsid w:val="00570E21"/>
    <w:rsid w:val="0057260D"/>
    <w:rsid w:val="00585963"/>
    <w:rsid w:val="00592608"/>
    <w:rsid w:val="00592A5C"/>
    <w:rsid w:val="00593679"/>
    <w:rsid w:val="005950BC"/>
    <w:rsid w:val="005952E2"/>
    <w:rsid w:val="00595E8C"/>
    <w:rsid w:val="0059601E"/>
    <w:rsid w:val="005A7FD0"/>
    <w:rsid w:val="005B12F3"/>
    <w:rsid w:val="005B236E"/>
    <w:rsid w:val="005B523F"/>
    <w:rsid w:val="005B58B5"/>
    <w:rsid w:val="005C1D9E"/>
    <w:rsid w:val="005C357C"/>
    <w:rsid w:val="005C3797"/>
    <w:rsid w:val="005C4484"/>
    <w:rsid w:val="005C4BF3"/>
    <w:rsid w:val="005C6639"/>
    <w:rsid w:val="005C7D61"/>
    <w:rsid w:val="005D2820"/>
    <w:rsid w:val="005D31C4"/>
    <w:rsid w:val="005D67D7"/>
    <w:rsid w:val="005D6A7A"/>
    <w:rsid w:val="005E5521"/>
    <w:rsid w:val="005F1114"/>
    <w:rsid w:val="005F44C1"/>
    <w:rsid w:val="005F5037"/>
    <w:rsid w:val="005F5E86"/>
    <w:rsid w:val="005F65E2"/>
    <w:rsid w:val="005F723E"/>
    <w:rsid w:val="005F78F7"/>
    <w:rsid w:val="00600A8D"/>
    <w:rsid w:val="00600AE6"/>
    <w:rsid w:val="00612590"/>
    <w:rsid w:val="00613762"/>
    <w:rsid w:val="00613EC5"/>
    <w:rsid w:val="00616B71"/>
    <w:rsid w:val="00620921"/>
    <w:rsid w:val="006223DE"/>
    <w:rsid w:val="00623AA3"/>
    <w:rsid w:val="006241D8"/>
    <w:rsid w:val="006247B5"/>
    <w:rsid w:val="0062686E"/>
    <w:rsid w:val="00630A15"/>
    <w:rsid w:val="00630F38"/>
    <w:rsid w:val="00636330"/>
    <w:rsid w:val="00641E62"/>
    <w:rsid w:val="00645314"/>
    <w:rsid w:val="00652BA7"/>
    <w:rsid w:val="00655416"/>
    <w:rsid w:val="00662FB2"/>
    <w:rsid w:val="00663A0B"/>
    <w:rsid w:val="00663AEC"/>
    <w:rsid w:val="00665D3B"/>
    <w:rsid w:val="00676933"/>
    <w:rsid w:val="00681EF1"/>
    <w:rsid w:val="00692011"/>
    <w:rsid w:val="006A0A13"/>
    <w:rsid w:val="006A0EA1"/>
    <w:rsid w:val="006A10F3"/>
    <w:rsid w:val="006A1EDB"/>
    <w:rsid w:val="006A3383"/>
    <w:rsid w:val="006A35A7"/>
    <w:rsid w:val="006A57C1"/>
    <w:rsid w:val="006A6C69"/>
    <w:rsid w:val="006B22D0"/>
    <w:rsid w:val="006B5AFC"/>
    <w:rsid w:val="006C31E1"/>
    <w:rsid w:val="006C40E4"/>
    <w:rsid w:val="006C4D65"/>
    <w:rsid w:val="006D1AB8"/>
    <w:rsid w:val="006D5C38"/>
    <w:rsid w:val="006D6769"/>
    <w:rsid w:val="006D6F17"/>
    <w:rsid w:val="006E1218"/>
    <w:rsid w:val="006E2DF5"/>
    <w:rsid w:val="006E307A"/>
    <w:rsid w:val="006E4575"/>
    <w:rsid w:val="006E5162"/>
    <w:rsid w:val="006E59D9"/>
    <w:rsid w:val="006F375E"/>
    <w:rsid w:val="00704A01"/>
    <w:rsid w:val="007076B7"/>
    <w:rsid w:val="0071304E"/>
    <w:rsid w:val="00716845"/>
    <w:rsid w:val="007216C6"/>
    <w:rsid w:val="00721FED"/>
    <w:rsid w:val="0072549A"/>
    <w:rsid w:val="00732515"/>
    <w:rsid w:val="0073470A"/>
    <w:rsid w:val="00737257"/>
    <w:rsid w:val="00744747"/>
    <w:rsid w:val="00744F2D"/>
    <w:rsid w:val="00745CFF"/>
    <w:rsid w:val="00755A6A"/>
    <w:rsid w:val="007562E8"/>
    <w:rsid w:val="00764A55"/>
    <w:rsid w:val="00765BED"/>
    <w:rsid w:val="0077038F"/>
    <w:rsid w:val="0077165F"/>
    <w:rsid w:val="00771A10"/>
    <w:rsid w:val="00774283"/>
    <w:rsid w:val="0077700C"/>
    <w:rsid w:val="007773C9"/>
    <w:rsid w:val="007800DC"/>
    <w:rsid w:val="00780474"/>
    <w:rsid w:val="00782E58"/>
    <w:rsid w:val="007844D1"/>
    <w:rsid w:val="00787605"/>
    <w:rsid w:val="007920EA"/>
    <w:rsid w:val="00794415"/>
    <w:rsid w:val="00794D2F"/>
    <w:rsid w:val="0079505F"/>
    <w:rsid w:val="00796C3B"/>
    <w:rsid w:val="007A0037"/>
    <w:rsid w:val="007A0524"/>
    <w:rsid w:val="007A082E"/>
    <w:rsid w:val="007A570E"/>
    <w:rsid w:val="007A605C"/>
    <w:rsid w:val="007A72B1"/>
    <w:rsid w:val="007A7C80"/>
    <w:rsid w:val="007B71DF"/>
    <w:rsid w:val="007B79E7"/>
    <w:rsid w:val="007B7AE0"/>
    <w:rsid w:val="007C3ACF"/>
    <w:rsid w:val="007C3DD8"/>
    <w:rsid w:val="007D3A91"/>
    <w:rsid w:val="007D714E"/>
    <w:rsid w:val="007D7258"/>
    <w:rsid w:val="007E0D47"/>
    <w:rsid w:val="007E11F4"/>
    <w:rsid w:val="007E30B9"/>
    <w:rsid w:val="007E4049"/>
    <w:rsid w:val="007E4E55"/>
    <w:rsid w:val="007F4007"/>
    <w:rsid w:val="00810A21"/>
    <w:rsid w:val="00811F29"/>
    <w:rsid w:val="008135EB"/>
    <w:rsid w:val="008138F7"/>
    <w:rsid w:val="0081596A"/>
    <w:rsid w:val="00817F9F"/>
    <w:rsid w:val="00822143"/>
    <w:rsid w:val="00823FD2"/>
    <w:rsid w:val="0082458C"/>
    <w:rsid w:val="00830528"/>
    <w:rsid w:val="00832C9B"/>
    <w:rsid w:val="008331AB"/>
    <w:rsid w:val="00834314"/>
    <w:rsid w:val="00837663"/>
    <w:rsid w:val="00840015"/>
    <w:rsid w:val="00842B5C"/>
    <w:rsid w:val="00843836"/>
    <w:rsid w:val="0084440A"/>
    <w:rsid w:val="0084627E"/>
    <w:rsid w:val="0085109B"/>
    <w:rsid w:val="00851161"/>
    <w:rsid w:val="00851221"/>
    <w:rsid w:val="00856973"/>
    <w:rsid w:val="008617B0"/>
    <w:rsid w:val="00862FF5"/>
    <w:rsid w:val="00863B17"/>
    <w:rsid w:val="008643AE"/>
    <w:rsid w:val="00866EB6"/>
    <w:rsid w:val="00871021"/>
    <w:rsid w:val="008715CD"/>
    <w:rsid w:val="00872432"/>
    <w:rsid w:val="0087294A"/>
    <w:rsid w:val="00874736"/>
    <w:rsid w:val="00875175"/>
    <w:rsid w:val="008807FB"/>
    <w:rsid w:val="008918C1"/>
    <w:rsid w:val="00895240"/>
    <w:rsid w:val="00897275"/>
    <w:rsid w:val="008A2260"/>
    <w:rsid w:val="008A2503"/>
    <w:rsid w:val="008A61B2"/>
    <w:rsid w:val="008C0965"/>
    <w:rsid w:val="008C2118"/>
    <w:rsid w:val="008C2670"/>
    <w:rsid w:val="008C7058"/>
    <w:rsid w:val="008D1BA8"/>
    <w:rsid w:val="008D65C5"/>
    <w:rsid w:val="008D673E"/>
    <w:rsid w:val="008E1F82"/>
    <w:rsid w:val="008E5D26"/>
    <w:rsid w:val="008E7B2B"/>
    <w:rsid w:val="008F21B1"/>
    <w:rsid w:val="008F4A3D"/>
    <w:rsid w:val="008F4DD3"/>
    <w:rsid w:val="008F705B"/>
    <w:rsid w:val="00900B72"/>
    <w:rsid w:val="009015FA"/>
    <w:rsid w:val="009036D6"/>
    <w:rsid w:val="00903D77"/>
    <w:rsid w:val="00907EAE"/>
    <w:rsid w:val="009117AB"/>
    <w:rsid w:val="00913A0E"/>
    <w:rsid w:val="00923B74"/>
    <w:rsid w:val="00924E8C"/>
    <w:rsid w:val="00926F68"/>
    <w:rsid w:val="00927048"/>
    <w:rsid w:val="009274DE"/>
    <w:rsid w:val="0093649B"/>
    <w:rsid w:val="009379DA"/>
    <w:rsid w:val="00937FBC"/>
    <w:rsid w:val="00940680"/>
    <w:rsid w:val="00942FE9"/>
    <w:rsid w:val="00943E59"/>
    <w:rsid w:val="009448BB"/>
    <w:rsid w:val="00950517"/>
    <w:rsid w:val="0095607F"/>
    <w:rsid w:val="0096432C"/>
    <w:rsid w:val="009649F0"/>
    <w:rsid w:val="0097070E"/>
    <w:rsid w:val="00970F3A"/>
    <w:rsid w:val="00972928"/>
    <w:rsid w:val="00973184"/>
    <w:rsid w:val="00974590"/>
    <w:rsid w:val="009836A3"/>
    <w:rsid w:val="00983E67"/>
    <w:rsid w:val="009840AF"/>
    <w:rsid w:val="00985177"/>
    <w:rsid w:val="0098578E"/>
    <w:rsid w:val="0099360C"/>
    <w:rsid w:val="0099425C"/>
    <w:rsid w:val="009951BF"/>
    <w:rsid w:val="009A3ECC"/>
    <w:rsid w:val="009A4377"/>
    <w:rsid w:val="009A487D"/>
    <w:rsid w:val="009A531A"/>
    <w:rsid w:val="009A7D73"/>
    <w:rsid w:val="009B0AE8"/>
    <w:rsid w:val="009B0EF2"/>
    <w:rsid w:val="009B420A"/>
    <w:rsid w:val="009B7129"/>
    <w:rsid w:val="009B76F6"/>
    <w:rsid w:val="009C2F1B"/>
    <w:rsid w:val="009C33D2"/>
    <w:rsid w:val="009C3809"/>
    <w:rsid w:val="009C4AC5"/>
    <w:rsid w:val="009C4B05"/>
    <w:rsid w:val="009C5DE8"/>
    <w:rsid w:val="009C6367"/>
    <w:rsid w:val="009D1181"/>
    <w:rsid w:val="009D3A96"/>
    <w:rsid w:val="009D6CDC"/>
    <w:rsid w:val="009D768F"/>
    <w:rsid w:val="009E1A7F"/>
    <w:rsid w:val="009E3709"/>
    <w:rsid w:val="009E388C"/>
    <w:rsid w:val="009E3FA9"/>
    <w:rsid w:val="009F2371"/>
    <w:rsid w:val="00A00B89"/>
    <w:rsid w:val="00A10F01"/>
    <w:rsid w:val="00A1314C"/>
    <w:rsid w:val="00A13D73"/>
    <w:rsid w:val="00A14546"/>
    <w:rsid w:val="00A14F8B"/>
    <w:rsid w:val="00A204F7"/>
    <w:rsid w:val="00A21C66"/>
    <w:rsid w:val="00A21C8B"/>
    <w:rsid w:val="00A267EA"/>
    <w:rsid w:val="00A27F91"/>
    <w:rsid w:val="00A30CBD"/>
    <w:rsid w:val="00A3146C"/>
    <w:rsid w:val="00A37679"/>
    <w:rsid w:val="00A47EF5"/>
    <w:rsid w:val="00A55473"/>
    <w:rsid w:val="00A57BFA"/>
    <w:rsid w:val="00A60A20"/>
    <w:rsid w:val="00A664DA"/>
    <w:rsid w:val="00A67B17"/>
    <w:rsid w:val="00A70A6A"/>
    <w:rsid w:val="00A7185C"/>
    <w:rsid w:val="00A73855"/>
    <w:rsid w:val="00A73EE3"/>
    <w:rsid w:val="00A74526"/>
    <w:rsid w:val="00A77F2D"/>
    <w:rsid w:val="00A827F2"/>
    <w:rsid w:val="00A854A4"/>
    <w:rsid w:val="00A86AC9"/>
    <w:rsid w:val="00A9197E"/>
    <w:rsid w:val="00A92913"/>
    <w:rsid w:val="00A96604"/>
    <w:rsid w:val="00AA14E6"/>
    <w:rsid w:val="00AA4827"/>
    <w:rsid w:val="00AA491D"/>
    <w:rsid w:val="00AA5347"/>
    <w:rsid w:val="00AA7E1C"/>
    <w:rsid w:val="00AB296E"/>
    <w:rsid w:val="00AB38E6"/>
    <w:rsid w:val="00AB4072"/>
    <w:rsid w:val="00AB56C3"/>
    <w:rsid w:val="00AB69B4"/>
    <w:rsid w:val="00AB7430"/>
    <w:rsid w:val="00AB7A3A"/>
    <w:rsid w:val="00AD08DB"/>
    <w:rsid w:val="00AD313C"/>
    <w:rsid w:val="00AD5B98"/>
    <w:rsid w:val="00AD5DB6"/>
    <w:rsid w:val="00AD7FCE"/>
    <w:rsid w:val="00AE2294"/>
    <w:rsid w:val="00AE4ED9"/>
    <w:rsid w:val="00AE5DF2"/>
    <w:rsid w:val="00AF2322"/>
    <w:rsid w:val="00AF32C0"/>
    <w:rsid w:val="00AF4FDA"/>
    <w:rsid w:val="00AF63E9"/>
    <w:rsid w:val="00B03C61"/>
    <w:rsid w:val="00B11BF2"/>
    <w:rsid w:val="00B145CB"/>
    <w:rsid w:val="00B17122"/>
    <w:rsid w:val="00B20E08"/>
    <w:rsid w:val="00B2314A"/>
    <w:rsid w:val="00B2761D"/>
    <w:rsid w:val="00B35223"/>
    <w:rsid w:val="00B41655"/>
    <w:rsid w:val="00B419B6"/>
    <w:rsid w:val="00B425F4"/>
    <w:rsid w:val="00B43125"/>
    <w:rsid w:val="00B442E3"/>
    <w:rsid w:val="00B443BB"/>
    <w:rsid w:val="00B458ED"/>
    <w:rsid w:val="00B5063D"/>
    <w:rsid w:val="00B56EA0"/>
    <w:rsid w:val="00B62242"/>
    <w:rsid w:val="00B64D2B"/>
    <w:rsid w:val="00B67F0A"/>
    <w:rsid w:val="00B77ECC"/>
    <w:rsid w:val="00B816F9"/>
    <w:rsid w:val="00B82619"/>
    <w:rsid w:val="00B83034"/>
    <w:rsid w:val="00B91671"/>
    <w:rsid w:val="00B918A3"/>
    <w:rsid w:val="00B92925"/>
    <w:rsid w:val="00B93429"/>
    <w:rsid w:val="00B96F3D"/>
    <w:rsid w:val="00B973E1"/>
    <w:rsid w:val="00BA1679"/>
    <w:rsid w:val="00BA761E"/>
    <w:rsid w:val="00BB0702"/>
    <w:rsid w:val="00BB179D"/>
    <w:rsid w:val="00BB1B0C"/>
    <w:rsid w:val="00BB1B68"/>
    <w:rsid w:val="00BB2427"/>
    <w:rsid w:val="00BB3740"/>
    <w:rsid w:val="00BB6510"/>
    <w:rsid w:val="00BC08B3"/>
    <w:rsid w:val="00BC5EA3"/>
    <w:rsid w:val="00BC692F"/>
    <w:rsid w:val="00BD33EE"/>
    <w:rsid w:val="00BD4B6A"/>
    <w:rsid w:val="00BD6892"/>
    <w:rsid w:val="00BE236B"/>
    <w:rsid w:val="00BE275A"/>
    <w:rsid w:val="00BE54BC"/>
    <w:rsid w:val="00BE6B04"/>
    <w:rsid w:val="00BE7D3B"/>
    <w:rsid w:val="00BF3290"/>
    <w:rsid w:val="00BF44AA"/>
    <w:rsid w:val="00BF4691"/>
    <w:rsid w:val="00C02C5A"/>
    <w:rsid w:val="00C03000"/>
    <w:rsid w:val="00C06204"/>
    <w:rsid w:val="00C0772E"/>
    <w:rsid w:val="00C27839"/>
    <w:rsid w:val="00C35730"/>
    <w:rsid w:val="00C36EAF"/>
    <w:rsid w:val="00C401B8"/>
    <w:rsid w:val="00C40E54"/>
    <w:rsid w:val="00C42716"/>
    <w:rsid w:val="00C45B9C"/>
    <w:rsid w:val="00C551A3"/>
    <w:rsid w:val="00C55F4C"/>
    <w:rsid w:val="00C561C9"/>
    <w:rsid w:val="00C62C5A"/>
    <w:rsid w:val="00C64EA1"/>
    <w:rsid w:val="00C70A82"/>
    <w:rsid w:val="00C724F8"/>
    <w:rsid w:val="00C74131"/>
    <w:rsid w:val="00C77263"/>
    <w:rsid w:val="00C82A10"/>
    <w:rsid w:val="00C8403B"/>
    <w:rsid w:val="00C842F3"/>
    <w:rsid w:val="00C91221"/>
    <w:rsid w:val="00C9507E"/>
    <w:rsid w:val="00C962FB"/>
    <w:rsid w:val="00C966EC"/>
    <w:rsid w:val="00CA0B96"/>
    <w:rsid w:val="00CA34F7"/>
    <w:rsid w:val="00CA42D6"/>
    <w:rsid w:val="00CC0DD3"/>
    <w:rsid w:val="00CC24FA"/>
    <w:rsid w:val="00CC38E2"/>
    <w:rsid w:val="00CC75CA"/>
    <w:rsid w:val="00CD35E9"/>
    <w:rsid w:val="00CD3686"/>
    <w:rsid w:val="00CD7753"/>
    <w:rsid w:val="00CD792D"/>
    <w:rsid w:val="00CE005F"/>
    <w:rsid w:val="00CE0C54"/>
    <w:rsid w:val="00CE5868"/>
    <w:rsid w:val="00CE5B38"/>
    <w:rsid w:val="00CE5F6A"/>
    <w:rsid w:val="00CE7393"/>
    <w:rsid w:val="00CF1526"/>
    <w:rsid w:val="00CF18BD"/>
    <w:rsid w:val="00CF5EC2"/>
    <w:rsid w:val="00D01ADF"/>
    <w:rsid w:val="00D05CDD"/>
    <w:rsid w:val="00D05E01"/>
    <w:rsid w:val="00D060D6"/>
    <w:rsid w:val="00D1012C"/>
    <w:rsid w:val="00D107D7"/>
    <w:rsid w:val="00D148E8"/>
    <w:rsid w:val="00D15E49"/>
    <w:rsid w:val="00D172A4"/>
    <w:rsid w:val="00D21E7E"/>
    <w:rsid w:val="00D22622"/>
    <w:rsid w:val="00D261DE"/>
    <w:rsid w:val="00D2730A"/>
    <w:rsid w:val="00D30260"/>
    <w:rsid w:val="00D3155D"/>
    <w:rsid w:val="00D31A96"/>
    <w:rsid w:val="00D358ED"/>
    <w:rsid w:val="00D36043"/>
    <w:rsid w:val="00D4061E"/>
    <w:rsid w:val="00D40B3E"/>
    <w:rsid w:val="00D41128"/>
    <w:rsid w:val="00D41398"/>
    <w:rsid w:val="00D44A23"/>
    <w:rsid w:val="00D46332"/>
    <w:rsid w:val="00D46792"/>
    <w:rsid w:val="00D54B96"/>
    <w:rsid w:val="00D57722"/>
    <w:rsid w:val="00D6359A"/>
    <w:rsid w:val="00D7495C"/>
    <w:rsid w:val="00D7584C"/>
    <w:rsid w:val="00D774F4"/>
    <w:rsid w:val="00D80F6E"/>
    <w:rsid w:val="00D814EC"/>
    <w:rsid w:val="00D82114"/>
    <w:rsid w:val="00D906A1"/>
    <w:rsid w:val="00D90730"/>
    <w:rsid w:val="00D94871"/>
    <w:rsid w:val="00D95277"/>
    <w:rsid w:val="00D95882"/>
    <w:rsid w:val="00D96850"/>
    <w:rsid w:val="00DA1911"/>
    <w:rsid w:val="00DA21F9"/>
    <w:rsid w:val="00DA787B"/>
    <w:rsid w:val="00DB2130"/>
    <w:rsid w:val="00DB351F"/>
    <w:rsid w:val="00DB4941"/>
    <w:rsid w:val="00DB54FB"/>
    <w:rsid w:val="00DB5747"/>
    <w:rsid w:val="00DB750B"/>
    <w:rsid w:val="00DC0930"/>
    <w:rsid w:val="00DC3C49"/>
    <w:rsid w:val="00DD0074"/>
    <w:rsid w:val="00DD119D"/>
    <w:rsid w:val="00DD4BFE"/>
    <w:rsid w:val="00DD618A"/>
    <w:rsid w:val="00DE146A"/>
    <w:rsid w:val="00DF0C5B"/>
    <w:rsid w:val="00DF0EBF"/>
    <w:rsid w:val="00DF2A58"/>
    <w:rsid w:val="00DF316A"/>
    <w:rsid w:val="00DF3687"/>
    <w:rsid w:val="00DF5DB5"/>
    <w:rsid w:val="00DF63E5"/>
    <w:rsid w:val="00E009DA"/>
    <w:rsid w:val="00E10038"/>
    <w:rsid w:val="00E14D8E"/>
    <w:rsid w:val="00E225D6"/>
    <w:rsid w:val="00E266AD"/>
    <w:rsid w:val="00E33610"/>
    <w:rsid w:val="00E3566C"/>
    <w:rsid w:val="00E35B02"/>
    <w:rsid w:val="00E44CE0"/>
    <w:rsid w:val="00E5256F"/>
    <w:rsid w:val="00E53A32"/>
    <w:rsid w:val="00E548FD"/>
    <w:rsid w:val="00E55EE6"/>
    <w:rsid w:val="00E568B4"/>
    <w:rsid w:val="00E61562"/>
    <w:rsid w:val="00E62D22"/>
    <w:rsid w:val="00E63B02"/>
    <w:rsid w:val="00E649E2"/>
    <w:rsid w:val="00E7229F"/>
    <w:rsid w:val="00E75F3C"/>
    <w:rsid w:val="00E7718F"/>
    <w:rsid w:val="00E82587"/>
    <w:rsid w:val="00E83FBC"/>
    <w:rsid w:val="00E945AE"/>
    <w:rsid w:val="00E952FB"/>
    <w:rsid w:val="00E960B7"/>
    <w:rsid w:val="00E96A9F"/>
    <w:rsid w:val="00E9707D"/>
    <w:rsid w:val="00EA13B5"/>
    <w:rsid w:val="00EA4B06"/>
    <w:rsid w:val="00EB467F"/>
    <w:rsid w:val="00EB4FFC"/>
    <w:rsid w:val="00EB7387"/>
    <w:rsid w:val="00EC1D20"/>
    <w:rsid w:val="00EC1FB9"/>
    <w:rsid w:val="00EC2250"/>
    <w:rsid w:val="00EC2D63"/>
    <w:rsid w:val="00EC56E4"/>
    <w:rsid w:val="00EC6519"/>
    <w:rsid w:val="00ED5B9A"/>
    <w:rsid w:val="00ED753E"/>
    <w:rsid w:val="00EE0754"/>
    <w:rsid w:val="00EF1866"/>
    <w:rsid w:val="00EF49AC"/>
    <w:rsid w:val="00EF71C4"/>
    <w:rsid w:val="00F00AAC"/>
    <w:rsid w:val="00F03093"/>
    <w:rsid w:val="00F04DCB"/>
    <w:rsid w:val="00F07B04"/>
    <w:rsid w:val="00F147F4"/>
    <w:rsid w:val="00F15691"/>
    <w:rsid w:val="00F22CA9"/>
    <w:rsid w:val="00F23792"/>
    <w:rsid w:val="00F23D6F"/>
    <w:rsid w:val="00F32465"/>
    <w:rsid w:val="00F35F23"/>
    <w:rsid w:val="00F409C4"/>
    <w:rsid w:val="00F41B0E"/>
    <w:rsid w:val="00F44785"/>
    <w:rsid w:val="00F44BB1"/>
    <w:rsid w:val="00F45847"/>
    <w:rsid w:val="00F56B50"/>
    <w:rsid w:val="00F66352"/>
    <w:rsid w:val="00F66FB8"/>
    <w:rsid w:val="00F70910"/>
    <w:rsid w:val="00F7278D"/>
    <w:rsid w:val="00F7351E"/>
    <w:rsid w:val="00F73D3A"/>
    <w:rsid w:val="00F73F14"/>
    <w:rsid w:val="00F74789"/>
    <w:rsid w:val="00F83519"/>
    <w:rsid w:val="00F8451B"/>
    <w:rsid w:val="00F86A97"/>
    <w:rsid w:val="00F86D39"/>
    <w:rsid w:val="00F87394"/>
    <w:rsid w:val="00F87AF9"/>
    <w:rsid w:val="00F906AB"/>
    <w:rsid w:val="00F91F6D"/>
    <w:rsid w:val="00F924DE"/>
    <w:rsid w:val="00F94FB7"/>
    <w:rsid w:val="00F97D42"/>
    <w:rsid w:val="00F97EFA"/>
    <w:rsid w:val="00FA1764"/>
    <w:rsid w:val="00FA3221"/>
    <w:rsid w:val="00FA7EB2"/>
    <w:rsid w:val="00FB11BE"/>
    <w:rsid w:val="00FB4D3D"/>
    <w:rsid w:val="00FB5B1F"/>
    <w:rsid w:val="00FB6716"/>
    <w:rsid w:val="00FB7AD6"/>
    <w:rsid w:val="00FC0672"/>
    <w:rsid w:val="00FC1193"/>
    <w:rsid w:val="00FC128D"/>
    <w:rsid w:val="00FC155C"/>
    <w:rsid w:val="00FC32D5"/>
    <w:rsid w:val="00FC5847"/>
    <w:rsid w:val="00FC7634"/>
    <w:rsid w:val="00FD0377"/>
    <w:rsid w:val="00FD6546"/>
    <w:rsid w:val="00FE11BB"/>
    <w:rsid w:val="00FE32BA"/>
    <w:rsid w:val="00FE378E"/>
    <w:rsid w:val="00FE3BD8"/>
    <w:rsid w:val="00FE4164"/>
    <w:rsid w:val="00FE5D37"/>
    <w:rsid w:val="00FE7358"/>
    <w:rsid w:val="00FF4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2B03F"/>
  <w15:chartTrackingRefBased/>
  <w15:docId w15:val="{5DDED40F-062C-4029-80E2-986A964B1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sz w:val="28"/>
        <w:szCs w:val="28"/>
        <w:lang w:val="en-US" w:eastAsia="en-US" w:bidi="ar-SA"/>
      </w:rPr>
    </w:rPrDefault>
    <w:pPrDefault>
      <w:pPr>
        <w:spacing w:after="100" w:afterAutospacing="1"/>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8"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5"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09B"/>
    <w:pPr>
      <w:spacing w:after="120" w:afterAutospacing="0" w:line="276" w:lineRule="auto"/>
    </w:pPr>
    <w:rPr>
      <w:rFonts w:cs="Segoe UI"/>
      <w:color w:val="000000"/>
    </w:rPr>
  </w:style>
  <w:style w:type="paragraph" w:styleId="Heading1">
    <w:name w:val="heading 1"/>
    <w:aliases w:val="Hdr 1"/>
    <w:basedOn w:val="Normal"/>
    <w:next w:val="Normal"/>
    <w:link w:val="Heading1Char"/>
    <w:uiPriority w:val="1"/>
    <w:qFormat/>
    <w:rsid w:val="00234DB0"/>
    <w:pPr>
      <w:spacing w:after="0" w:line="240" w:lineRule="auto"/>
      <w:outlineLvl w:val="0"/>
    </w:pPr>
    <w:rPr>
      <w:rFonts w:ascii="ADLaM Display" w:eastAsia="Arial Rounded MT Bold" w:hAnsi="ADLaM Display" w:cs="ADLaM Display"/>
      <w:color w:val="169B62"/>
      <w:sz w:val="40"/>
      <w:szCs w:val="40"/>
    </w:rPr>
  </w:style>
  <w:style w:type="paragraph" w:styleId="Heading2">
    <w:name w:val="heading 2"/>
    <w:basedOn w:val="Normal"/>
    <w:next w:val="Normal"/>
    <w:link w:val="Heading2Char"/>
    <w:uiPriority w:val="2"/>
    <w:qFormat/>
    <w:rsid w:val="00872432"/>
    <w:pPr>
      <w:widowControl w:val="0"/>
      <w:spacing w:after="0" w:line="240" w:lineRule="auto"/>
      <w:outlineLvl w:val="1"/>
    </w:pPr>
    <w:rPr>
      <w:rFonts w:ascii="ADLaM Display" w:eastAsia="Fredoka One" w:hAnsi="ADLaM Display" w:cs="ADLaM Display"/>
      <w:color w:val="FF883E"/>
      <w:sz w:val="32"/>
      <w:szCs w:val="32"/>
      <w:lang w:val="en"/>
    </w:rPr>
  </w:style>
  <w:style w:type="paragraph" w:styleId="Heading3">
    <w:name w:val="heading 3"/>
    <w:basedOn w:val="Normal"/>
    <w:next w:val="Normal"/>
    <w:link w:val="Heading3Char"/>
    <w:uiPriority w:val="3"/>
    <w:qFormat/>
    <w:rsid w:val="00F97EFA"/>
    <w:pPr>
      <w:widowControl w:val="0"/>
      <w:spacing w:before="120" w:after="0"/>
      <w:outlineLvl w:val="2"/>
    </w:pPr>
    <w:rPr>
      <w:rFonts w:ascii="ADLaM Display" w:eastAsia="Verdana" w:hAnsi="ADLaM Display" w:cs="Verdana"/>
      <w:bCs/>
      <w:color w:val="880000"/>
      <w:sz w:val="32"/>
      <w:szCs w:val="32"/>
      <w:lang w:val="en"/>
    </w:rPr>
  </w:style>
  <w:style w:type="paragraph" w:styleId="Heading4">
    <w:name w:val="heading 4"/>
    <w:basedOn w:val="Normal"/>
    <w:next w:val="Normal"/>
    <w:link w:val="Heading4Char"/>
    <w:uiPriority w:val="9"/>
    <w:semiHidden/>
    <w:unhideWhenUsed/>
    <w:rsid w:val="00F97EF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05F5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05F5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05F5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05F5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05F5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8"/>
    <w:qFormat/>
    <w:rsid w:val="00D57722"/>
    <w:pPr>
      <w:spacing w:after="100" w:line="1440" w:lineRule="exact"/>
      <w:jc w:val="right"/>
    </w:pPr>
    <w:rPr>
      <w:rFonts w:ascii="Uncial Antiqua" w:eastAsiaTheme="majorEastAsia" w:hAnsi="Uncial Antiqua" w:cstheme="majorBidi"/>
      <w:bCs/>
      <w:i/>
      <w:iCs/>
      <w:color w:val="880000"/>
      <w:sz w:val="120"/>
      <w:szCs w:val="120"/>
    </w:rPr>
  </w:style>
  <w:style w:type="character" w:customStyle="1" w:styleId="TitleChar">
    <w:name w:val="Title Char"/>
    <w:basedOn w:val="DefaultParagraphFont"/>
    <w:link w:val="Title"/>
    <w:uiPriority w:val="8"/>
    <w:rsid w:val="00D57722"/>
    <w:rPr>
      <w:rFonts w:ascii="Uncial Antiqua" w:eastAsiaTheme="majorEastAsia" w:hAnsi="Uncial Antiqua" w:cstheme="majorBidi"/>
      <w:bCs/>
      <w:i/>
      <w:iCs/>
      <w:color w:val="880000"/>
      <w:sz w:val="120"/>
      <w:szCs w:val="120"/>
    </w:rPr>
  </w:style>
  <w:style w:type="character" w:customStyle="1" w:styleId="Heading1Char">
    <w:name w:val="Heading 1 Char"/>
    <w:aliases w:val="Hdr 1 Char"/>
    <w:basedOn w:val="DefaultParagraphFont"/>
    <w:link w:val="Heading1"/>
    <w:uiPriority w:val="1"/>
    <w:rsid w:val="00234DB0"/>
    <w:rPr>
      <w:rFonts w:ascii="ADLaM Display" w:eastAsia="Arial Rounded MT Bold" w:hAnsi="ADLaM Display" w:cs="ADLaM Display"/>
      <w:color w:val="169B62"/>
      <w:sz w:val="40"/>
      <w:szCs w:val="40"/>
    </w:rPr>
  </w:style>
  <w:style w:type="character" w:customStyle="1" w:styleId="Heading2Char">
    <w:name w:val="Heading 2 Char"/>
    <w:basedOn w:val="DefaultParagraphFont"/>
    <w:link w:val="Heading2"/>
    <w:uiPriority w:val="2"/>
    <w:rsid w:val="00872432"/>
    <w:rPr>
      <w:rFonts w:ascii="ADLaM Display" w:eastAsia="Fredoka One" w:hAnsi="ADLaM Display" w:cs="ADLaM Display"/>
      <w:color w:val="FF883E"/>
      <w:sz w:val="32"/>
      <w:szCs w:val="32"/>
      <w:lang w:val="en"/>
    </w:rPr>
  </w:style>
  <w:style w:type="character" w:customStyle="1" w:styleId="Heading3Char">
    <w:name w:val="Heading 3 Char"/>
    <w:basedOn w:val="DefaultParagraphFont"/>
    <w:link w:val="Heading3"/>
    <w:uiPriority w:val="3"/>
    <w:rsid w:val="00F97EFA"/>
    <w:rPr>
      <w:rFonts w:ascii="ADLaM Display" w:eastAsia="Verdana" w:hAnsi="ADLaM Display" w:cs="Verdana"/>
      <w:bCs/>
      <w:color w:val="880000"/>
      <w:sz w:val="32"/>
      <w:szCs w:val="32"/>
      <w:lang w:val="en"/>
    </w:rPr>
  </w:style>
  <w:style w:type="paragraph" w:styleId="Subtitle">
    <w:name w:val="Subtitle"/>
    <w:basedOn w:val="Normal"/>
    <w:next w:val="Normal"/>
    <w:link w:val="SubtitleChar"/>
    <w:uiPriority w:val="11"/>
    <w:rsid w:val="00F97EFA"/>
    <w:pPr>
      <w:widowControl w:val="0"/>
      <w:spacing w:before="120"/>
    </w:pPr>
    <w:rPr>
      <w:rFonts w:eastAsia="Georgia" w:cs="Georgia"/>
      <w:i/>
      <w:color w:val="000000" w:themeColor="text1"/>
      <w:sz w:val="32"/>
      <w:szCs w:val="32"/>
      <w:lang w:val="en"/>
    </w:rPr>
  </w:style>
  <w:style w:type="character" w:customStyle="1" w:styleId="SubtitleChar">
    <w:name w:val="Subtitle Char"/>
    <w:basedOn w:val="DefaultParagraphFont"/>
    <w:link w:val="Subtitle"/>
    <w:uiPriority w:val="11"/>
    <w:rsid w:val="00F97EFA"/>
    <w:rPr>
      <w:rFonts w:eastAsia="Georgia" w:cs="Georgia"/>
      <w:i/>
      <w:color w:val="000000" w:themeColor="text1"/>
      <w:sz w:val="32"/>
      <w:szCs w:val="32"/>
      <w:lang w:val="en"/>
    </w:rPr>
  </w:style>
  <w:style w:type="paragraph" w:styleId="ListParagraph">
    <w:name w:val="List Paragraph"/>
    <w:next w:val="Normal"/>
    <w:uiPriority w:val="5"/>
    <w:qFormat/>
    <w:rsid w:val="0001144C"/>
    <w:pPr>
      <w:numPr>
        <w:numId w:val="12"/>
      </w:numPr>
      <w:spacing w:after="0" w:afterAutospacing="0" w:line="278" w:lineRule="auto"/>
      <w:ind w:left="270" w:hanging="300"/>
    </w:pPr>
  </w:style>
  <w:style w:type="paragraph" w:styleId="BodyText">
    <w:name w:val="Body Text"/>
    <w:basedOn w:val="Normal"/>
    <w:link w:val="BodyTextChar"/>
    <w:uiPriority w:val="99"/>
    <w:semiHidden/>
    <w:unhideWhenUsed/>
    <w:rsid w:val="00310F30"/>
  </w:style>
  <w:style w:type="character" w:customStyle="1" w:styleId="BodyTextChar">
    <w:name w:val="Body Text Char"/>
    <w:basedOn w:val="DefaultParagraphFont"/>
    <w:link w:val="BodyText"/>
    <w:uiPriority w:val="99"/>
    <w:semiHidden/>
    <w:rsid w:val="00310F30"/>
  </w:style>
  <w:style w:type="character" w:styleId="Hyperlink">
    <w:name w:val="Hyperlink"/>
    <w:uiPriority w:val="4"/>
    <w:qFormat/>
    <w:rsid w:val="002D075F"/>
    <w:rPr>
      <w:b/>
      <w:color w:val="169B62"/>
      <w:u w:val="single"/>
      <w:lang w:val="en"/>
    </w:rPr>
  </w:style>
  <w:style w:type="paragraph" w:customStyle="1" w:styleId="Byline">
    <w:name w:val="Byline"/>
    <w:basedOn w:val="Normal"/>
    <w:link w:val="BylineChar"/>
    <w:uiPriority w:val="6"/>
    <w:qFormat/>
    <w:rsid w:val="008E5D26"/>
    <w:rPr>
      <w:b/>
      <w:bCs/>
      <w:iCs/>
      <w:color w:val="595959" w:themeColor="text1" w:themeTint="A6"/>
    </w:rPr>
  </w:style>
  <w:style w:type="character" w:customStyle="1" w:styleId="BylineChar">
    <w:name w:val="Byline Char"/>
    <w:basedOn w:val="DefaultParagraphFont"/>
    <w:link w:val="Byline"/>
    <w:uiPriority w:val="6"/>
    <w:rsid w:val="008E5D26"/>
    <w:rPr>
      <w:rFonts w:cs="Segoe UI"/>
      <w:b/>
      <w:bCs/>
      <w:iCs/>
      <w:color w:val="595959" w:themeColor="text1" w:themeTint="A6"/>
    </w:rPr>
  </w:style>
  <w:style w:type="character" w:customStyle="1" w:styleId="Heading4Char">
    <w:name w:val="Heading 4 Char"/>
    <w:basedOn w:val="DefaultParagraphFont"/>
    <w:link w:val="Heading4"/>
    <w:uiPriority w:val="9"/>
    <w:semiHidden/>
    <w:rsid w:val="00F97EFA"/>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05F5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05F5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05F5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05F5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05F55"/>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F97EF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97EFA"/>
    <w:rPr>
      <w:rFonts w:cs="Segoe UI"/>
      <w:i/>
      <w:iCs/>
      <w:color w:val="404040" w:themeColor="text1" w:themeTint="BF"/>
    </w:rPr>
  </w:style>
  <w:style w:type="character" w:styleId="IntenseEmphasis">
    <w:name w:val="Intense Emphasis"/>
    <w:basedOn w:val="DefaultParagraphFont"/>
    <w:uiPriority w:val="21"/>
    <w:rsid w:val="00F97EFA"/>
    <w:rPr>
      <w:i/>
      <w:iCs/>
      <w:color w:val="0F4761" w:themeColor="accent1" w:themeShade="BF"/>
    </w:rPr>
  </w:style>
  <w:style w:type="paragraph" w:styleId="IntenseQuote">
    <w:name w:val="Intense Quote"/>
    <w:basedOn w:val="Normal"/>
    <w:next w:val="Normal"/>
    <w:link w:val="IntenseQuoteChar"/>
    <w:uiPriority w:val="30"/>
    <w:rsid w:val="00F97E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7EFA"/>
    <w:rPr>
      <w:rFonts w:cs="Segoe UI"/>
      <w:i/>
      <w:iCs/>
      <w:color w:val="0F4761" w:themeColor="accent1" w:themeShade="BF"/>
    </w:rPr>
  </w:style>
  <w:style w:type="character" w:styleId="IntenseReference">
    <w:name w:val="Intense Reference"/>
    <w:basedOn w:val="DefaultParagraphFont"/>
    <w:uiPriority w:val="32"/>
    <w:rsid w:val="00F97EFA"/>
    <w:rPr>
      <w:b/>
      <w:bCs/>
      <w:smallCaps/>
      <w:color w:val="0F4761" w:themeColor="accent1" w:themeShade="BF"/>
      <w:spacing w:val="5"/>
    </w:rPr>
  </w:style>
  <w:style w:type="paragraph" w:styleId="Header">
    <w:name w:val="header"/>
    <w:basedOn w:val="Normal"/>
    <w:link w:val="HeaderChar"/>
    <w:uiPriority w:val="99"/>
    <w:unhideWhenUsed/>
    <w:rsid w:val="00FC1193"/>
    <w:pPr>
      <w:tabs>
        <w:tab w:val="center" w:pos="4680"/>
        <w:tab w:val="right" w:pos="9360"/>
      </w:tabs>
      <w:spacing w:after="0"/>
    </w:pPr>
  </w:style>
  <w:style w:type="character" w:customStyle="1" w:styleId="HeaderChar">
    <w:name w:val="Header Char"/>
    <w:basedOn w:val="DefaultParagraphFont"/>
    <w:link w:val="Header"/>
    <w:uiPriority w:val="99"/>
    <w:rsid w:val="00FC1193"/>
    <w:rPr>
      <w:rFonts w:cs="Segoe UI"/>
      <w:color w:val="000000"/>
    </w:rPr>
  </w:style>
  <w:style w:type="paragraph" w:styleId="Footer">
    <w:name w:val="footer"/>
    <w:basedOn w:val="Normal"/>
    <w:link w:val="FooterChar"/>
    <w:uiPriority w:val="99"/>
    <w:unhideWhenUsed/>
    <w:rsid w:val="00FC1193"/>
    <w:pPr>
      <w:tabs>
        <w:tab w:val="center" w:pos="4680"/>
        <w:tab w:val="right" w:pos="9360"/>
      </w:tabs>
      <w:spacing w:after="0"/>
    </w:pPr>
  </w:style>
  <w:style w:type="character" w:customStyle="1" w:styleId="FooterChar">
    <w:name w:val="Footer Char"/>
    <w:basedOn w:val="DefaultParagraphFont"/>
    <w:link w:val="Footer"/>
    <w:uiPriority w:val="99"/>
    <w:rsid w:val="00FC1193"/>
    <w:rPr>
      <w:rFonts w:cs="Segoe UI"/>
      <w:color w:val="000000"/>
    </w:rPr>
  </w:style>
  <w:style w:type="character" w:styleId="UnresolvedMention">
    <w:name w:val="Unresolved Mention"/>
    <w:basedOn w:val="DefaultParagraphFont"/>
    <w:uiPriority w:val="99"/>
    <w:semiHidden/>
    <w:unhideWhenUsed/>
    <w:rsid w:val="00851221"/>
    <w:rPr>
      <w:color w:val="605E5C"/>
      <w:shd w:val="clear" w:color="auto" w:fill="E1DFDD"/>
    </w:rPr>
  </w:style>
  <w:style w:type="character" w:styleId="FollowedHyperlink">
    <w:name w:val="FollowedHyperlink"/>
    <w:basedOn w:val="DefaultParagraphFont"/>
    <w:uiPriority w:val="99"/>
    <w:semiHidden/>
    <w:unhideWhenUsed/>
    <w:rsid w:val="00F66FB8"/>
    <w:rPr>
      <w:color w:val="96607D" w:themeColor="followedHyperlink"/>
      <w:u w:val="single"/>
    </w:rPr>
  </w:style>
  <w:style w:type="paragraph" w:customStyle="1" w:styleId="specials">
    <w:name w:val="specials"/>
    <w:basedOn w:val="Normal"/>
    <w:link w:val="specialsChar"/>
    <w:qFormat/>
    <w:rsid w:val="006B22D0"/>
    <w:pPr>
      <w:jc w:val="right"/>
    </w:pPr>
  </w:style>
  <w:style w:type="character" w:customStyle="1" w:styleId="specialsChar">
    <w:name w:val="specials Char"/>
    <w:basedOn w:val="DefaultParagraphFont"/>
    <w:link w:val="specials"/>
    <w:rsid w:val="006B22D0"/>
    <w:rPr>
      <w:rFonts w:cs="Segoe UI"/>
      <w:color w:val="000000"/>
    </w:rPr>
  </w:style>
  <w:style w:type="paragraph" w:styleId="NormalWeb">
    <w:name w:val="Normal (Web)"/>
    <w:basedOn w:val="Normal"/>
    <w:uiPriority w:val="99"/>
    <w:semiHidden/>
    <w:unhideWhenUsed/>
    <w:rsid w:val="00123CD9"/>
    <w:rPr>
      <w:rFonts w:ascii="Times New Roman" w:hAnsi="Times New Roman" w:cs="Times New Roman"/>
      <w:sz w:val="24"/>
      <w:szCs w:val="24"/>
    </w:rPr>
  </w:style>
  <w:style w:type="table" w:styleId="TableGrid">
    <w:name w:val="Table Grid"/>
    <w:basedOn w:val="TableNormal"/>
    <w:uiPriority w:val="39"/>
    <w:rsid w:val="00E62D2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1261">
      <w:bodyDiv w:val="1"/>
      <w:marLeft w:val="0"/>
      <w:marRight w:val="0"/>
      <w:marTop w:val="0"/>
      <w:marBottom w:val="0"/>
      <w:divBdr>
        <w:top w:val="none" w:sz="0" w:space="0" w:color="auto"/>
        <w:left w:val="none" w:sz="0" w:space="0" w:color="auto"/>
        <w:bottom w:val="none" w:sz="0" w:space="0" w:color="auto"/>
        <w:right w:val="none" w:sz="0" w:space="0" w:color="auto"/>
      </w:divBdr>
      <w:divsChild>
        <w:div w:id="381254971">
          <w:marLeft w:val="0"/>
          <w:marRight w:val="0"/>
          <w:marTop w:val="0"/>
          <w:marBottom w:val="0"/>
          <w:divBdr>
            <w:top w:val="none" w:sz="0" w:space="0" w:color="auto"/>
            <w:left w:val="none" w:sz="0" w:space="0" w:color="auto"/>
            <w:bottom w:val="none" w:sz="0" w:space="0" w:color="auto"/>
            <w:right w:val="none" w:sz="0" w:space="0" w:color="auto"/>
          </w:divBdr>
          <w:divsChild>
            <w:div w:id="122860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6661">
      <w:bodyDiv w:val="1"/>
      <w:marLeft w:val="0"/>
      <w:marRight w:val="0"/>
      <w:marTop w:val="0"/>
      <w:marBottom w:val="0"/>
      <w:divBdr>
        <w:top w:val="none" w:sz="0" w:space="0" w:color="auto"/>
        <w:left w:val="none" w:sz="0" w:space="0" w:color="auto"/>
        <w:bottom w:val="none" w:sz="0" w:space="0" w:color="auto"/>
        <w:right w:val="none" w:sz="0" w:space="0" w:color="auto"/>
      </w:divBdr>
    </w:div>
    <w:div w:id="196936613">
      <w:bodyDiv w:val="1"/>
      <w:marLeft w:val="0"/>
      <w:marRight w:val="0"/>
      <w:marTop w:val="0"/>
      <w:marBottom w:val="0"/>
      <w:divBdr>
        <w:top w:val="none" w:sz="0" w:space="0" w:color="auto"/>
        <w:left w:val="none" w:sz="0" w:space="0" w:color="auto"/>
        <w:bottom w:val="none" w:sz="0" w:space="0" w:color="auto"/>
        <w:right w:val="none" w:sz="0" w:space="0" w:color="auto"/>
      </w:divBdr>
    </w:div>
    <w:div w:id="202645094">
      <w:bodyDiv w:val="1"/>
      <w:marLeft w:val="0"/>
      <w:marRight w:val="0"/>
      <w:marTop w:val="0"/>
      <w:marBottom w:val="0"/>
      <w:divBdr>
        <w:top w:val="none" w:sz="0" w:space="0" w:color="auto"/>
        <w:left w:val="none" w:sz="0" w:space="0" w:color="auto"/>
        <w:bottom w:val="none" w:sz="0" w:space="0" w:color="auto"/>
        <w:right w:val="none" w:sz="0" w:space="0" w:color="auto"/>
      </w:divBdr>
    </w:div>
    <w:div w:id="230237835">
      <w:bodyDiv w:val="1"/>
      <w:marLeft w:val="0"/>
      <w:marRight w:val="0"/>
      <w:marTop w:val="0"/>
      <w:marBottom w:val="0"/>
      <w:divBdr>
        <w:top w:val="none" w:sz="0" w:space="0" w:color="auto"/>
        <w:left w:val="none" w:sz="0" w:space="0" w:color="auto"/>
        <w:bottom w:val="none" w:sz="0" w:space="0" w:color="auto"/>
        <w:right w:val="none" w:sz="0" w:space="0" w:color="auto"/>
      </w:divBdr>
      <w:divsChild>
        <w:div w:id="1464808398">
          <w:marLeft w:val="0"/>
          <w:marRight w:val="0"/>
          <w:marTop w:val="0"/>
          <w:marBottom w:val="0"/>
          <w:divBdr>
            <w:top w:val="none" w:sz="0" w:space="0" w:color="auto"/>
            <w:left w:val="none" w:sz="0" w:space="0" w:color="auto"/>
            <w:bottom w:val="none" w:sz="0" w:space="0" w:color="auto"/>
            <w:right w:val="none" w:sz="0" w:space="0" w:color="auto"/>
          </w:divBdr>
          <w:divsChild>
            <w:div w:id="58202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3346">
      <w:bodyDiv w:val="1"/>
      <w:marLeft w:val="0"/>
      <w:marRight w:val="0"/>
      <w:marTop w:val="0"/>
      <w:marBottom w:val="0"/>
      <w:divBdr>
        <w:top w:val="none" w:sz="0" w:space="0" w:color="auto"/>
        <w:left w:val="none" w:sz="0" w:space="0" w:color="auto"/>
        <w:bottom w:val="none" w:sz="0" w:space="0" w:color="auto"/>
        <w:right w:val="none" w:sz="0" w:space="0" w:color="auto"/>
      </w:divBdr>
    </w:div>
    <w:div w:id="285741628">
      <w:bodyDiv w:val="1"/>
      <w:marLeft w:val="0"/>
      <w:marRight w:val="0"/>
      <w:marTop w:val="0"/>
      <w:marBottom w:val="0"/>
      <w:divBdr>
        <w:top w:val="none" w:sz="0" w:space="0" w:color="auto"/>
        <w:left w:val="none" w:sz="0" w:space="0" w:color="auto"/>
        <w:bottom w:val="none" w:sz="0" w:space="0" w:color="auto"/>
        <w:right w:val="none" w:sz="0" w:space="0" w:color="auto"/>
      </w:divBdr>
    </w:div>
    <w:div w:id="363603547">
      <w:bodyDiv w:val="1"/>
      <w:marLeft w:val="0"/>
      <w:marRight w:val="0"/>
      <w:marTop w:val="0"/>
      <w:marBottom w:val="0"/>
      <w:divBdr>
        <w:top w:val="none" w:sz="0" w:space="0" w:color="auto"/>
        <w:left w:val="none" w:sz="0" w:space="0" w:color="auto"/>
        <w:bottom w:val="none" w:sz="0" w:space="0" w:color="auto"/>
        <w:right w:val="none" w:sz="0" w:space="0" w:color="auto"/>
      </w:divBdr>
    </w:div>
    <w:div w:id="367528418">
      <w:bodyDiv w:val="1"/>
      <w:marLeft w:val="0"/>
      <w:marRight w:val="0"/>
      <w:marTop w:val="0"/>
      <w:marBottom w:val="0"/>
      <w:divBdr>
        <w:top w:val="none" w:sz="0" w:space="0" w:color="auto"/>
        <w:left w:val="none" w:sz="0" w:space="0" w:color="auto"/>
        <w:bottom w:val="none" w:sz="0" w:space="0" w:color="auto"/>
        <w:right w:val="none" w:sz="0" w:space="0" w:color="auto"/>
      </w:divBdr>
    </w:div>
    <w:div w:id="399056606">
      <w:bodyDiv w:val="1"/>
      <w:marLeft w:val="0"/>
      <w:marRight w:val="0"/>
      <w:marTop w:val="0"/>
      <w:marBottom w:val="0"/>
      <w:divBdr>
        <w:top w:val="none" w:sz="0" w:space="0" w:color="auto"/>
        <w:left w:val="none" w:sz="0" w:space="0" w:color="auto"/>
        <w:bottom w:val="none" w:sz="0" w:space="0" w:color="auto"/>
        <w:right w:val="none" w:sz="0" w:space="0" w:color="auto"/>
      </w:divBdr>
      <w:divsChild>
        <w:div w:id="1013729430">
          <w:marLeft w:val="0"/>
          <w:marRight w:val="0"/>
          <w:marTop w:val="0"/>
          <w:marBottom w:val="0"/>
          <w:divBdr>
            <w:top w:val="none" w:sz="0" w:space="0" w:color="auto"/>
            <w:left w:val="none" w:sz="0" w:space="0" w:color="auto"/>
            <w:bottom w:val="none" w:sz="0" w:space="0" w:color="auto"/>
            <w:right w:val="none" w:sz="0" w:space="0" w:color="auto"/>
          </w:divBdr>
        </w:div>
        <w:div w:id="936788919">
          <w:marLeft w:val="0"/>
          <w:marRight w:val="0"/>
          <w:marTop w:val="0"/>
          <w:marBottom w:val="0"/>
          <w:divBdr>
            <w:top w:val="none" w:sz="0" w:space="0" w:color="auto"/>
            <w:left w:val="none" w:sz="0" w:space="0" w:color="auto"/>
            <w:bottom w:val="none" w:sz="0" w:space="0" w:color="auto"/>
            <w:right w:val="none" w:sz="0" w:space="0" w:color="auto"/>
          </w:divBdr>
        </w:div>
        <w:div w:id="1689405602">
          <w:marLeft w:val="0"/>
          <w:marRight w:val="0"/>
          <w:marTop w:val="0"/>
          <w:marBottom w:val="0"/>
          <w:divBdr>
            <w:top w:val="none" w:sz="0" w:space="0" w:color="auto"/>
            <w:left w:val="none" w:sz="0" w:space="0" w:color="auto"/>
            <w:bottom w:val="none" w:sz="0" w:space="0" w:color="auto"/>
            <w:right w:val="none" w:sz="0" w:space="0" w:color="auto"/>
          </w:divBdr>
        </w:div>
        <w:div w:id="67269891">
          <w:marLeft w:val="0"/>
          <w:marRight w:val="0"/>
          <w:marTop w:val="0"/>
          <w:marBottom w:val="0"/>
          <w:divBdr>
            <w:top w:val="none" w:sz="0" w:space="0" w:color="auto"/>
            <w:left w:val="none" w:sz="0" w:space="0" w:color="auto"/>
            <w:bottom w:val="none" w:sz="0" w:space="0" w:color="auto"/>
            <w:right w:val="none" w:sz="0" w:space="0" w:color="auto"/>
          </w:divBdr>
        </w:div>
        <w:div w:id="659112928">
          <w:marLeft w:val="0"/>
          <w:marRight w:val="0"/>
          <w:marTop w:val="0"/>
          <w:marBottom w:val="0"/>
          <w:divBdr>
            <w:top w:val="none" w:sz="0" w:space="0" w:color="auto"/>
            <w:left w:val="none" w:sz="0" w:space="0" w:color="auto"/>
            <w:bottom w:val="none" w:sz="0" w:space="0" w:color="auto"/>
            <w:right w:val="none" w:sz="0" w:space="0" w:color="auto"/>
          </w:divBdr>
        </w:div>
        <w:div w:id="65343676">
          <w:marLeft w:val="0"/>
          <w:marRight w:val="0"/>
          <w:marTop w:val="0"/>
          <w:marBottom w:val="0"/>
          <w:divBdr>
            <w:top w:val="none" w:sz="0" w:space="0" w:color="auto"/>
            <w:left w:val="none" w:sz="0" w:space="0" w:color="auto"/>
            <w:bottom w:val="none" w:sz="0" w:space="0" w:color="auto"/>
            <w:right w:val="none" w:sz="0" w:space="0" w:color="auto"/>
          </w:divBdr>
        </w:div>
      </w:divsChild>
    </w:div>
    <w:div w:id="497113730">
      <w:bodyDiv w:val="1"/>
      <w:marLeft w:val="0"/>
      <w:marRight w:val="0"/>
      <w:marTop w:val="0"/>
      <w:marBottom w:val="0"/>
      <w:divBdr>
        <w:top w:val="none" w:sz="0" w:space="0" w:color="auto"/>
        <w:left w:val="none" w:sz="0" w:space="0" w:color="auto"/>
        <w:bottom w:val="none" w:sz="0" w:space="0" w:color="auto"/>
        <w:right w:val="none" w:sz="0" w:space="0" w:color="auto"/>
      </w:divBdr>
    </w:div>
    <w:div w:id="572276406">
      <w:bodyDiv w:val="1"/>
      <w:marLeft w:val="0"/>
      <w:marRight w:val="0"/>
      <w:marTop w:val="0"/>
      <w:marBottom w:val="0"/>
      <w:divBdr>
        <w:top w:val="none" w:sz="0" w:space="0" w:color="auto"/>
        <w:left w:val="none" w:sz="0" w:space="0" w:color="auto"/>
        <w:bottom w:val="none" w:sz="0" w:space="0" w:color="auto"/>
        <w:right w:val="none" w:sz="0" w:space="0" w:color="auto"/>
      </w:divBdr>
      <w:divsChild>
        <w:div w:id="1810590428">
          <w:marLeft w:val="0"/>
          <w:marRight w:val="0"/>
          <w:marTop w:val="0"/>
          <w:marBottom w:val="0"/>
          <w:divBdr>
            <w:top w:val="none" w:sz="0" w:space="0" w:color="auto"/>
            <w:left w:val="none" w:sz="0" w:space="0" w:color="auto"/>
            <w:bottom w:val="none" w:sz="0" w:space="0" w:color="auto"/>
            <w:right w:val="none" w:sz="0" w:space="0" w:color="auto"/>
          </w:divBdr>
          <w:divsChild>
            <w:div w:id="18826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2033">
      <w:bodyDiv w:val="1"/>
      <w:marLeft w:val="0"/>
      <w:marRight w:val="0"/>
      <w:marTop w:val="0"/>
      <w:marBottom w:val="0"/>
      <w:divBdr>
        <w:top w:val="none" w:sz="0" w:space="0" w:color="auto"/>
        <w:left w:val="none" w:sz="0" w:space="0" w:color="auto"/>
        <w:bottom w:val="none" w:sz="0" w:space="0" w:color="auto"/>
        <w:right w:val="none" w:sz="0" w:space="0" w:color="auto"/>
      </w:divBdr>
    </w:div>
    <w:div w:id="674111636">
      <w:bodyDiv w:val="1"/>
      <w:marLeft w:val="0"/>
      <w:marRight w:val="0"/>
      <w:marTop w:val="0"/>
      <w:marBottom w:val="0"/>
      <w:divBdr>
        <w:top w:val="none" w:sz="0" w:space="0" w:color="auto"/>
        <w:left w:val="none" w:sz="0" w:space="0" w:color="auto"/>
        <w:bottom w:val="none" w:sz="0" w:space="0" w:color="auto"/>
        <w:right w:val="none" w:sz="0" w:space="0" w:color="auto"/>
      </w:divBdr>
    </w:div>
    <w:div w:id="688944007">
      <w:bodyDiv w:val="1"/>
      <w:marLeft w:val="0"/>
      <w:marRight w:val="0"/>
      <w:marTop w:val="0"/>
      <w:marBottom w:val="0"/>
      <w:divBdr>
        <w:top w:val="none" w:sz="0" w:space="0" w:color="auto"/>
        <w:left w:val="none" w:sz="0" w:space="0" w:color="auto"/>
        <w:bottom w:val="none" w:sz="0" w:space="0" w:color="auto"/>
        <w:right w:val="none" w:sz="0" w:space="0" w:color="auto"/>
      </w:divBdr>
    </w:div>
    <w:div w:id="700056936">
      <w:bodyDiv w:val="1"/>
      <w:marLeft w:val="0"/>
      <w:marRight w:val="0"/>
      <w:marTop w:val="0"/>
      <w:marBottom w:val="0"/>
      <w:divBdr>
        <w:top w:val="none" w:sz="0" w:space="0" w:color="auto"/>
        <w:left w:val="none" w:sz="0" w:space="0" w:color="auto"/>
        <w:bottom w:val="none" w:sz="0" w:space="0" w:color="auto"/>
        <w:right w:val="none" w:sz="0" w:space="0" w:color="auto"/>
      </w:divBdr>
    </w:div>
    <w:div w:id="705065104">
      <w:bodyDiv w:val="1"/>
      <w:marLeft w:val="0"/>
      <w:marRight w:val="0"/>
      <w:marTop w:val="0"/>
      <w:marBottom w:val="0"/>
      <w:divBdr>
        <w:top w:val="none" w:sz="0" w:space="0" w:color="auto"/>
        <w:left w:val="none" w:sz="0" w:space="0" w:color="auto"/>
        <w:bottom w:val="none" w:sz="0" w:space="0" w:color="auto"/>
        <w:right w:val="none" w:sz="0" w:space="0" w:color="auto"/>
      </w:divBdr>
    </w:div>
    <w:div w:id="715204374">
      <w:bodyDiv w:val="1"/>
      <w:marLeft w:val="0"/>
      <w:marRight w:val="0"/>
      <w:marTop w:val="0"/>
      <w:marBottom w:val="0"/>
      <w:divBdr>
        <w:top w:val="none" w:sz="0" w:space="0" w:color="auto"/>
        <w:left w:val="none" w:sz="0" w:space="0" w:color="auto"/>
        <w:bottom w:val="none" w:sz="0" w:space="0" w:color="auto"/>
        <w:right w:val="none" w:sz="0" w:space="0" w:color="auto"/>
      </w:divBdr>
    </w:div>
    <w:div w:id="725295918">
      <w:bodyDiv w:val="1"/>
      <w:marLeft w:val="0"/>
      <w:marRight w:val="0"/>
      <w:marTop w:val="0"/>
      <w:marBottom w:val="0"/>
      <w:divBdr>
        <w:top w:val="none" w:sz="0" w:space="0" w:color="auto"/>
        <w:left w:val="none" w:sz="0" w:space="0" w:color="auto"/>
        <w:bottom w:val="none" w:sz="0" w:space="0" w:color="auto"/>
        <w:right w:val="none" w:sz="0" w:space="0" w:color="auto"/>
      </w:divBdr>
    </w:div>
    <w:div w:id="742216495">
      <w:bodyDiv w:val="1"/>
      <w:marLeft w:val="0"/>
      <w:marRight w:val="0"/>
      <w:marTop w:val="0"/>
      <w:marBottom w:val="0"/>
      <w:divBdr>
        <w:top w:val="none" w:sz="0" w:space="0" w:color="auto"/>
        <w:left w:val="none" w:sz="0" w:space="0" w:color="auto"/>
        <w:bottom w:val="none" w:sz="0" w:space="0" w:color="auto"/>
        <w:right w:val="none" w:sz="0" w:space="0" w:color="auto"/>
      </w:divBdr>
    </w:div>
    <w:div w:id="784887681">
      <w:bodyDiv w:val="1"/>
      <w:marLeft w:val="0"/>
      <w:marRight w:val="0"/>
      <w:marTop w:val="0"/>
      <w:marBottom w:val="0"/>
      <w:divBdr>
        <w:top w:val="none" w:sz="0" w:space="0" w:color="auto"/>
        <w:left w:val="none" w:sz="0" w:space="0" w:color="auto"/>
        <w:bottom w:val="none" w:sz="0" w:space="0" w:color="auto"/>
        <w:right w:val="none" w:sz="0" w:space="0" w:color="auto"/>
      </w:divBdr>
    </w:div>
    <w:div w:id="796878013">
      <w:bodyDiv w:val="1"/>
      <w:marLeft w:val="0"/>
      <w:marRight w:val="0"/>
      <w:marTop w:val="0"/>
      <w:marBottom w:val="0"/>
      <w:divBdr>
        <w:top w:val="none" w:sz="0" w:space="0" w:color="auto"/>
        <w:left w:val="none" w:sz="0" w:space="0" w:color="auto"/>
        <w:bottom w:val="none" w:sz="0" w:space="0" w:color="auto"/>
        <w:right w:val="none" w:sz="0" w:space="0" w:color="auto"/>
      </w:divBdr>
      <w:divsChild>
        <w:div w:id="940408131">
          <w:marLeft w:val="0"/>
          <w:marRight w:val="0"/>
          <w:marTop w:val="0"/>
          <w:marBottom w:val="0"/>
          <w:divBdr>
            <w:top w:val="none" w:sz="0" w:space="0" w:color="auto"/>
            <w:left w:val="none" w:sz="0" w:space="0" w:color="auto"/>
            <w:bottom w:val="none" w:sz="0" w:space="0" w:color="auto"/>
            <w:right w:val="none" w:sz="0" w:space="0" w:color="auto"/>
          </w:divBdr>
          <w:divsChild>
            <w:div w:id="354577744">
              <w:marLeft w:val="0"/>
              <w:marRight w:val="0"/>
              <w:marTop w:val="0"/>
              <w:marBottom w:val="0"/>
              <w:divBdr>
                <w:top w:val="none" w:sz="0" w:space="0" w:color="auto"/>
                <w:left w:val="none" w:sz="0" w:space="0" w:color="auto"/>
                <w:bottom w:val="none" w:sz="0" w:space="0" w:color="auto"/>
                <w:right w:val="none" w:sz="0" w:space="0" w:color="auto"/>
              </w:divBdr>
            </w:div>
            <w:div w:id="1241794854">
              <w:marLeft w:val="0"/>
              <w:marRight w:val="0"/>
              <w:marTop w:val="0"/>
              <w:marBottom w:val="0"/>
              <w:divBdr>
                <w:top w:val="none" w:sz="0" w:space="0" w:color="auto"/>
                <w:left w:val="none" w:sz="0" w:space="0" w:color="auto"/>
                <w:bottom w:val="none" w:sz="0" w:space="0" w:color="auto"/>
                <w:right w:val="none" w:sz="0" w:space="0" w:color="auto"/>
              </w:divBdr>
            </w:div>
            <w:div w:id="152752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3201">
      <w:bodyDiv w:val="1"/>
      <w:marLeft w:val="0"/>
      <w:marRight w:val="0"/>
      <w:marTop w:val="0"/>
      <w:marBottom w:val="0"/>
      <w:divBdr>
        <w:top w:val="none" w:sz="0" w:space="0" w:color="auto"/>
        <w:left w:val="none" w:sz="0" w:space="0" w:color="auto"/>
        <w:bottom w:val="none" w:sz="0" w:space="0" w:color="auto"/>
        <w:right w:val="none" w:sz="0" w:space="0" w:color="auto"/>
      </w:divBdr>
    </w:div>
    <w:div w:id="894319146">
      <w:bodyDiv w:val="1"/>
      <w:marLeft w:val="0"/>
      <w:marRight w:val="0"/>
      <w:marTop w:val="0"/>
      <w:marBottom w:val="0"/>
      <w:divBdr>
        <w:top w:val="none" w:sz="0" w:space="0" w:color="auto"/>
        <w:left w:val="none" w:sz="0" w:space="0" w:color="auto"/>
        <w:bottom w:val="none" w:sz="0" w:space="0" w:color="auto"/>
        <w:right w:val="none" w:sz="0" w:space="0" w:color="auto"/>
      </w:divBdr>
    </w:div>
    <w:div w:id="987519582">
      <w:bodyDiv w:val="1"/>
      <w:marLeft w:val="0"/>
      <w:marRight w:val="0"/>
      <w:marTop w:val="0"/>
      <w:marBottom w:val="0"/>
      <w:divBdr>
        <w:top w:val="none" w:sz="0" w:space="0" w:color="auto"/>
        <w:left w:val="none" w:sz="0" w:space="0" w:color="auto"/>
        <w:bottom w:val="none" w:sz="0" w:space="0" w:color="auto"/>
        <w:right w:val="none" w:sz="0" w:space="0" w:color="auto"/>
      </w:divBdr>
    </w:div>
    <w:div w:id="1073088567">
      <w:bodyDiv w:val="1"/>
      <w:marLeft w:val="0"/>
      <w:marRight w:val="0"/>
      <w:marTop w:val="0"/>
      <w:marBottom w:val="0"/>
      <w:divBdr>
        <w:top w:val="none" w:sz="0" w:space="0" w:color="auto"/>
        <w:left w:val="none" w:sz="0" w:space="0" w:color="auto"/>
        <w:bottom w:val="none" w:sz="0" w:space="0" w:color="auto"/>
        <w:right w:val="none" w:sz="0" w:space="0" w:color="auto"/>
      </w:divBdr>
    </w:div>
    <w:div w:id="1093748492">
      <w:bodyDiv w:val="1"/>
      <w:marLeft w:val="0"/>
      <w:marRight w:val="0"/>
      <w:marTop w:val="0"/>
      <w:marBottom w:val="0"/>
      <w:divBdr>
        <w:top w:val="none" w:sz="0" w:space="0" w:color="auto"/>
        <w:left w:val="none" w:sz="0" w:space="0" w:color="auto"/>
        <w:bottom w:val="none" w:sz="0" w:space="0" w:color="auto"/>
        <w:right w:val="none" w:sz="0" w:space="0" w:color="auto"/>
      </w:divBdr>
    </w:div>
    <w:div w:id="1159075217">
      <w:bodyDiv w:val="1"/>
      <w:marLeft w:val="0"/>
      <w:marRight w:val="0"/>
      <w:marTop w:val="0"/>
      <w:marBottom w:val="0"/>
      <w:divBdr>
        <w:top w:val="none" w:sz="0" w:space="0" w:color="auto"/>
        <w:left w:val="none" w:sz="0" w:space="0" w:color="auto"/>
        <w:bottom w:val="none" w:sz="0" w:space="0" w:color="auto"/>
        <w:right w:val="none" w:sz="0" w:space="0" w:color="auto"/>
      </w:divBdr>
    </w:div>
    <w:div w:id="1184630519">
      <w:bodyDiv w:val="1"/>
      <w:marLeft w:val="0"/>
      <w:marRight w:val="0"/>
      <w:marTop w:val="0"/>
      <w:marBottom w:val="0"/>
      <w:divBdr>
        <w:top w:val="none" w:sz="0" w:space="0" w:color="auto"/>
        <w:left w:val="none" w:sz="0" w:space="0" w:color="auto"/>
        <w:bottom w:val="none" w:sz="0" w:space="0" w:color="auto"/>
        <w:right w:val="none" w:sz="0" w:space="0" w:color="auto"/>
      </w:divBdr>
    </w:div>
    <w:div w:id="1209495107">
      <w:bodyDiv w:val="1"/>
      <w:marLeft w:val="0"/>
      <w:marRight w:val="0"/>
      <w:marTop w:val="0"/>
      <w:marBottom w:val="0"/>
      <w:divBdr>
        <w:top w:val="none" w:sz="0" w:space="0" w:color="auto"/>
        <w:left w:val="none" w:sz="0" w:space="0" w:color="auto"/>
        <w:bottom w:val="none" w:sz="0" w:space="0" w:color="auto"/>
        <w:right w:val="none" w:sz="0" w:space="0" w:color="auto"/>
      </w:divBdr>
    </w:div>
    <w:div w:id="1300460009">
      <w:bodyDiv w:val="1"/>
      <w:marLeft w:val="0"/>
      <w:marRight w:val="0"/>
      <w:marTop w:val="0"/>
      <w:marBottom w:val="0"/>
      <w:divBdr>
        <w:top w:val="none" w:sz="0" w:space="0" w:color="auto"/>
        <w:left w:val="none" w:sz="0" w:space="0" w:color="auto"/>
        <w:bottom w:val="none" w:sz="0" w:space="0" w:color="auto"/>
        <w:right w:val="none" w:sz="0" w:space="0" w:color="auto"/>
      </w:divBdr>
      <w:divsChild>
        <w:div w:id="1192066629">
          <w:marLeft w:val="0"/>
          <w:marRight w:val="0"/>
          <w:marTop w:val="0"/>
          <w:marBottom w:val="0"/>
          <w:divBdr>
            <w:top w:val="none" w:sz="0" w:space="0" w:color="auto"/>
            <w:left w:val="none" w:sz="0" w:space="0" w:color="auto"/>
            <w:bottom w:val="none" w:sz="0" w:space="0" w:color="auto"/>
            <w:right w:val="none" w:sz="0" w:space="0" w:color="auto"/>
          </w:divBdr>
          <w:divsChild>
            <w:div w:id="13243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79778">
      <w:bodyDiv w:val="1"/>
      <w:marLeft w:val="0"/>
      <w:marRight w:val="0"/>
      <w:marTop w:val="0"/>
      <w:marBottom w:val="0"/>
      <w:divBdr>
        <w:top w:val="none" w:sz="0" w:space="0" w:color="auto"/>
        <w:left w:val="none" w:sz="0" w:space="0" w:color="auto"/>
        <w:bottom w:val="none" w:sz="0" w:space="0" w:color="auto"/>
        <w:right w:val="none" w:sz="0" w:space="0" w:color="auto"/>
      </w:divBdr>
    </w:div>
    <w:div w:id="1426533276">
      <w:bodyDiv w:val="1"/>
      <w:marLeft w:val="0"/>
      <w:marRight w:val="0"/>
      <w:marTop w:val="0"/>
      <w:marBottom w:val="0"/>
      <w:divBdr>
        <w:top w:val="none" w:sz="0" w:space="0" w:color="auto"/>
        <w:left w:val="none" w:sz="0" w:space="0" w:color="auto"/>
        <w:bottom w:val="none" w:sz="0" w:space="0" w:color="auto"/>
        <w:right w:val="none" w:sz="0" w:space="0" w:color="auto"/>
      </w:divBdr>
    </w:div>
    <w:div w:id="1456950306">
      <w:bodyDiv w:val="1"/>
      <w:marLeft w:val="0"/>
      <w:marRight w:val="0"/>
      <w:marTop w:val="0"/>
      <w:marBottom w:val="0"/>
      <w:divBdr>
        <w:top w:val="none" w:sz="0" w:space="0" w:color="auto"/>
        <w:left w:val="none" w:sz="0" w:space="0" w:color="auto"/>
        <w:bottom w:val="none" w:sz="0" w:space="0" w:color="auto"/>
        <w:right w:val="none" w:sz="0" w:space="0" w:color="auto"/>
      </w:divBdr>
    </w:div>
    <w:div w:id="1504661482">
      <w:bodyDiv w:val="1"/>
      <w:marLeft w:val="0"/>
      <w:marRight w:val="0"/>
      <w:marTop w:val="0"/>
      <w:marBottom w:val="0"/>
      <w:divBdr>
        <w:top w:val="none" w:sz="0" w:space="0" w:color="auto"/>
        <w:left w:val="none" w:sz="0" w:space="0" w:color="auto"/>
        <w:bottom w:val="none" w:sz="0" w:space="0" w:color="auto"/>
        <w:right w:val="none" w:sz="0" w:space="0" w:color="auto"/>
      </w:divBdr>
    </w:div>
    <w:div w:id="1549564471">
      <w:bodyDiv w:val="1"/>
      <w:marLeft w:val="0"/>
      <w:marRight w:val="0"/>
      <w:marTop w:val="0"/>
      <w:marBottom w:val="0"/>
      <w:divBdr>
        <w:top w:val="none" w:sz="0" w:space="0" w:color="auto"/>
        <w:left w:val="none" w:sz="0" w:space="0" w:color="auto"/>
        <w:bottom w:val="none" w:sz="0" w:space="0" w:color="auto"/>
        <w:right w:val="none" w:sz="0" w:space="0" w:color="auto"/>
      </w:divBdr>
    </w:div>
    <w:div w:id="1560509504">
      <w:bodyDiv w:val="1"/>
      <w:marLeft w:val="0"/>
      <w:marRight w:val="0"/>
      <w:marTop w:val="0"/>
      <w:marBottom w:val="0"/>
      <w:divBdr>
        <w:top w:val="none" w:sz="0" w:space="0" w:color="auto"/>
        <w:left w:val="none" w:sz="0" w:space="0" w:color="auto"/>
        <w:bottom w:val="none" w:sz="0" w:space="0" w:color="auto"/>
        <w:right w:val="none" w:sz="0" w:space="0" w:color="auto"/>
      </w:divBdr>
    </w:div>
    <w:div w:id="1686403314">
      <w:bodyDiv w:val="1"/>
      <w:marLeft w:val="0"/>
      <w:marRight w:val="0"/>
      <w:marTop w:val="0"/>
      <w:marBottom w:val="0"/>
      <w:divBdr>
        <w:top w:val="none" w:sz="0" w:space="0" w:color="auto"/>
        <w:left w:val="none" w:sz="0" w:space="0" w:color="auto"/>
        <w:bottom w:val="none" w:sz="0" w:space="0" w:color="auto"/>
        <w:right w:val="none" w:sz="0" w:space="0" w:color="auto"/>
      </w:divBdr>
    </w:div>
    <w:div w:id="1712725895">
      <w:bodyDiv w:val="1"/>
      <w:marLeft w:val="0"/>
      <w:marRight w:val="0"/>
      <w:marTop w:val="0"/>
      <w:marBottom w:val="0"/>
      <w:divBdr>
        <w:top w:val="none" w:sz="0" w:space="0" w:color="auto"/>
        <w:left w:val="none" w:sz="0" w:space="0" w:color="auto"/>
        <w:bottom w:val="none" w:sz="0" w:space="0" w:color="auto"/>
        <w:right w:val="none" w:sz="0" w:space="0" w:color="auto"/>
      </w:divBdr>
      <w:divsChild>
        <w:div w:id="1498181608">
          <w:marLeft w:val="0"/>
          <w:marRight w:val="0"/>
          <w:marTop w:val="0"/>
          <w:marBottom w:val="0"/>
          <w:divBdr>
            <w:top w:val="none" w:sz="0" w:space="0" w:color="auto"/>
            <w:left w:val="none" w:sz="0" w:space="0" w:color="auto"/>
            <w:bottom w:val="none" w:sz="0" w:space="0" w:color="auto"/>
            <w:right w:val="none" w:sz="0" w:space="0" w:color="auto"/>
          </w:divBdr>
        </w:div>
        <w:div w:id="912281857">
          <w:marLeft w:val="0"/>
          <w:marRight w:val="0"/>
          <w:marTop w:val="0"/>
          <w:marBottom w:val="0"/>
          <w:divBdr>
            <w:top w:val="none" w:sz="0" w:space="0" w:color="auto"/>
            <w:left w:val="none" w:sz="0" w:space="0" w:color="auto"/>
            <w:bottom w:val="none" w:sz="0" w:space="0" w:color="auto"/>
            <w:right w:val="none" w:sz="0" w:space="0" w:color="auto"/>
          </w:divBdr>
        </w:div>
        <w:div w:id="1145468147">
          <w:marLeft w:val="0"/>
          <w:marRight w:val="0"/>
          <w:marTop w:val="0"/>
          <w:marBottom w:val="0"/>
          <w:divBdr>
            <w:top w:val="none" w:sz="0" w:space="0" w:color="auto"/>
            <w:left w:val="none" w:sz="0" w:space="0" w:color="auto"/>
            <w:bottom w:val="none" w:sz="0" w:space="0" w:color="auto"/>
            <w:right w:val="none" w:sz="0" w:space="0" w:color="auto"/>
          </w:divBdr>
        </w:div>
        <w:div w:id="691616988">
          <w:marLeft w:val="0"/>
          <w:marRight w:val="0"/>
          <w:marTop w:val="0"/>
          <w:marBottom w:val="0"/>
          <w:divBdr>
            <w:top w:val="none" w:sz="0" w:space="0" w:color="auto"/>
            <w:left w:val="none" w:sz="0" w:space="0" w:color="auto"/>
            <w:bottom w:val="none" w:sz="0" w:space="0" w:color="auto"/>
            <w:right w:val="none" w:sz="0" w:space="0" w:color="auto"/>
          </w:divBdr>
        </w:div>
        <w:div w:id="1327053719">
          <w:marLeft w:val="0"/>
          <w:marRight w:val="0"/>
          <w:marTop w:val="0"/>
          <w:marBottom w:val="0"/>
          <w:divBdr>
            <w:top w:val="none" w:sz="0" w:space="0" w:color="auto"/>
            <w:left w:val="none" w:sz="0" w:space="0" w:color="auto"/>
            <w:bottom w:val="none" w:sz="0" w:space="0" w:color="auto"/>
            <w:right w:val="none" w:sz="0" w:space="0" w:color="auto"/>
          </w:divBdr>
        </w:div>
        <w:div w:id="779489490">
          <w:marLeft w:val="0"/>
          <w:marRight w:val="0"/>
          <w:marTop w:val="0"/>
          <w:marBottom w:val="0"/>
          <w:divBdr>
            <w:top w:val="none" w:sz="0" w:space="0" w:color="auto"/>
            <w:left w:val="none" w:sz="0" w:space="0" w:color="auto"/>
            <w:bottom w:val="none" w:sz="0" w:space="0" w:color="auto"/>
            <w:right w:val="none" w:sz="0" w:space="0" w:color="auto"/>
          </w:divBdr>
        </w:div>
      </w:divsChild>
    </w:div>
    <w:div w:id="1735927945">
      <w:bodyDiv w:val="1"/>
      <w:marLeft w:val="0"/>
      <w:marRight w:val="0"/>
      <w:marTop w:val="0"/>
      <w:marBottom w:val="0"/>
      <w:divBdr>
        <w:top w:val="none" w:sz="0" w:space="0" w:color="auto"/>
        <w:left w:val="none" w:sz="0" w:space="0" w:color="auto"/>
        <w:bottom w:val="none" w:sz="0" w:space="0" w:color="auto"/>
        <w:right w:val="none" w:sz="0" w:space="0" w:color="auto"/>
      </w:divBdr>
    </w:div>
    <w:div w:id="1812286247">
      <w:bodyDiv w:val="1"/>
      <w:marLeft w:val="0"/>
      <w:marRight w:val="0"/>
      <w:marTop w:val="0"/>
      <w:marBottom w:val="0"/>
      <w:divBdr>
        <w:top w:val="none" w:sz="0" w:space="0" w:color="auto"/>
        <w:left w:val="none" w:sz="0" w:space="0" w:color="auto"/>
        <w:bottom w:val="none" w:sz="0" w:space="0" w:color="auto"/>
        <w:right w:val="none" w:sz="0" w:space="0" w:color="auto"/>
      </w:divBdr>
    </w:div>
    <w:div w:id="1888371807">
      <w:bodyDiv w:val="1"/>
      <w:marLeft w:val="0"/>
      <w:marRight w:val="0"/>
      <w:marTop w:val="0"/>
      <w:marBottom w:val="0"/>
      <w:divBdr>
        <w:top w:val="none" w:sz="0" w:space="0" w:color="auto"/>
        <w:left w:val="none" w:sz="0" w:space="0" w:color="auto"/>
        <w:bottom w:val="none" w:sz="0" w:space="0" w:color="auto"/>
        <w:right w:val="none" w:sz="0" w:space="0" w:color="auto"/>
      </w:divBdr>
      <w:divsChild>
        <w:div w:id="1504391157">
          <w:marLeft w:val="0"/>
          <w:marRight w:val="0"/>
          <w:marTop w:val="0"/>
          <w:marBottom w:val="0"/>
          <w:divBdr>
            <w:top w:val="none" w:sz="0" w:space="0" w:color="auto"/>
            <w:left w:val="none" w:sz="0" w:space="0" w:color="auto"/>
            <w:bottom w:val="none" w:sz="0" w:space="0" w:color="auto"/>
            <w:right w:val="none" w:sz="0" w:space="0" w:color="auto"/>
          </w:divBdr>
          <w:divsChild>
            <w:div w:id="1482497635">
              <w:marLeft w:val="0"/>
              <w:marRight w:val="0"/>
              <w:marTop w:val="0"/>
              <w:marBottom w:val="0"/>
              <w:divBdr>
                <w:top w:val="none" w:sz="0" w:space="0" w:color="auto"/>
                <w:left w:val="none" w:sz="0" w:space="0" w:color="auto"/>
                <w:bottom w:val="none" w:sz="0" w:space="0" w:color="auto"/>
                <w:right w:val="none" w:sz="0" w:space="0" w:color="auto"/>
              </w:divBdr>
            </w:div>
            <w:div w:id="1210652264">
              <w:marLeft w:val="0"/>
              <w:marRight w:val="0"/>
              <w:marTop w:val="0"/>
              <w:marBottom w:val="0"/>
              <w:divBdr>
                <w:top w:val="none" w:sz="0" w:space="0" w:color="auto"/>
                <w:left w:val="none" w:sz="0" w:space="0" w:color="auto"/>
                <w:bottom w:val="none" w:sz="0" w:space="0" w:color="auto"/>
                <w:right w:val="none" w:sz="0" w:space="0" w:color="auto"/>
              </w:divBdr>
            </w:div>
            <w:div w:id="7745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4324">
      <w:bodyDiv w:val="1"/>
      <w:marLeft w:val="0"/>
      <w:marRight w:val="0"/>
      <w:marTop w:val="0"/>
      <w:marBottom w:val="0"/>
      <w:divBdr>
        <w:top w:val="none" w:sz="0" w:space="0" w:color="auto"/>
        <w:left w:val="none" w:sz="0" w:space="0" w:color="auto"/>
        <w:bottom w:val="none" w:sz="0" w:space="0" w:color="auto"/>
        <w:right w:val="none" w:sz="0" w:space="0" w:color="auto"/>
      </w:divBdr>
    </w:div>
    <w:div w:id="2139756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heritageonthemarina.org/" TargetMode="External"/><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header" Target="header2.xml"/><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heritage-happenings.github.io"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fheritage.org/wp-content/uploads/2025/02/Jan-Mar_2025_Newsletter_FINAL_web.pdf"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image" Target="media/image5.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10.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an_Francisco_Ladies_Protection_and_Relief_Society"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rmo\OneDrive\Documents\Custom%20Office%20Templates\2025-heritag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998CB-BFFC-4E17-B556-C7A6018A5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2025-heritage-template.dotx</Template>
  <TotalTime>2137</TotalTime>
  <Pages>20</Pages>
  <Words>4487</Words>
  <Characters>25580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799</cp:revision>
  <cp:lastPrinted>2025-02-28T16:59:00Z</cp:lastPrinted>
  <dcterms:created xsi:type="dcterms:W3CDTF">2025-02-18T20:12:00Z</dcterms:created>
  <dcterms:modified xsi:type="dcterms:W3CDTF">2025-03-02T08:08:00Z</dcterms:modified>
</cp:coreProperties>
</file>