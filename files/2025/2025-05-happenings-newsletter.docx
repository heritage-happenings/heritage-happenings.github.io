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71D56" w14:textId="714A75B2" w:rsidR="00E47F0D" w:rsidRPr="00E47F0D" w:rsidRDefault="00C20BB5" w:rsidP="00AC4996">
      <w:bookmarkStart w:id="0" w:name="_Hlk196933674"/>
      <w:bookmarkEnd w:id="0"/>
      <w:r w:rsidRPr="00C20BB5">
        <w:rPr>
          <w:noProof/>
        </w:rPr>
        <w:drawing>
          <wp:anchor distT="0" distB="0" distL="114300" distR="114300" simplePos="0" relativeHeight="251658240" behindDoc="0" locked="0" layoutInCell="1" allowOverlap="1" wp14:anchorId="5419C047" wp14:editId="234F30CD">
            <wp:simplePos x="0" y="0"/>
            <wp:positionH relativeFrom="margin">
              <wp:align>right</wp:align>
            </wp:positionH>
            <wp:positionV relativeFrom="margin">
              <wp:align>top</wp:align>
            </wp:positionV>
            <wp:extent cx="4502150" cy="1875594"/>
            <wp:effectExtent l="0" t="0" r="0" b="0"/>
            <wp:wrapNone/>
            <wp:docPr id="577361735" name="Picture 4" descr="A colorful text with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1735" name="Picture 4" descr="A colorful text with flower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2150" cy="18755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F0D" w:rsidRPr="00E47F0D">
        <w:rPr>
          <w:noProof/>
        </w:rPr>
        <w:drawing>
          <wp:anchor distT="0" distB="0" distL="114300" distR="114300" simplePos="0" relativeHeight="251657216" behindDoc="0" locked="0" layoutInCell="1" allowOverlap="1" wp14:anchorId="513D9482" wp14:editId="1671B591">
            <wp:simplePos x="0" y="0"/>
            <wp:positionH relativeFrom="column">
              <wp:posOffset>190500</wp:posOffset>
            </wp:positionH>
            <wp:positionV relativeFrom="page">
              <wp:posOffset>647700</wp:posOffset>
            </wp:positionV>
            <wp:extent cx="1809750" cy="1809750"/>
            <wp:effectExtent l="266700" t="266700" r="266700" b="266700"/>
            <wp:wrapNone/>
            <wp:docPr id="1016184728" name="Picture 2" descr="A person with a ho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4728" name="Picture 2" descr="A person with a hor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0823536">
                      <a:off x="0" y="0"/>
                      <a:ext cx="1809750" cy="1809750"/>
                    </a:xfrm>
                    <a:prstGeom prst="rect">
                      <a:avLst/>
                    </a:prstGeom>
                    <a:noFill/>
                    <a:ln w="76200">
                      <a:solidFill>
                        <a:srgbClr val="880000"/>
                      </a:solidFill>
                    </a:ln>
                  </pic:spPr>
                </pic:pic>
              </a:graphicData>
            </a:graphic>
          </wp:anchor>
        </w:drawing>
      </w:r>
    </w:p>
    <w:p w14:paraId="4599D499" w14:textId="77777777" w:rsidR="00A21C66" w:rsidRDefault="00A21C66" w:rsidP="00AC4996"/>
    <w:p w14:paraId="63A8CC59" w14:textId="77777777" w:rsidR="001A69B9" w:rsidRDefault="001A69B9" w:rsidP="00AC4996"/>
    <w:p w14:paraId="6C8F9AFA" w14:textId="77777777" w:rsidR="001A69B9" w:rsidRDefault="001A69B9" w:rsidP="00AC4996"/>
    <w:p w14:paraId="2ACC10C5" w14:textId="77777777" w:rsidR="001A69B9" w:rsidRDefault="001A69B9" w:rsidP="00AC4996"/>
    <w:p w14:paraId="64B5730C" w14:textId="77777777" w:rsidR="00EA08C7" w:rsidRDefault="00EA08C7" w:rsidP="00AC4996"/>
    <w:p w14:paraId="72987D7F" w14:textId="72CDAE16" w:rsidR="001A69B9" w:rsidRPr="00772E81" w:rsidRDefault="001A69B9" w:rsidP="00AC4996">
      <w:pPr>
        <w:pStyle w:val="special"/>
      </w:pPr>
      <w:r w:rsidRPr="00772E81">
        <w:t>May</w:t>
      </w:r>
      <w:r w:rsidR="00EA08C7" w:rsidRPr="00772E81">
        <w:t xml:space="preserve"> 2025</w:t>
      </w:r>
    </w:p>
    <w:p w14:paraId="7E3E4EFF" w14:textId="2861BB17" w:rsidR="00821295" w:rsidRDefault="007E1B5D" w:rsidP="00AC4996">
      <w:pPr>
        <w:pStyle w:val="special"/>
      </w:pPr>
      <w:r w:rsidRPr="00772E81">
        <w:t>The monthly newsletter published by residents of</w:t>
      </w:r>
      <w:r w:rsidR="00910A6B">
        <w:br/>
      </w:r>
      <w:r w:rsidRPr="00772E81">
        <w:t>Heritage on the Marina, San Francisco CA, USA</w:t>
      </w:r>
    </w:p>
    <w:p w14:paraId="711013D8" w14:textId="485319ED" w:rsidR="008001DB" w:rsidRDefault="008F6565" w:rsidP="00AC4996">
      <w:r w:rsidRPr="00772E81">
        <w:rPr>
          <w:noProof/>
        </w:rPr>
        <mc:AlternateContent>
          <mc:Choice Requires="wps">
            <w:drawing>
              <wp:anchor distT="45720" distB="45720" distL="114300" distR="114300" simplePos="0" relativeHeight="251666432" behindDoc="0" locked="0" layoutInCell="1" allowOverlap="1" wp14:anchorId="04B0DD10" wp14:editId="1FC78BE9">
                <wp:simplePos x="0" y="0"/>
                <wp:positionH relativeFrom="margin">
                  <wp:posOffset>3485745</wp:posOffset>
                </wp:positionH>
                <wp:positionV relativeFrom="margin">
                  <wp:posOffset>2928026</wp:posOffset>
                </wp:positionV>
                <wp:extent cx="3429000" cy="6232187"/>
                <wp:effectExtent l="0" t="0" r="0" b="0"/>
                <wp:wrapNone/>
                <wp:docPr id="1070941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232187"/>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B0DD10" id="_x0000_t202" coordsize="21600,21600" o:spt="202" path="m,l,21600r21600,l21600,xe">
                <v:stroke joinstyle="miter"/>
                <v:path gradientshapeok="t" o:connecttype="rect"/>
              </v:shapetype>
              <v:shape id="Text Box 2" o:spid="_x0000_s1026" type="#_x0000_t202" style="position:absolute;margin-left:274.45pt;margin-top:230.55pt;width:270pt;height:490.7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" stroked="f">
                <v:textbox>
                  <w:txbxContent/>
                </v:textbox>
                <w10:wrap anchorx="margin" anchory="margin"/>
              </v:shape>
            </w:pict>
          </mc:Fallback>
        </mc:AlternateContent>
      </w:r>
      <w:r w:rsidR="002C4A39" w:rsidRPr="00772E81">
        <w:rPr>
          <w:noProof/>
        </w:rPr>
        <mc:AlternateContent>
          <mc:Choice Requires="wps">
            <w:drawing>
              <wp:anchor distT="45720" distB="45720" distL="114300" distR="114300" simplePos="0" relativeHeight="251664384" behindDoc="0" locked="0" layoutInCell="1" allowOverlap="1" wp14:anchorId="47A14ED0" wp14:editId="300FF9FF">
                <wp:simplePos x="0" y="0"/>
                <wp:positionH relativeFrom="margin">
                  <wp:align>left</wp:align>
                </wp:positionH>
                <wp:positionV relativeFrom="margin">
                  <wp:align>bottom</wp:align>
                </wp:positionV>
                <wp:extent cx="3429000" cy="62039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203950"/>
                        </a:xfrm>
                        <a:prstGeom prst="rect">
                          <a:avLst/>
                        </a:prstGeom>
                        <a:solidFill>
                          <a:srgbClr val="FFFFFF"/>
                        </a:solidFill>
                        <a:ln w="9525">
                          <a:noFill/>
                          <a:miter lim="800000"/>
                          <a:headEnd/>
                          <a:tailEnd/>
                        </a:ln>
                      </wps:spPr>
                      <wps:txbx id="1">
                        <w:txbxContent>
                          <w:p w14:paraId="4196A7F7" w14:textId="3027EF89" w:rsidR="00A706AE" w:rsidRPr="00772E81" w:rsidRDefault="00A706AE" w:rsidP="00772E81">
                            <w:pPr>
                              <w:pStyle w:val="Heading1"/>
                            </w:pPr>
                            <w:bookmarkStart w:id="1" w:name="_Hlk196933679"/>
                            <w:bookmarkEnd w:id="1"/>
                            <w:r w:rsidRPr="00772E81">
                              <w:t>Country of the Month</w:t>
                            </w:r>
                          </w:p>
                          <w:p w14:paraId="31FA0D60" w14:textId="2FE16828" w:rsidR="00772E81" w:rsidRDefault="00772E81" w:rsidP="00E1387B">
                            <w:r>
                              <w:t>Yes, that is Frida Kahlo blowing on a</w:t>
                            </w:r>
                            <w:r w:rsidRPr="00772E81">
                              <w:t xml:space="preserve"> traditional Mexican horn </w:t>
                            </w:r>
                            <w:r w:rsidR="00D86C64">
                              <w:t>for</w:t>
                            </w:r>
                            <w:r w:rsidRPr="00772E81">
                              <w:t xml:space="preserve"> our </w:t>
                            </w:r>
                            <w:r>
                              <w:t>masthead</w:t>
                            </w:r>
                            <w:r w:rsidRPr="00772E81">
                              <w:t xml:space="preserve"> </w:t>
                            </w:r>
                            <w:r>
                              <w:t>c</w:t>
                            </w:r>
                            <w:r w:rsidRPr="00772E81">
                              <w:t>ameo this month.</w:t>
                            </w:r>
                            <w:r>
                              <w:t xml:space="preserve"> And that must mean that our country of the month is </w:t>
                            </w:r>
                            <w:r w:rsidR="00910A6B">
                              <w:t>Mexico,</w:t>
                            </w:r>
                            <w:r>
                              <w:t xml:space="preserve"> and our headline colors must be </w:t>
                            </w:r>
                            <w:r w:rsidR="000A30BA">
                              <w:t>the colors of the flag</w:t>
                            </w:r>
                            <w:r w:rsidR="005C11BC">
                              <w:t>:</w:t>
                            </w:r>
                            <w:r w:rsidR="000A30BA">
                              <w:t xml:space="preserve"> </w:t>
                            </w:r>
                            <w:r w:rsidRPr="00D86C64">
                              <w:rPr>
                                <w:b/>
                                <w:bCs/>
                                <w:color w:val="880000"/>
                              </w:rPr>
                              <w:t>red</w:t>
                            </w:r>
                            <w:r>
                              <w:t xml:space="preserve"> and </w:t>
                            </w:r>
                            <w:r w:rsidRPr="00D86C64">
                              <w:rPr>
                                <w:b/>
                                <w:bCs/>
                                <w:color w:val="3A7C22" w:themeColor="accent6" w:themeShade="BF"/>
                              </w:rPr>
                              <w:t>green</w:t>
                            </w:r>
                            <w:r w:rsidR="00910A6B">
                              <w:t>.</w:t>
                            </w:r>
                          </w:p>
                          <w:p w14:paraId="1FD3DA82" w14:textId="01FEC3B1" w:rsidR="00772E81" w:rsidRDefault="00772E81" w:rsidP="00772E81">
                            <w:pPr>
                              <w:pStyle w:val="Heading1"/>
                            </w:pPr>
                            <w:r>
                              <w:t xml:space="preserve">Special </w:t>
                            </w:r>
                            <w:r w:rsidR="00302C8B">
                              <w:t xml:space="preserve">Dining </w:t>
                            </w:r>
                            <w:r>
                              <w:t>Events</w:t>
                            </w:r>
                            <w:r w:rsidRPr="00772E81">
                              <w:t xml:space="preserve"> </w:t>
                            </w:r>
                          </w:p>
                          <w:p w14:paraId="1AC4835D" w14:textId="18C43827" w:rsidR="00531BA4" w:rsidRDefault="00531BA4" w:rsidP="00531BA4">
                            <w:pPr>
                              <w:pStyle w:val="ListParagraph"/>
                            </w:pPr>
                            <w:r>
                              <w:t xml:space="preserve">May 5: Cinco de Mayo lunch </w:t>
                            </w:r>
                            <w:r w:rsidR="00C40BE6">
                              <w:t>with Mariachi Band</w:t>
                            </w:r>
                          </w:p>
                          <w:p w14:paraId="7FF05276" w14:textId="77777777" w:rsidR="00531BA4" w:rsidRDefault="00531BA4" w:rsidP="00531BA4">
                            <w:pPr>
                              <w:pStyle w:val="ListParagraph"/>
                            </w:pPr>
                            <w:r>
                              <w:t>May 9: May birthday night</w:t>
                            </w:r>
                          </w:p>
                          <w:p w14:paraId="4198643D" w14:textId="7F114CA9" w:rsidR="00531BA4" w:rsidRDefault="00531BA4" w:rsidP="00531BA4">
                            <w:pPr>
                              <w:pStyle w:val="ListParagraph"/>
                            </w:pPr>
                            <w:r>
                              <w:t xml:space="preserve">May 11: </w:t>
                            </w:r>
                            <w:r w:rsidR="000E4E16">
                              <w:t>Mother’s Day</w:t>
                            </w:r>
                            <w:r w:rsidR="009B25D2">
                              <w:t xml:space="preserve"> lunch</w:t>
                            </w:r>
                            <w:r>
                              <w:t xml:space="preserve"> </w:t>
                            </w:r>
                          </w:p>
                          <w:p w14:paraId="540C5427" w14:textId="0E4A5D3E" w:rsidR="00531BA4" w:rsidRDefault="00531BA4" w:rsidP="00531BA4">
                            <w:pPr>
                              <w:pStyle w:val="ListParagraph"/>
                            </w:pPr>
                            <w:r>
                              <w:t>May 26: Memorial Day lunch BBQ</w:t>
                            </w:r>
                          </w:p>
                          <w:p w14:paraId="3ECBD60B" w14:textId="388DB83A" w:rsidR="00975D87" w:rsidRDefault="00975D87" w:rsidP="00975D87">
                            <w:r>
                              <w:t xml:space="preserve">Look for the festive menus and </w:t>
                            </w:r>
                            <w:r w:rsidR="00157F73">
                              <w:t>Lisa’s napkin</w:t>
                            </w:r>
                            <w:r w:rsidR="005C11BC">
                              <w:t>-</w:t>
                            </w:r>
                            <w:r w:rsidR="00157F73">
                              <w:t>folding artwork</w:t>
                            </w:r>
                            <w:r w:rsidR="00421F3A">
                              <w:t>!</w:t>
                            </w:r>
                          </w:p>
                          <w:p w14:paraId="056F5BFA" w14:textId="77777777" w:rsidR="009926E6" w:rsidRDefault="009926E6" w:rsidP="009926E6">
                            <w:pPr>
                              <w:pStyle w:val="Heading1"/>
                            </w:pPr>
                            <w:r>
                              <w:t>New Staff: Archie</w:t>
                            </w:r>
                          </w:p>
                          <w:p w14:paraId="1C282A8A" w14:textId="77777777" w:rsidR="009926E6" w:rsidRDefault="009926E6" w:rsidP="009926E6">
                            <w:r>
                              <w:t xml:space="preserve">Archie Madden has come on board as our new maintenance technician. Many of us are already familiar with Archie because he was previously employed as our evening security guard. </w:t>
                            </w:r>
                          </w:p>
                          <w:p w14:paraId="48802285" w14:textId="77777777" w:rsidR="002C4A39" w:rsidRDefault="002C4A39" w:rsidP="002C4A39">
                            <w:pPr>
                              <w:pStyle w:val="Heading1"/>
                            </w:pPr>
                            <w:r>
                              <w:t>Tech Support with Carl</w:t>
                            </w:r>
                          </w:p>
                          <w:p w14:paraId="64027D89" w14:textId="77777777" w:rsidR="00983BB9" w:rsidRDefault="002C4A39" w:rsidP="00983BB9">
                            <w:pPr>
                              <w:spacing w:after="0"/>
                            </w:pPr>
                            <w:r>
                              <w:t>Along with the wonderful Tess, you can now get help with you</w:t>
                            </w:r>
                            <w:r w:rsidR="009926E6">
                              <w:t>r</w:t>
                            </w:r>
                            <w:r>
                              <w:t xml:space="preserve"> pesky TV and misbehaving computer by getting in contact with Carl:</w:t>
                            </w:r>
                            <w:r w:rsidR="00983BB9" w:rsidRPr="00983BB9">
                              <w:t xml:space="preserve"> </w:t>
                            </w:r>
                          </w:p>
                          <w:p w14:paraId="4C193D74" w14:textId="617B6F73" w:rsidR="0098781D" w:rsidRDefault="00983BB9" w:rsidP="00983BB9">
                            <w:pPr>
                              <w:spacing w:after="0"/>
                            </w:pPr>
                            <w:r>
                              <w:t>“I offer personalized one-on-one consultations for the residents of Heritage on the Marina, designed to effectively resolve IT issues while enhancing your technical skills through education.</w:t>
                            </w:r>
                            <w:r w:rsidR="00AC1512">
                              <w:t>”</w:t>
                            </w:r>
                            <w:r>
                              <w:t xml:space="preserve"> </w:t>
                            </w:r>
                          </w:p>
                          <w:p w14:paraId="76B932C9" w14:textId="3FB5DCE0" w:rsidR="002C4A39" w:rsidRDefault="00AC1512" w:rsidP="00983BB9">
                            <w:pPr>
                              <w:spacing w:after="0"/>
                            </w:pPr>
                            <w:r>
                              <w:t>“</w:t>
                            </w:r>
                            <w:r w:rsidR="00983BB9">
                              <w:t>I can be reached directly by email at cwashington@allcovered.com or by phone with voicemail at 415-792-6469.</w:t>
                            </w:r>
                            <w:r>
                              <w:t>”</w:t>
                            </w:r>
                          </w:p>
                          <w:p w14:paraId="507D3BCB" w14:textId="360ABB4F" w:rsidR="00772E81" w:rsidRDefault="00FE5A62" w:rsidP="00772E81">
                            <w:pPr>
                              <w:pStyle w:val="Heading1"/>
                            </w:pPr>
                            <w:r>
                              <w:t xml:space="preserve">Katie’s </w:t>
                            </w:r>
                            <w:r w:rsidR="00772E81">
                              <w:t>Writing Workshop</w:t>
                            </w:r>
                          </w:p>
                          <w:p w14:paraId="7325FE78" w14:textId="75668658" w:rsidR="00772E81" w:rsidRDefault="008F6565" w:rsidP="00E1387B">
                            <w:r>
                              <w:t>Katie</w:t>
                            </w:r>
                            <w:r w:rsidR="00EE6928" w:rsidRPr="00EE6928">
                              <w:t xml:space="preserve"> will continue to </w:t>
                            </w:r>
                            <w:r w:rsidR="00F70492">
                              <w:t xml:space="preserve">help us </w:t>
                            </w:r>
                            <w:r w:rsidR="00EE6928" w:rsidRPr="00EE6928">
                              <w:t>explore storytelling and the qualities that make stories memorable. No experience necessary. Notebooks and pencils provided, but computers welcomed.</w:t>
                            </w:r>
                            <w:r w:rsidR="00175332">
                              <w:t xml:space="preserve"> May 5 and 19 at 10 am in Friendship Hall.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14ED0" id="_x0000_t202" coordsize="21600,21600" o:spt="202" path="m,l,21600r21600,l21600,xe">
                <v:stroke joinstyle="miter"/>
                <v:path gradientshapeok="t" o:connecttype="rect"/>
              </v:shapetype>
              <v:shape id="_x0000_s1027" type="#_x0000_t202" style="position:absolute;margin-left:0;margin-top:0;width:270pt;height:488.5pt;z-index:251664384;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" stroked="f">
                <v:textbox style="mso-next-textbox:#Text Box 2">
                  <w:txbxContent>
                    <w:p w14:paraId="4196A7F7" w14:textId="3027EF89" w:rsidR="00A706AE" w:rsidRPr="00772E81" w:rsidRDefault="00A706AE" w:rsidP="00772E81">
                      <w:pPr>
                        <w:pStyle w:val="Heading1"/>
                      </w:pPr>
                      <w:bookmarkStart w:id="2" w:name="_Hlk196933679"/>
                      <w:bookmarkEnd w:id="2"/>
                      <w:r w:rsidRPr="00772E81">
                        <w:t>Country of the Month</w:t>
                      </w:r>
                    </w:p>
                    <w:p w14:paraId="31FA0D60" w14:textId="2FE16828" w:rsidR="00772E81" w:rsidRDefault="00772E81" w:rsidP="00E1387B">
                      <w:r>
                        <w:t>Yes, that is Frida Kahlo blowing on a</w:t>
                      </w:r>
                      <w:r w:rsidRPr="00772E81">
                        <w:t xml:space="preserve"> traditional Mexican horn </w:t>
                      </w:r>
                      <w:r w:rsidR="00D86C64">
                        <w:t>for</w:t>
                      </w:r>
                      <w:r w:rsidRPr="00772E81">
                        <w:t xml:space="preserve"> our </w:t>
                      </w:r>
                      <w:r>
                        <w:t>masthead</w:t>
                      </w:r>
                      <w:r w:rsidRPr="00772E81">
                        <w:t xml:space="preserve"> </w:t>
                      </w:r>
                      <w:r>
                        <w:t>c</w:t>
                      </w:r>
                      <w:r w:rsidRPr="00772E81">
                        <w:t>ameo this month.</w:t>
                      </w:r>
                      <w:r>
                        <w:t xml:space="preserve"> And that must mean that our country of the month is </w:t>
                      </w:r>
                      <w:r w:rsidR="00910A6B">
                        <w:t>Mexico,</w:t>
                      </w:r>
                      <w:r>
                        <w:t xml:space="preserve"> and our headline colors must be </w:t>
                      </w:r>
                      <w:r w:rsidR="000A30BA">
                        <w:t>the colors of the flag</w:t>
                      </w:r>
                      <w:r w:rsidR="005C11BC">
                        <w:t>:</w:t>
                      </w:r>
                      <w:r w:rsidR="000A30BA">
                        <w:t xml:space="preserve"> </w:t>
                      </w:r>
                      <w:r w:rsidRPr="00D86C64">
                        <w:rPr>
                          <w:b/>
                          <w:bCs/>
                          <w:color w:val="880000"/>
                        </w:rPr>
                        <w:t>red</w:t>
                      </w:r>
                      <w:r>
                        <w:t xml:space="preserve"> and </w:t>
                      </w:r>
                      <w:r w:rsidRPr="00D86C64">
                        <w:rPr>
                          <w:b/>
                          <w:bCs/>
                          <w:color w:val="3A7C22" w:themeColor="accent6" w:themeShade="BF"/>
                        </w:rPr>
                        <w:t>green</w:t>
                      </w:r>
                      <w:r w:rsidR="00910A6B">
                        <w:t>.</w:t>
                      </w:r>
                    </w:p>
                    <w:p w14:paraId="1FD3DA82" w14:textId="01FEC3B1" w:rsidR="00772E81" w:rsidRDefault="00772E81" w:rsidP="00772E81">
                      <w:pPr>
                        <w:pStyle w:val="Heading1"/>
                      </w:pPr>
                      <w:r>
                        <w:t xml:space="preserve">Special </w:t>
                      </w:r>
                      <w:r w:rsidR="00302C8B">
                        <w:t xml:space="preserve">Dining </w:t>
                      </w:r>
                      <w:r>
                        <w:t>Events</w:t>
                      </w:r>
                      <w:r w:rsidRPr="00772E81">
                        <w:t xml:space="preserve"> </w:t>
                      </w:r>
                    </w:p>
                    <w:p w14:paraId="1AC4835D" w14:textId="18C43827" w:rsidR="00531BA4" w:rsidRDefault="00531BA4" w:rsidP="00531BA4">
                      <w:pPr>
                        <w:pStyle w:val="ListParagraph"/>
                      </w:pPr>
                      <w:r>
                        <w:t xml:space="preserve">May 5: Cinco de Mayo lunch </w:t>
                      </w:r>
                      <w:r w:rsidR="00C40BE6">
                        <w:t>with Mariachi Band</w:t>
                      </w:r>
                    </w:p>
                    <w:p w14:paraId="7FF05276" w14:textId="77777777" w:rsidR="00531BA4" w:rsidRDefault="00531BA4" w:rsidP="00531BA4">
                      <w:pPr>
                        <w:pStyle w:val="ListParagraph"/>
                      </w:pPr>
                      <w:r>
                        <w:t>May 9: May birthday night</w:t>
                      </w:r>
                    </w:p>
                    <w:p w14:paraId="4198643D" w14:textId="7F114CA9" w:rsidR="00531BA4" w:rsidRDefault="00531BA4" w:rsidP="00531BA4">
                      <w:pPr>
                        <w:pStyle w:val="ListParagraph"/>
                      </w:pPr>
                      <w:r>
                        <w:t xml:space="preserve">May 11: </w:t>
                      </w:r>
                      <w:r w:rsidR="000E4E16">
                        <w:t>Mother’s Day</w:t>
                      </w:r>
                      <w:r w:rsidR="009B25D2">
                        <w:t xml:space="preserve"> lunch</w:t>
                      </w:r>
                      <w:r>
                        <w:t xml:space="preserve"> </w:t>
                      </w:r>
                    </w:p>
                    <w:p w14:paraId="540C5427" w14:textId="0E4A5D3E" w:rsidR="00531BA4" w:rsidRDefault="00531BA4" w:rsidP="00531BA4">
                      <w:pPr>
                        <w:pStyle w:val="ListParagraph"/>
                      </w:pPr>
                      <w:r>
                        <w:t>May 26: Memorial Day lunch BBQ</w:t>
                      </w:r>
                    </w:p>
                    <w:p w14:paraId="3ECBD60B" w14:textId="388DB83A" w:rsidR="00975D87" w:rsidRDefault="00975D87" w:rsidP="00975D87">
                      <w:r>
                        <w:t xml:space="preserve">Look for the festive menus and </w:t>
                      </w:r>
                      <w:r w:rsidR="00157F73">
                        <w:t>Lisa’s napkin</w:t>
                      </w:r>
                      <w:r w:rsidR="005C11BC">
                        <w:t>-</w:t>
                      </w:r>
                      <w:r w:rsidR="00157F73">
                        <w:t>folding artwork</w:t>
                      </w:r>
                      <w:r w:rsidR="00421F3A">
                        <w:t>!</w:t>
                      </w:r>
                    </w:p>
                    <w:p w14:paraId="056F5BFA" w14:textId="77777777" w:rsidR="009926E6" w:rsidRDefault="009926E6" w:rsidP="009926E6">
                      <w:pPr>
                        <w:pStyle w:val="Heading1"/>
                      </w:pPr>
                      <w:r>
                        <w:t>New Staff: Archie</w:t>
                      </w:r>
                    </w:p>
                    <w:p w14:paraId="1C282A8A" w14:textId="77777777" w:rsidR="009926E6" w:rsidRDefault="009926E6" w:rsidP="009926E6">
                      <w:r>
                        <w:t xml:space="preserve">Archie Madden has come on board as our new maintenance technician. Many of us are already familiar with Archie because he was previously employed as our evening security guard. </w:t>
                      </w:r>
                    </w:p>
                    <w:p w14:paraId="48802285" w14:textId="77777777" w:rsidR="002C4A39" w:rsidRDefault="002C4A39" w:rsidP="002C4A39">
                      <w:pPr>
                        <w:pStyle w:val="Heading1"/>
                      </w:pPr>
                      <w:r>
                        <w:t>Tech Support with Carl</w:t>
                      </w:r>
                    </w:p>
                    <w:p w14:paraId="64027D89" w14:textId="77777777" w:rsidR="00983BB9" w:rsidRDefault="002C4A39" w:rsidP="00983BB9">
                      <w:pPr>
                        <w:spacing w:after="0"/>
                      </w:pPr>
                      <w:r>
                        <w:t>Along with the wonderful Tess, you can now get help with you</w:t>
                      </w:r>
                      <w:r w:rsidR="009926E6">
                        <w:t>r</w:t>
                      </w:r>
                      <w:r>
                        <w:t xml:space="preserve"> pesky TV and misbehaving computer by getting in contact with Carl:</w:t>
                      </w:r>
                      <w:r w:rsidR="00983BB9" w:rsidRPr="00983BB9">
                        <w:t xml:space="preserve"> </w:t>
                      </w:r>
                    </w:p>
                    <w:p w14:paraId="4C193D74" w14:textId="617B6F73" w:rsidR="0098781D" w:rsidRDefault="00983BB9" w:rsidP="00983BB9">
                      <w:pPr>
                        <w:spacing w:after="0"/>
                      </w:pPr>
                      <w:r>
                        <w:t>“I offer personalized one-on-one consultations for the residents of Heritage on the Marina, designed to effectively resolve IT issues while enhancing your technical skills through education.</w:t>
                      </w:r>
                      <w:r w:rsidR="00AC1512">
                        <w:t>”</w:t>
                      </w:r>
                      <w:r>
                        <w:t xml:space="preserve"> </w:t>
                      </w:r>
                    </w:p>
                    <w:p w14:paraId="76B932C9" w14:textId="3FB5DCE0" w:rsidR="002C4A39" w:rsidRDefault="00AC1512" w:rsidP="00983BB9">
                      <w:pPr>
                        <w:spacing w:after="0"/>
                      </w:pPr>
                      <w:r>
                        <w:t>“</w:t>
                      </w:r>
                      <w:r w:rsidR="00983BB9">
                        <w:t>I can be reached directly by email at cwashington@allcovered.com or by phone with voicemail at 415-792-6469.</w:t>
                      </w:r>
                      <w:r>
                        <w:t>”</w:t>
                      </w:r>
                    </w:p>
                    <w:p w14:paraId="507D3BCB" w14:textId="360ABB4F" w:rsidR="00772E81" w:rsidRDefault="00FE5A62" w:rsidP="00772E81">
                      <w:pPr>
                        <w:pStyle w:val="Heading1"/>
                      </w:pPr>
                      <w:r>
                        <w:t xml:space="preserve">Katie’s </w:t>
                      </w:r>
                      <w:r w:rsidR="00772E81">
                        <w:t>Writing Workshop</w:t>
                      </w:r>
                    </w:p>
                    <w:p w14:paraId="7325FE78" w14:textId="75668658" w:rsidR="00772E81" w:rsidRDefault="008F6565" w:rsidP="00E1387B">
                      <w:r>
                        <w:t>Katie</w:t>
                      </w:r>
                      <w:r w:rsidR="00EE6928" w:rsidRPr="00EE6928">
                        <w:t xml:space="preserve"> will continue to </w:t>
                      </w:r>
                      <w:r w:rsidR="00F70492">
                        <w:t xml:space="preserve">help us </w:t>
                      </w:r>
                      <w:r w:rsidR="00EE6928" w:rsidRPr="00EE6928">
                        <w:t>explore storytelling and the qualities that make stories memorable. No experience necessary. Notebooks and pencils provided, but computers welcomed.</w:t>
                      </w:r>
                      <w:r w:rsidR="00175332">
                        <w:t xml:space="preserve"> May 5 and 19 at 10 am in Friendship Hall.</w:t>
                      </w:r>
                    </w:p>
                  </w:txbxContent>
                </v:textbox>
                <w10:wrap type="square" anchorx="margin" anchory="margin"/>
              </v:shape>
            </w:pict>
          </mc:Fallback>
        </mc:AlternateContent>
      </w:r>
    </w:p>
    <w:p w14:paraId="2BD7D957" w14:textId="77777777" w:rsidR="002C4A63" w:rsidRDefault="002C4A63" w:rsidP="00AC4996"/>
    <w:p w14:paraId="04CA56E2" w14:textId="6173C935" w:rsidR="002C4A63" w:rsidRDefault="002C4A63" w:rsidP="00AC4996">
      <w:r>
        <w:br w:type="page"/>
      </w:r>
    </w:p>
    <w:p w14:paraId="7F6ECA2B" w14:textId="39AFB0F6" w:rsidR="00420C5A" w:rsidRDefault="00637579" w:rsidP="00AC4996">
      <w:r>
        <w:rPr>
          <w:noProof/>
        </w:rPr>
        <w:lastRenderedPageBreak/>
        <mc:AlternateContent>
          <mc:Choice Requires="wps">
            <w:drawing>
              <wp:anchor distT="45720" distB="45720" distL="114300" distR="114300" simplePos="0" relativeHeight="251678720" behindDoc="0" locked="0" layoutInCell="1" allowOverlap="1" wp14:anchorId="584ED685" wp14:editId="34A7F28A">
                <wp:simplePos x="0" y="0"/>
                <wp:positionH relativeFrom="column">
                  <wp:posOffset>3432313</wp:posOffset>
                </wp:positionH>
                <wp:positionV relativeFrom="page">
                  <wp:posOffset>470451</wp:posOffset>
                </wp:positionV>
                <wp:extent cx="3429000" cy="9037983"/>
                <wp:effectExtent l="0" t="0" r="0" b="0"/>
                <wp:wrapNone/>
                <wp:docPr id="141310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37983"/>
                        </a:xfrm>
                        <a:prstGeom prst="rect">
                          <a:avLst/>
                        </a:prstGeom>
                        <a:solidFill>
                          <a:srgbClr val="FFFFFF"/>
                        </a:solidFill>
                        <a:ln w="9525">
                          <a:noFill/>
                          <a:miter lim="800000"/>
                          <a:headEnd/>
                          <a:tailEnd/>
                        </a:ln>
                      </wps:spPr>
                      <wps:txbx>
                        <w:txbxContent>
                          <w:p w14:paraId="11BFD546" w14:textId="77777777" w:rsidR="00F54242" w:rsidRDefault="00F54242" w:rsidP="00F54242">
                            <w:pPr>
                              <w:pStyle w:val="Heading1"/>
                            </w:pPr>
                            <w:r>
                              <w:t>March Madness</w:t>
                            </w:r>
                          </w:p>
                          <w:p w14:paraId="0765AB03" w14:textId="2EAEF9C1" w:rsidR="00F54242" w:rsidRDefault="00F54242" w:rsidP="00F54242">
                            <w:r>
                              <w:t xml:space="preserve">Our third annual March Madness Lottery was a generous success. </w:t>
                            </w:r>
                            <w:r w:rsidR="008F60CB">
                              <w:t>;-)</w:t>
                            </w:r>
                            <w:r w:rsidR="00855352">
                              <w:t xml:space="preserve"> </w:t>
                            </w:r>
                            <w:r>
                              <w:t>The event organizer was the winner. Patrick is donating his copious winnings to the Employee Appreciation Fund</w:t>
                            </w:r>
                            <w:r w:rsidR="00EA21FE">
                              <w:t>. Yay</w:t>
                            </w:r>
                            <w:r w:rsidR="008F60CB">
                              <w:t>!</w:t>
                            </w:r>
                          </w:p>
                          <w:p w14:paraId="1588D91B" w14:textId="1F03AFA3" w:rsidR="00F54242" w:rsidRDefault="00F54242" w:rsidP="00AC52C9">
                            <w:pPr>
                              <w:pStyle w:val="Heading2"/>
                            </w:pPr>
                            <w:r>
                              <w:t>SF Planning Commission</w:t>
                            </w:r>
                          </w:p>
                          <w:p w14:paraId="1B8BBCCC" w14:textId="68E67F8E" w:rsidR="00D4785B" w:rsidRDefault="00B70247">
                            <w:r>
                              <w:t xml:space="preserve">On </w:t>
                            </w:r>
                            <w:r w:rsidR="00330F35">
                              <w:t>Thursday</w:t>
                            </w:r>
                            <w:r>
                              <w:t xml:space="preserve"> April 1</w:t>
                            </w:r>
                            <w:r w:rsidR="007C2C5D">
                              <w:t>7</w:t>
                            </w:r>
                            <w:r>
                              <w:t>, a group of residents, adm</w:t>
                            </w:r>
                            <w:r w:rsidR="00D4785B">
                              <w:t>i</w:t>
                            </w:r>
                            <w:r>
                              <w:t>n</w:t>
                            </w:r>
                            <w:r w:rsidR="00D4785B">
                              <w:t>s</w:t>
                            </w:r>
                            <w:r>
                              <w:t xml:space="preserve"> an</w:t>
                            </w:r>
                            <w:r w:rsidR="00D4785B">
                              <w:t xml:space="preserve">d consultants gathered at San Francisco City Hall for a </w:t>
                            </w:r>
                            <w:r w:rsidR="00C63B35">
                              <w:t xml:space="preserve">joint </w:t>
                            </w:r>
                            <w:r w:rsidR="00D4785B">
                              <w:t xml:space="preserve">meeting of the Planning Commission and Historic Preservation Commission. </w:t>
                            </w:r>
                            <w:r w:rsidR="00FC4390">
                              <w:t>Several of</w:t>
                            </w:r>
                            <w:r w:rsidR="00C63B35">
                              <w:t xml:space="preserve"> us spoke in favor of the motions </w:t>
                            </w:r>
                            <w:r w:rsidR="00A90EEE">
                              <w:t xml:space="preserve">to approve </w:t>
                            </w:r>
                            <w:r w:rsidR="00EE6560">
                              <w:t>certifi</w:t>
                            </w:r>
                            <w:r w:rsidR="00A174EB">
                              <w:t xml:space="preserve">cation of </w:t>
                            </w:r>
                            <w:r w:rsidR="00FC4390">
                              <w:t>t</w:t>
                            </w:r>
                            <w:r w:rsidR="00A174EB" w:rsidRPr="00A174EB">
                              <w:t>he Environmental Impact Report</w:t>
                            </w:r>
                            <w:r w:rsidR="00EE1E67">
                              <w:t xml:space="preserve"> and </w:t>
                            </w:r>
                            <w:r w:rsidR="00EE1E67" w:rsidRPr="00EE1E67">
                              <w:t>Certificate of Appropriateness</w:t>
                            </w:r>
                            <w:r w:rsidR="00346757">
                              <w:t xml:space="preserve">. Both motions were passed with the proviso for a </w:t>
                            </w:r>
                            <w:r w:rsidR="00B04C3E">
                              <w:t>meeting wit</w:t>
                            </w:r>
                            <w:r w:rsidR="008A4602">
                              <w:t>h</w:t>
                            </w:r>
                            <w:r w:rsidR="00B04C3E">
                              <w:t xml:space="preserve"> the Architectural Review Committee.</w:t>
                            </w:r>
                            <w:r w:rsidR="00D6365E">
                              <w:t xml:space="preserve"> The Heritage on the Marina Strategic Plan is </w:t>
                            </w:r>
                            <w:r w:rsidR="009C32F1">
                              <w:t xml:space="preserve">making </w:t>
                            </w:r>
                            <w:r w:rsidR="00D6365E">
                              <w:t>progress</w:t>
                            </w:r>
                            <w:r w:rsidR="009C32F1">
                              <w:t>.</w:t>
                            </w:r>
                          </w:p>
                          <w:p w14:paraId="151113E2" w14:textId="02F67280" w:rsidR="00B70247" w:rsidRDefault="00BC03EF" w:rsidP="00AC52C9">
                            <w:pPr>
                              <w:pStyle w:val="Heading2"/>
                            </w:pPr>
                            <w:r>
                              <w:t>Histor</w:t>
                            </w:r>
                            <w:r w:rsidR="00D7040C">
                              <w:t>ical Document</w:t>
                            </w:r>
                            <w:r w:rsidR="003B441D">
                              <w:t xml:space="preserve"> </w:t>
                            </w:r>
                            <w:r w:rsidR="00D7040C">
                              <w:t>Scan</w:t>
                            </w:r>
                            <w:r w:rsidR="003B441D">
                              <w:t>s</w:t>
                            </w:r>
                          </w:p>
                          <w:p w14:paraId="0B7CAC03" w14:textId="288BF183" w:rsidR="00D7040C" w:rsidRDefault="003A6BAE" w:rsidP="00886E66">
                            <w:pPr>
                              <w:ind w:left="1872"/>
                            </w:pPr>
                            <w:r>
                              <w:t xml:space="preserve">Sabrina has </w:t>
                            </w:r>
                            <w:r w:rsidR="009E46B2">
                              <w:t>s</w:t>
                            </w:r>
                            <w:r>
                              <w:t>canned hundreds of pages</w:t>
                            </w:r>
                            <w:r w:rsidR="002F576D">
                              <w:t xml:space="preserve"> of </w:t>
                            </w:r>
                            <w:r w:rsidR="00544045">
                              <w:t xml:space="preserve">Heritage on the Marina </w:t>
                            </w:r>
                            <w:r w:rsidR="002F576D">
                              <w:t>mi</w:t>
                            </w:r>
                            <w:r w:rsidR="00544045">
                              <w:t>n</w:t>
                            </w:r>
                            <w:r w:rsidR="002F576D">
                              <w:t>utes</w:t>
                            </w:r>
                            <w:r w:rsidR="00544045">
                              <w:t>, ledgers and record</w:t>
                            </w:r>
                            <w:r w:rsidR="005822E2">
                              <w:t>s going back to the early 1900s.</w:t>
                            </w:r>
                            <w:r w:rsidR="009E46B2">
                              <w:t xml:space="preserve"> The </w:t>
                            </w:r>
                            <w:r w:rsidR="00651319">
                              <w:t xml:space="preserve">images </w:t>
                            </w:r>
                            <w:r w:rsidR="009E46B2">
                              <w:t>will be collated</w:t>
                            </w:r>
                            <w:r w:rsidR="007B5FD8">
                              <w:t xml:space="preserve"> and made available for ongoing research</w:t>
                            </w:r>
                            <w:r w:rsidR="0094389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ED685" id="_x0000_s1028" type="#_x0000_t202" style="position:absolute;margin-left:270.25pt;margin-top:37.05pt;width:270pt;height:711.6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" stroked="f">
                <v:textbox>
                  <w:txbxContent>
                    <w:p w14:paraId="11BFD546" w14:textId="77777777" w:rsidR="00F54242" w:rsidRDefault="00F54242" w:rsidP="00F54242">
                      <w:pPr>
                        <w:pStyle w:val="Heading1"/>
                      </w:pPr>
                      <w:r>
                        <w:t>March Madness</w:t>
                      </w:r>
                    </w:p>
                    <w:p w14:paraId="0765AB03" w14:textId="2EAEF9C1" w:rsidR="00F54242" w:rsidRDefault="00F54242" w:rsidP="00F54242">
                      <w:r>
                        <w:t xml:space="preserve">Our third annual March Madness Lottery was a generous success. </w:t>
                      </w:r>
                      <w:r w:rsidR="008F60CB">
                        <w:t>;-)</w:t>
                      </w:r>
                      <w:r w:rsidR="00855352">
                        <w:t xml:space="preserve"> </w:t>
                      </w:r>
                      <w:r>
                        <w:t>The event organizer was the winner. Patrick is donating his copious winnings to the Employee Appreciation Fund</w:t>
                      </w:r>
                      <w:r w:rsidR="00EA21FE">
                        <w:t>. Yay</w:t>
                      </w:r>
                      <w:r w:rsidR="008F60CB">
                        <w:t>!</w:t>
                      </w:r>
                    </w:p>
                    <w:p w14:paraId="1588D91B" w14:textId="1F03AFA3" w:rsidR="00F54242" w:rsidRDefault="00F54242" w:rsidP="00AC52C9">
                      <w:pPr>
                        <w:pStyle w:val="Heading2"/>
                      </w:pPr>
                      <w:r>
                        <w:t>SF Planning Commission</w:t>
                      </w:r>
                    </w:p>
                    <w:p w14:paraId="1B8BBCCC" w14:textId="68E67F8E" w:rsidR="00D4785B" w:rsidRDefault="00B70247">
                      <w:r>
                        <w:t xml:space="preserve">On </w:t>
                      </w:r>
                      <w:r w:rsidR="00330F35">
                        <w:t>Thursday</w:t>
                      </w:r>
                      <w:r>
                        <w:t xml:space="preserve"> April 1</w:t>
                      </w:r>
                      <w:r w:rsidR="007C2C5D">
                        <w:t>7</w:t>
                      </w:r>
                      <w:r>
                        <w:t>, a group of residents, adm</w:t>
                      </w:r>
                      <w:r w:rsidR="00D4785B">
                        <w:t>i</w:t>
                      </w:r>
                      <w:r>
                        <w:t>n</w:t>
                      </w:r>
                      <w:r w:rsidR="00D4785B">
                        <w:t>s</w:t>
                      </w:r>
                      <w:r>
                        <w:t xml:space="preserve"> an</w:t>
                      </w:r>
                      <w:r w:rsidR="00D4785B">
                        <w:t xml:space="preserve">d consultants gathered at San Francisco City Hall for a </w:t>
                      </w:r>
                      <w:r w:rsidR="00C63B35">
                        <w:t xml:space="preserve">joint </w:t>
                      </w:r>
                      <w:r w:rsidR="00D4785B">
                        <w:t xml:space="preserve">meeting of the Planning Commission and Historic Preservation Commission. </w:t>
                      </w:r>
                      <w:r w:rsidR="00FC4390">
                        <w:t>Several of</w:t>
                      </w:r>
                      <w:r w:rsidR="00C63B35">
                        <w:t xml:space="preserve"> us spoke in favor of the motions </w:t>
                      </w:r>
                      <w:r w:rsidR="00A90EEE">
                        <w:t xml:space="preserve">to approve </w:t>
                      </w:r>
                      <w:r w:rsidR="00EE6560">
                        <w:t>certifi</w:t>
                      </w:r>
                      <w:r w:rsidR="00A174EB">
                        <w:t xml:space="preserve">cation of </w:t>
                      </w:r>
                      <w:r w:rsidR="00FC4390">
                        <w:t>t</w:t>
                      </w:r>
                      <w:r w:rsidR="00A174EB" w:rsidRPr="00A174EB">
                        <w:t>he Environmental Impact Report</w:t>
                      </w:r>
                      <w:r w:rsidR="00EE1E67">
                        <w:t xml:space="preserve"> and </w:t>
                      </w:r>
                      <w:r w:rsidR="00EE1E67" w:rsidRPr="00EE1E67">
                        <w:t>Certificate of Appropriateness</w:t>
                      </w:r>
                      <w:r w:rsidR="00346757">
                        <w:t xml:space="preserve">. Both motions were passed with the proviso for a </w:t>
                      </w:r>
                      <w:r w:rsidR="00B04C3E">
                        <w:t>meeting wit</w:t>
                      </w:r>
                      <w:r w:rsidR="008A4602">
                        <w:t>h</w:t>
                      </w:r>
                      <w:r w:rsidR="00B04C3E">
                        <w:t xml:space="preserve"> the Architectural Review Committee.</w:t>
                      </w:r>
                      <w:r w:rsidR="00D6365E">
                        <w:t xml:space="preserve"> The Heritage on the Marina Strategic Plan is </w:t>
                      </w:r>
                      <w:r w:rsidR="009C32F1">
                        <w:t xml:space="preserve">making </w:t>
                      </w:r>
                      <w:r w:rsidR="00D6365E">
                        <w:t>progress</w:t>
                      </w:r>
                      <w:r w:rsidR="009C32F1">
                        <w:t>.</w:t>
                      </w:r>
                    </w:p>
                    <w:p w14:paraId="151113E2" w14:textId="02F67280" w:rsidR="00B70247" w:rsidRDefault="00BC03EF" w:rsidP="00AC52C9">
                      <w:pPr>
                        <w:pStyle w:val="Heading2"/>
                      </w:pPr>
                      <w:r>
                        <w:t>Histor</w:t>
                      </w:r>
                      <w:r w:rsidR="00D7040C">
                        <w:t>ical Document</w:t>
                      </w:r>
                      <w:r w:rsidR="003B441D">
                        <w:t xml:space="preserve"> </w:t>
                      </w:r>
                      <w:r w:rsidR="00D7040C">
                        <w:t>Scan</w:t>
                      </w:r>
                      <w:r w:rsidR="003B441D">
                        <w:t>s</w:t>
                      </w:r>
                    </w:p>
                    <w:p w14:paraId="0B7CAC03" w14:textId="288BF183" w:rsidR="00D7040C" w:rsidRDefault="003A6BAE" w:rsidP="00886E66">
                      <w:pPr>
                        <w:ind w:left="1872"/>
                      </w:pPr>
                      <w:r>
                        <w:t xml:space="preserve">Sabrina has </w:t>
                      </w:r>
                      <w:r w:rsidR="009E46B2">
                        <w:t>s</w:t>
                      </w:r>
                      <w:r>
                        <w:t>canned hundreds of pages</w:t>
                      </w:r>
                      <w:r w:rsidR="002F576D">
                        <w:t xml:space="preserve"> of </w:t>
                      </w:r>
                      <w:r w:rsidR="00544045">
                        <w:t xml:space="preserve">Heritage on the Marina </w:t>
                      </w:r>
                      <w:r w:rsidR="002F576D">
                        <w:t>mi</w:t>
                      </w:r>
                      <w:r w:rsidR="00544045">
                        <w:t>n</w:t>
                      </w:r>
                      <w:r w:rsidR="002F576D">
                        <w:t>utes</w:t>
                      </w:r>
                      <w:r w:rsidR="00544045">
                        <w:t>, ledgers and record</w:t>
                      </w:r>
                      <w:r w:rsidR="005822E2">
                        <w:t>s going back to the early 1900s.</w:t>
                      </w:r>
                      <w:r w:rsidR="009E46B2">
                        <w:t xml:space="preserve"> The </w:t>
                      </w:r>
                      <w:r w:rsidR="00651319">
                        <w:t xml:space="preserve">images </w:t>
                      </w:r>
                      <w:r w:rsidR="009E46B2">
                        <w:t>will be collated</w:t>
                      </w:r>
                      <w:r w:rsidR="007B5FD8">
                        <w:t xml:space="preserve"> and made available for ongoing research</w:t>
                      </w:r>
                      <w:r w:rsidR="00943896">
                        <w:t>.</w:t>
                      </w:r>
                    </w:p>
                  </w:txbxContent>
                </v:textbox>
                <w10:wrap anchory="page"/>
              </v:shape>
            </w:pict>
          </mc:Fallback>
        </mc:AlternateContent>
      </w:r>
      <w:r w:rsidR="004E38FB">
        <w:rPr>
          <w:noProof/>
        </w:rPr>
        <mc:AlternateContent>
          <mc:Choice Requires="wps">
            <w:drawing>
              <wp:anchor distT="45720" distB="45720" distL="114300" distR="114300" simplePos="0" relativeHeight="251677696" behindDoc="0" locked="0" layoutInCell="1" allowOverlap="1" wp14:anchorId="0972687B" wp14:editId="29E83F8A">
                <wp:simplePos x="0" y="0"/>
                <wp:positionH relativeFrom="margin">
                  <wp:align>left</wp:align>
                </wp:positionH>
                <wp:positionV relativeFrom="page">
                  <wp:posOffset>463550</wp:posOffset>
                </wp:positionV>
                <wp:extent cx="3429000" cy="9023350"/>
                <wp:effectExtent l="0" t="0" r="0" b="6350"/>
                <wp:wrapNone/>
                <wp:docPr id="2045192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23350"/>
                        </a:xfrm>
                        <a:prstGeom prst="rect">
                          <a:avLst/>
                        </a:prstGeom>
                        <a:solidFill>
                          <a:srgbClr val="FFFFFF"/>
                        </a:solidFill>
                        <a:ln w="9525">
                          <a:noFill/>
                          <a:miter lim="800000"/>
                          <a:headEnd/>
                          <a:tailEnd/>
                        </a:ln>
                      </wps:spPr>
                      <wps:txbx>
                        <w:txbxContent>
                          <w:p w14:paraId="78D39B72" w14:textId="7A09014C" w:rsidR="004E793D" w:rsidRDefault="004E793D" w:rsidP="004E793D">
                            <w:pPr>
                              <w:pStyle w:val="Heading1"/>
                            </w:pPr>
                            <w:r>
                              <w:t xml:space="preserve">Visit to </w:t>
                            </w:r>
                            <w:r w:rsidR="00B672C7">
                              <w:t xml:space="preserve">SF </w:t>
                            </w:r>
                            <w:r>
                              <w:t>Zen Center</w:t>
                            </w:r>
                          </w:p>
                          <w:p w14:paraId="1F704F14" w14:textId="7A0D8B1D" w:rsidR="005731D1" w:rsidRDefault="00B672C7" w:rsidP="00420C5A">
                            <w:r>
                              <w:rPr>
                                <w:noProof/>
                              </w:rPr>
                              <w:drawing>
                                <wp:inline distT="0" distB="0" distL="0" distR="0" wp14:anchorId="02C050E9" wp14:editId="4CE50ECF">
                                  <wp:extent cx="3237230" cy="2429510"/>
                                  <wp:effectExtent l="0" t="0" r="1270" b="8890"/>
                                  <wp:docPr id="672109509" name="Picture 27" descr="A building with white pill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9509" name="Picture 27" descr="A building with white pilla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7230" cy="2429510"/>
                                          </a:xfrm>
                                          <a:prstGeom prst="rect">
                                            <a:avLst/>
                                          </a:prstGeom>
                                          <a:noFill/>
                                          <a:ln>
                                            <a:noFill/>
                                          </a:ln>
                                        </pic:spPr>
                                      </pic:pic>
                                    </a:graphicData>
                                  </a:graphic>
                                </wp:inline>
                              </w:drawing>
                            </w:r>
                            <w:r w:rsidR="00F23E71" w:rsidRPr="00F23E71">
                              <w:t>In the 1920's Julia Morgan was commissioned to design a women's residence at the corner of Page and Laguna Streets. This stately building was purchased by San Francisco Zen Center in 1967 and sits at the opposite end of Laguna from its sister building, Heritage on the Marina</w:t>
                            </w:r>
                            <w:r w:rsidR="00BD6A55" w:rsidRPr="00F23E71">
                              <w:t xml:space="preserve">. </w:t>
                            </w:r>
                          </w:p>
                          <w:p w14:paraId="531CA9E7" w14:textId="77777777" w:rsidR="005731D1" w:rsidRDefault="00F23E71" w:rsidP="00420C5A">
                            <w:r w:rsidRPr="00F23E71">
                              <w:t>On Tuesday, May 6</w:t>
                            </w:r>
                            <w:r w:rsidR="00E05B9E">
                              <w:t xml:space="preserve"> at </w:t>
                            </w:r>
                            <w:r w:rsidR="00E03AB2">
                              <w:t>1:30 pm</w:t>
                            </w:r>
                            <w:r w:rsidRPr="00F23E71">
                              <w:t xml:space="preserve">, </w:t>
                            </w:r>
                            <w:r w:rsidR="004E793D">
                              <w:t xml:space="preserve">the </w:t>
                            </w:r>
                            <w:r w:rsidR="00E03AB2">
                              <w:t>Ou</w:t>
                            </w:r>
                            <w:r w:rsidR="004E793D">
                              <w:t>t and About program</w:t>
                            </w:r>
                            <w:r w:rsidRPr="00F23E71">
                              <w:t xml:space="preserve"> offer</w:t>
                            </w:r>
                            <w:r w:rsidR="00EB4921">
                              <w:t>s</w:t>
                            </w:r>
                            <w:r w:rsidRPr="00F23E71">
                              <w:t xml:space="preserve"> a trip to tour Zen Center. June Fraps' cousin, author Laura Burges, a member of Zen Center, will lead the tour, along with Reverend Victoria Austin. Victoria, a Zen priest, trained as an architect and has studied the life and work of Julia Morgan. </w:t>
                            </w:r>
                          </w:p>
                          <w:p w14:paraId="08EF3F2A" w14:textId="32968297" w:rsidR="00420C5A" w:rsidRDefault="00F23E71" w:rsidP="00420C5A">
                            <w:r w:rsidRPr="00F23E71">
                              <w:t>We hope you can join us!</w:t>
                            </w:r>
                          </w:p>
                          <w:p w14:paraId="2A5E9E0A" w14:textId="43479E29" w:rsidR="004E38FB" w:rsidRDefault="00680D06" w:rsidP="00420C5A">
                            <w:r>
                              <w:t>We will be joined at the Center by members of Next Village</w:t>
                            </w:r>
                            <w:r w:rsidR="00637579">
                              <w:t>.</w:t>
                            </w:r>
                          </w:p>
                          <w:p w14:paraId="56D27B69" w14:textId="77777777" w:rsidR="00637579" w:rsidRDefault="00637579" w:rsidP="00420C5A"/>
                          <w:p w14:paraId="210F2E59" w14:textId="26581179" w:rsidR="00A02386" w:rsidRDefault="00A43380" w:rsidP="00637579">
                            <w:pPr>
                              <w:pStyle w:val="Heading1"/>
                            </w:pPr>
                            <w:r>
                              <w:t>March Madness</w:t>
                            </w:r>
                          </w:p>
                          <w:p w14:paraId="4BD3BF82" w14:textId="2F6EAF20" w:rsidR="00A02386" w:rsidRDefault="00D4402E" w:rsidP="00420C5A">
                            <w:r>
                              <w:t>Our third annual March Madness Lottery was a generous success.</w:t>
                            </w:r>
                            <w:r w:rsidR="00EF00AE">
                              <w:t xml:space="preserve"> The event organizer was the winner. Patrick </w:t>
                            </w:r>
                            <w:r w:rsidR="00741F77">
                              <w:t>is donating his copious winnings to the E</w:t>
                            </w:r>
                            <w:r w:rsidR="004E38FB">
                              <w:t>mployee Appreciation Fund</w:t>
                            </w:r>
                          </w:p>
                          <w:p w14:paraId="711A1363" w14:textId="5A5B829A" w:rsidR="00154696" w:rsidRDefault="00B56C73" w:rsidP="00420C5A">
                            <w:r>
                              <w:t>SF Planning</w:t>
                            </w:r>
                            <w:r w:rsidR="006D2016">
                              <w:t xml:space="preserve"> Commission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2687B" id="_x0000_s1029" type="#_x0000_t202" style="position:absolute;margin-left:0;margin-top:36.5pt;width:270pt;height:710.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" stroked="f">
                <v:textbox>
                  <w:txbxContent>
                    <w:p w14:paraId="78D39B72" w14:textId="7A09014C" w:rsidR="004E793D" w:rsidRDefault="004E793D" w:rsidP="004E793D">
                      <w:pPr>
                        <w:pStyle w:val="Heading1"/>
                      </w:pPr>
                      <w:r>
                        <w:t xml:space="preserve">Visit to </w:t>
                      </w:r>
                      <w:r w:rsidR="00B672C7">
                        <w:t xml:space="preserve">SF </w:t>
                      </w:r>
                      <w:r>
                        <w:t>Zen Center</w:t>
                      </w:r>
                    </w:p>
                    <w:p w14:paraId="1F704F14" w14:textId="7A0D8B1D" w:rsidR="005731D1" w:rsidRDefault="00B672C7" w:rsidP="00420C5A">
                      <w:r>
                        <w:rPr>
                          <w:noProof/>
                        </w:rPr>
                        <w:drawing>
                          <wp:inline distT="0" distB="0" distL="0" distR="0" wp14:anchorId="02C050E9" wp14:editId="4CE50ECF">
                            <wp:extent cx="3237230" cy="2429510"/>
                            <wp:effectExtent l="0" t="0" r="1270" b="8890"/>
                            <wp:docPr id="672109509" name="Picture 27" descr="A building with white pill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9509" name="Picture 27" descr="A building with white pilla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7230" cy="2429510"/>
                                    </a:xfrm>
                                    <a:prstGeom prst="rect">
                                      <a:avLst/>
                                    </a:prstGeom>
                                    <a:noFill/>
                                    <a:ln>
                                      <a:noFill/>
                                    </a:ln>
                                  </pic:spPr>
                                </pic:pic>
                              </a:graphicData>
                            </a:graphic>
                          </wp:inline>
                        </w:drawing>
                      </w:r>
                      <w:r w:rsidR="00F23E71" w:rsidRPr="00F23E71">
                        <w:t>In the 1920's Julia Morgan was commissioned to design a women's residence at the corner of Page and Laguna Streets. This stately building was purchased by San Francisco Zen Center in 1967 and sits at the opposite end of Laguna from its sister building, Heritage on the Marina</w:t>
                      </w:r>
                      <w:r w:rsidR="00BD6A55" w:rsidRPr="00F23E71">
                        <w:t xml:space="preserve">. </w:t>
                      </w:r>
                    </w:p>
                    <w:p w14:paraId="531CA9E7" w14:textId="77777777" w:rsidR="005731D1" w:rsidRDefault="00F23E71" w:rsidP="00420C5A">
                      <w:r w:rsidRPr="00F23E71">
                        <w:t>On Tuesday, May 6</w:t>
                      </w:r>
                      <w:r w:rsidR="00E05B9E">
                        <w:t xml:space="preserve"> at </w:t>
                      </w:r>
                      <w:r w:rsidR="00E03AB2">
                        <w:t>1:30 pm</w:t>
                      </w:r>
                      <w:r w:rsidRPr="00F23E71">
                        <w:t xml:space="preserve">, </w:t>
                      </w:r>
                      <w:r w:rsidR="004E793D">
                        <w:t xml:space="preserve">the </w:t>
                      </w:r>
                      <w:r w:rsidR="00E03AB2">
                        <w:t>Ou</w:t>
                      </w:r>
                      <w:r w:rsidR="004E793D">
                        <w:t>t and About program</w:t>
                      </w:r>
                      <w:r w:rsidRPr="00F23E71">
                        <w:t xml:space="preserve"> offer</w:t>
                      </w:r>
                      <w:r w:rsidR="00EB4921">
                        <w:t>s</w:t>
                      </w:r>
                      <w:r w:rsidRPr="00F23E71">
                        <w:t xml:space="preserve"> a trip to tour Zen Center. June Fraps' cousin, author Laura Burges, a member of Zen Center, will lead the tour, along with Reverend Victoria Austin. Victoria, a Zen priest, trained as an architect and has studied the life and work of Julia Morgan. </w:t>
                      </w:r>
                    </w:p>
                    <w:p w14:paraId="08EF3F2A" w14:textId="32968297" w:rsidR="00420C5A" w:rsidRDefault="00F23E71" w:rsidP="00420C5A">
                      <w:r w:rsidRPr="00F23E71">
                        <w:t>We hope you can join us!</w:t>
                      </w:r>
                    </w:p>
                    <w:p w14:paraId="2A5E9E0A" w14:textId="43479E29" w:rsidR="004E38FB" w:rsidRDefault="00680D06" w:rsidP="00420C5A">
                      <w:r>
                        <w:t>We will be joined at the Center by members of Next Village</w:t>
                      </w:r>
                      <w:r w:rsidR="00637579">
                        <w:t>.</w:t>
                      </w:r>
                    </w:p>
                    <w:p w14:paraId="56D27B69" w14:textId="77777777" w:rsidR="00637579" w:rsidRDefault="00637579" w:rsidP="00420C5A"/>
                    <w:p w14:paraId="210F2E59" w14:textId="26581179" w:rsidR="00A02386" w:rsidRDefault="00A43380" w:rsidP="00637579">
                      <w:pPr>
                        <w:pStyle w:val="Heading1"/>
                      </w:pPr>
                      <w:r>
                        <w:t>March Madness</w:t>
                      </w:r>
                    </w:p>
                    <w:p w14:paraId="4BD3BF82" w14:textId="2F6EAF20" w:rsidR="00A02386" w:rsidRDefault="00D4402E" w:rsidP="00420C5A">
                      <w:r>
                        <w:t>Our third annual March Madness Lottery was a generous success.</w:t>
                      </w:r>
                      <w:r w:rsidR="00EF00AE">
                        <w:t xml:space="preserve"> The event organizer was the winner. Patrick </w:t>
                      </w:r>
                      <w:r w:rsidR="00741F77">
                        <w:t>is donating his copious winnings to the E</w:t>
                      </w:r>
                      <w:r w:rsidR="004E38FB">
                        <w:t>mployee Appreciation Fund</w:t>
                      </w:r>
                    </w:p>
                    <w:p w14:paraId="711A1363" w14:textId="5A5B829A" w:rsidR="00154696" w:rsidRDefault="00B56C73" w:rsidP="00420C5A">
                      <w:r>
                        <w:t>SF Planning</w:t>
                      </w:r>
                      <w:r w:rsidR="006D2016">
                        <w:t xml:space="preserve"> Commission</w:t>
                      </w:r>
                    </w:p>
                  </w:txbxContent>
                </v:textbox>
                <w10:wrap anchorx="margin" anchory="page"/>
              </v:shape>
            </w:pict>
          </mc:Fallback>
        </mc:AlternateContent>
      </w:r>
    </w:p>
    <w:p w14:paraId="0A8FCC5E" w14:textId="790E300B" w:rsidR="00A817B9" w:rsidRDefault="00A817B9" w:rsidP="00AC4996"/>
    <w:p w14:paraId="240164B2" w14:textId="70EA6C82" w:rsidR="00934409" w:rsidRDefault="00934409" w:rsidP="00AC4996">
      <w:pPr>
        <w:spacing w:after="0" w:line="240" w:lineRule="auto"/>
      </w:pPr>
      <w:r>
        <w:rPr>
          <w:noProof/>
        </w:rPr>
        <w:drawing>
          <wp:anchor distT="0" distB="0" distL="114300" distR="114300" simplePos="0" relativeHeight="251707392" behindDoc="0" locked="0" layoutInCell="1" allowOverlap="1" wp14:anchorId="622E687E" wp14:editId="3CEB4391">
            <wp:simplePos x="0" y="0"/>
            <wp:positionH relativeFrom="column">
              <wp:posOffset>3503849</wp:posOffset>
            </wp:positionH>
            <wp:positionV relativeFrom="paragraph">
              <wp:posOffset>5731185</wp:posOffset>
            </wp:positionV>
            <wp:extent cx="1119809" cy="2559823"/>
            <wp:effectExtent l="0" t="0" r="4445" b="0"/>
            <wp:wrapNone/>
            <wp:docPr id="2128605320"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5320" name="Picture 1" descr="A close-up of a piece of paper&#10;&#10;AI-generated content may be incorrect."/>
                    <pic:cNvPicPr/>
                  </pic:nvPicPr>
                  <pic:blipFill rotWithShape="1">
                    <a:blip r:embed="rId11" cstate="print">
                      <a:extLst>
                        <a:ext uri="{28A0092B-C50C-407E-A947-70E740481C1C}">
                          <a14:useLocalDpi xmlns:a14="http://schemas.microsoft.com/office/drawing/2010/main" val="0"/>
                        </a:ext>
                      </a:extLst>
                    </a:blip>
                    <a:srcRect l="19657" r="7310"/>
                    <a:stretch/>
                  </pic:blipFill>
                  <pic:spPr bwMode="auto">
                    <a:xfrm>
                      <a:off x="0" y="0"/>
                      <a:ext cx="1119809" cy="2559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C7C4B38" w14:textId="2996E1E4" w:rsidR="00934409" w:rsidRDefault="002E4CEC" w:rsidP="00AC4996">
      <w:r>
        <w:rPr>
          <w:noProof/>
        </w:rPr>
        <w:lastRenderedPageBreak/>
        <mc:AlternateContent>
          <mc:Choice Requires="wps">
            <w:drawing>
              <wp:anchor distT="45720" distB="45720" distL="114300" distR="114300" simplePos="0" relativeHeight="251714560" behindDoc="0" locked="0" layoutInCell="1" allowOverlap="1" wp14:anchorId="175E6B5A" wp14:editId="1C5A6306">
                <wp:simplePos x="0" y="0"/>
                <wp:positionH relativeFrom="column">
                  <wp:posOffset>3427379</wp:posOffset>
                </wp:positionH>
                <wp:positionV relativeFrom="page">
                  <wp:posOffset>466928</wp:posOffset>
                </wp:positionV>
                <wp:extent cx="3429000" cy="9105089"/>
                <wp:effectExtent l="0" t="0" r="0" b="1270"/>
                <wp:wrapNone/>
                <wp:docPr id="692634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05089"/>
                        </a:xfrm>
                        <a:prstGeom prst="rect">
                          <a:avLst/>
                        </a:prstGeom>
                        <a:solidFill>
                          <a:srgbClr val="FFFFFF"/>
                        </a:solidFill>
                        <a:ln w="9525">
                          <a:noFill/>
                          <a:miter lim="800000"/>
                          <a:headEnd/>
                          <a:tailEnd/>
                        </a:ln>
                      </wps:spPr>
                      <wps:txbx>
                        <w:txbxContent>
                          <w:p w14:paraId="330A84BC" w14:textId="210B56D9" w:rsidR="00CA76A4" w:rsidRDefault="00CA76A4" w:rsidP="000B1992">
                            <w:pPr>
                              <w:pStyle w:val="Heading1"/>
                            </w:pPr>
                            <w:r>
                              <w:t xml:space="preserve">Future </w:t>
                            </w:r>
                            <w:r w:rsidR="005D54FE" w:rsidRPr="005D54FE">
                              <w:t>Issues</w:t>
                            </w:r>
                            <w:r w:rsidR="005D54FE">
                              <w:t xml:space="preserve">: </w:t>
                            </w:r>
                            <w:r w:rsidR="00B451D3" w:rsidRPr="005D54FE">
                              <w:rPr>
                                <w:i/>
                                <w:iCs/>
                              </w:rPr>
                              <w:t>Heritage Happenings</w:t>
                            </w:r>
                            <w:r w:rsidR="00B451D3">
                              <w:t xml:space="preserve"> </w:t>
                            </w:r>
                          </w:p>
                          <w:p w14:paraId="359301A1" w14:textId="2AA5DE14" w:rsidR="00CA76A4" w:rsidRDefault="00CA76A4" w:rsidP="000B1992">
                            <w:pPr>
                              <w:pStyle w:val="Byline"/>
                            </w:pPr>
                            <w:r>
                              <w:t>By Theo Armour</w:t>
                            </w:r>
                          </w:p>
                          <w:p w14:paraId="4B85266C" w14:textId="776771BD" w:rsidR="00CA76A4" w:rsidRDefault="00CA76A4" w:rsidP="00CA76A4">
                            <w:r>
                              <w:t xml:space="preserve">It’s time to rethink how I edit and publish </w:t>
                            </w:r>
                            <w:r w:rsidRPr="003D531B">
                              <w:rPr>
                                <w:i/>
                                <w:iCs/>
                              </w:rPr>
                              <w:t>Heritage Happenings</w:t>
                            </w:r>
                            <w:r>
                              <w:t>. Although I don’t keep a timesheet, each issue easily demands forty-plus hours—much of it spent wrangling text and images into a print-friendly layout.</w:t>
                            </w:r>
                          </w:p>
                          <w:p w14:paraId="34AABB2C" w14:textId="77777777" w:rsidR="00CA76A4" w:rsidRDefault="00CA76A4" w:rsidP="00CA76A4">
                            <w:r>
                              <w:t>Print also limits what we can do. Paper pages can’t:</w:t>
                            </w:r>
                          </w:p>
                          <w:p w14:paraId="3EB3F51C" w14:textId="77777777" w:rsidR="00CA76A4" w:rsidRDefault="00CA76A4" w:rsidP="000139AE">
                            <w:pPr>
                              <w:pStyle w:val="ListParagraph"/>
                            </w:pPr>
                            <w:r>
                              <w:t xml:space="preserve">Offer real interactivity—clicking, dragging, scrolling, filling forms  </w:t>
                            </w:r>
                          </w:p>
                          <w:p w14:paraId="18CF0B97" w14:textId="77777777" w:rsidR="00CA76A4" w:rsidRDefault="00CA76A4" w:rsidP="000139AE">
                            <w:pPr>
                              <w:pStyle w:val="ListParagraph"/>
                            </w:pPr>
                            <w:r>
                              <w:t xml:space="preserve">Embed multimedia—audio clips, animations, live feeds  </w:t>
                            </w:r>
                          </w:p>
                          <w:p w14:paraId="59FC6038" w14:textId="77777777" w:rsidR="00CA76A4" w:rsidRDefault="00CA76A4" w:rsidP="000139AE">
                            <w:pPr>
                              <w:pStyle w:val="ListParagraph"/>
                            </w:pPr>
                            <w:r>
                              <w:t xml:space="preserve">Show real-time updates  </w:t>
                            </w:r>
                          </w:p>
                          <w:p w14:paraId="42041F4F" w14:textId="77777777" w:rsidR="00CA76A4" w:rsidRDefault="00CA76A4" w:rsidP="000139AE">
                            <w:pPr>
                              <w:pStyle w:val="ListParagraph"/>
                            </w:pPr>
                            <w:r>
                              <w:t xml:space="preserve">Personalize content to each reader  </w:t>
                            </w:r>
                          </w:p>
                          <w:p w14:paraId="3331E0CF" w14:textId="77777777" w:rsidR="00CA76A4" w:rsidRDefault="00CA76A4" w:rsidP="000139AE">
                            <w:pPr>
                              <w:pStyle w:val="ListParagraph"/>
                            </w:pPr>
                            <w:r>
                              <w:t xml:space="preserve">Enable two-way engagement—comments, chats, purchases  </w:t>
                            </w:r>
                          </w:p>
                          <w:p w14:paraId="738B9EDB" w14:textId="77777777" w:rsidR="007E4596" w:rsidRDefault="00CA76A4" w:rsidP="00CA76A4">
                            <w:proofErr w:type="gramStart"/>
                            <w:r>
                              <w:t>So</w:t>
                            </w:r>
                            <w:proofErr w:type="gramEnd"/>
                            <w:r>
                              <w:t xml:space="preserve"> I’m shifting focus: </w:t>
                            </w:r>
                            <w:r w:rsidRPr="000139AE">
                              <w:rPr>
                                <w:i/>
                                <w:iCs/>
                              </w:rPr>
                              <w:t>Heritage Happenings</w:t>
                            </w:r>
                            <w:r>
                              <w:t xml:space="preserve"> will move primarily to an interactive online format, with print becoming a secondary, archival version. </w:t>
                            </w:r>
                          </w:p>
                          <w:p w14:paraId="48D9EA4B" w14:textId="7C1B5215" w:rsidR="00351196" w:rsidRDefault="00660AE5" w:rsidP="00CA76A4">
                            <w:r>
                              <w:t>The refocus enable</w:t>
                            </w:r>
                            <w:r w:rsidR="00BE68D4">
                              <w:t>s</w:t>
                            </w:r>
                            <w:r w:rsidR="00965A4F">
                              <w:t xml:space="preserve"> me</w:t>
                            </w:r>
                            <w:r>
                              <w:t xml:space="preserve"> to </w:t>
                            </w:r>
                            <w:r w:rsidR="00122F64">
                              <w:t xml:space="preserve">develop skills and provide </w:t>
                            </w:r>
                            <w:r w:rsidR="00015895">
                              <w:t xml:space="preserve">new </w:t>
                            </w:r>
                            <w:r w:rsidR="00122F64">
                              <w:t>services</w:t>
                            </w:r>
                            <w:r w:rsidR="00015895">
                              <w:t xml:space="preserve">. Perhaps </w:t>
                            </w:r>
                            <w:r w:rsidR="00166E2B">
                              <w:t>e</w:t>
                            </w:r>
                            <w:r w:rsidR="00015895">
                              <w:t xml:space="preserve">ven publishing </w:t>
                            </w:r>
                            <w:r w:rsidR="00166E2B">
                              <w:t xml:space="preserve">the </w:t>
                            </w:r>
                            <w:r w:rsidR="00166E2B" w:rsidRPr="007067E6">
                              <w:rPr>
                                <w:i/>
                                <w:iCs/>
                              </w:rPr>
                              <w:t>Heritage Happenings</w:t>
                            </w:r>
                            <w:r w:rsidR="00166E2B">
                              <w:t xml:space="preserve"> not just as a web page</w:t>
                            </w:r>
                            <w:r w:rsidR="004B66A3">
                              <w:t xml:space="preserve">, but also </w:t>
                            </w:r>
                            <w:r w:rsidR="00166E2B">
                              <w:t>as an audiobook or video.</w:t>
                            </w:r>
                            <w:r w:rsidR="00122F64">
                              <w:t xml:space="preserve"> </w:t>
                            </w:r>
                            <w:r w:rsidR="00CA76A4">
                              <w:t>What this means for the look and distribution of the paper copy is still to be determined.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E6B5A" id="_x0000_s1030" type="#_x0000_t202" style="position:absolute;margin-left:269.85pt;margin-top:36.75pt;width:270pt;height:716.9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" stroked="f">
                <v:textbox>
                  <w:txbxContent>
                    <w:p w14:paraId="330A84BC" w14:textId="210B56D9" w:rsidR="00CA76A4" w:rsidRDefault="00CA76A4" w:rsidP="000B1992">
                      <w:pPr>
                        <w:pStyle w:val="Heading1"/>
                      </w:pPr>
                      <w:r>
                        <w:t xml:space="preserve">Future </w:t>
                      </w:r>
                      <w:r w:rsidR="005D54FE" w:rsidRPr="005D54FE">
                        <w:t>Issues</w:t>
                      </w:r>
                      <w:r w:rsidR="005D54FE">
                        <w:t xml:space="preserve">: </w:t>
                      </w:r>
                      <w:r w:rsidR="00B451D3" w:rsidRPr="005D54FE">
                        <w:rPr>
                          <w:i/>
                          <w:iCs/>
                        </w:rPr>
                        <w:t>Heritage Happenings</w:t>
                      </w:r>
                      <w:r w:rsidR="00B451D3">
                        <w:t xml:space="preserve"> </w:t>
                      </w:r>
                    </w:p>
                    <w:p w14:paraId="359301A1" w14:textId="2AA5DE14" w:rsidR="00CA76A4" w:rsidRDefault="00CA76A4" w:rsidP="000B1992">
                      <w:pPr>
                        <w:pStyle w:val="Byline"/>
                      </w:pPr>
                      <w:r>
                        <w:t>By Theo Armour</w:t>
                      </w:r>
                    </w:p>
                    <w:p w14:paraId="4B85266C" w14:textId="776771BD" w:rsidR="00CA76A4" w:rsidRDefault="00CA76A4" w:rsidP="00CA76A4">
                      <w:r>
                        <w:t xml:space="preserve">It’s time to rethink how I edit and publish </w:t>
                      </w:r>
                      <w:r w:rsidRPr="003D531B">
                        <w:rPr>
                          <w:i/>
                          <w:iCs/>
                        </w:rPr>
                        <w:t>Heritage Happenings</w:t>
                      </w:r>
                      <w:r>
                        <w:t>. Although I don’t keep a timesheet, each issue easily demands forty-plus hours—much of it spent wrangling text and images into a print-friendly layout.</w:t>
                      </w:r>
                    </w:p>
                    <w:p w14:paraId="34AABB2C" w14:textId="77777777" w:rsidR="00CA76A4" w:rsidRDefault="00CA76A4" w:rsidP="00CA76A4">
                      <w:r>
                        <w:t>Print also limits what we can do. Paper pages can’t:</w:t>
                      </w:r>
                    </w:p>
                    <w:p w14:paraId="3EB3F51C" w14:textId="77777777" w:rsidR="00CA76A4" w:rsidRDefault="00CA76A4" w:rsidP="000139AE">
                      <w:pPr>
                        <w:pStyle w:val="ListParagraph"/>
                      </w:pPr>
                      <w:r>
                        <w:t xml:space="preserve">Offer real interactivity—clicking, dragging, scrolling, filling forms  </w:t>
                      </w:r>
                    </w:p>
                    <w:p w14:paraId="18CF0B97" w14:textId="77777777" w:rsidR="00CA76A4" w:rsidRDefault="00CA76A4" w:rsidP="000139AE">
                      <w:pPr>
                        <w:pStyle w:val="ListParagraph"/>
                      </w:pPr>
                      <w:r>
                        <w:t xml:space="preserve">Embed multimedia—audio clips, animations, live feeds  </w:t>
                      </w:r>
                    </w:p>
                    <w:p w14:paraId="59FC6038" w14:textId="77777777" w:rsidR="00CA76A4" w:rsidRDefault="00CA76A4" w:rsidP="000139AE">
                      <w:pPr>
                        <w:pStyle w:val="ListParagraph"/>
                      </w:pPr>
                      <w:r>
                        <w:t xml:space="preserve">Show real-time updates  </w:t>
                      </w:r>
                    </w:p>
                    <w:p w14:paraId="42041F4F" w14:textId="77777777" w:rsidR="00CA76A4" w:rsidRDefault="00CA76A4" w:rsidP="000139AE">
                      <w:pPr>
                        <w:pStyle w:val="ListParagraph"/>
                      </w:pPr>
                      <w:r>
                        <w:t xml:space="preserve">Personalize content to each reader  </w:t>
                      </w:r>
                    </w:p>
                    <w:p w14:paraId="3331E0CF" w14:textId="77777777" w:rsidR="00CA76A4" w:rsidRDefault="00CA76A4" w:rsidP="000139AE">
                      <w:pPr>
                        <w:pStyle w:val="ListParagraph"/>
                      </w:pPr>
                      <w:r>
                        <w:t xml:space="preserve">Enable two-way engagement—comments, chats, purchases  </w:t>
                      </w:r>
                    </w:p>
                    <w:p w14:paraId="738B9EDB" w14:textId="77777777" w:rsidR="007E4596" w:rsidRDefault="00CA76A4" w:rsidP="00CA76A4">
                      <w:proofErr w:type="gramStart"/>
                      <w:r>
                        <w:t>So</w:t>
                      </w:r>
                      <w:proofErr w:type="gramEnd"/>
                      <w:r>
                        <w:t xml:space="preserve"> I’m shifting focus: </w:t>
                      </w:r>
                      <w:r w:rsidRPr="000139AE">
                        <w:rPr>
                          <w:i/>
                          <w:iCs/>
                        </w:rPr>
                        <w:t>Heritage Happenings</w:t>
                      </w:r>
                      <w:r>
                        <w:t xml:space="preserve"> will move primarily to an interactive online format, with print becoming a secondary, archival version. </w:t>
                      </w:r>
                    </w:p>
                    <w:p w14:paraId="48D9EA4B" w14:textId="7C1B5215" w:rsidR="00351196" w:rsidRDefault="00660AE5" w:rsidP="00CA76A4">
                      <w:r>
                        <w:t>The refocus enable</w:t>
                      </w:r>
                      <w:r w:rsidR="00BE68D4">
                        <w:t>s</w:t>
                      </w:r>
                      <w:r w:rsidR="00965A4F">
                        <w:t xml:space="preserve"> me</w:t>
                      </w:r>
                      <w:r>
                        <w:t xml:space="preserve"> to </w:t>
                      </w:r>
                      <w:r w:rsidR="00122F64">
                        <w:t xml:space="preserve">develop skills and provide </w:t>
                      </w:r>
                      <w:r w:rsidR="00015895">
                        <w:t xml:space="preserve">new </w:t>
                      </w:r>
                      <w:r w:rsidR="00122F64">
                        <w:t>services</w:t>
                      </w:r>
                      <w:r w:rsidR="00015895">
                        <w:t xml:space="preserve">. Perhaps </w:t>
                      </w:r>
                      <w:r w:rsidR="00166E2B">
                        <w:t>e</w:t>
                      </w:r>
                      <w:r w:rsidR="00015895">
                        <w:t xml:space="preserve">ven publishing </w:t>
                      </w:r>
                      <w:r w:rsidR="00166E2B">
                        <w:t xml:space="preserve">the </w:t>
                      </w:r>
                      <w:r w:rsidR="00166E2B" w:rsidRPr="007067E6">
                        <w:rPr>
                          <w:i/>
                          <w:iCs/>
                        </w:rPr>
                        <w:t>Heritage Happenings</w:t>
                      </w:r>
                      <w:r w:rsidR="00166E2B">
                        <w:t xml:space="preserve"> not just as a web page</w:t>
                      </w:r>
                      <w:r w:rsidR="004B66A3">
                        <w:t xml:space="preserve">, but also </w:t>
                      </w:r>
                      <w:r w:rsidR="00166E2B">
                        <w:t>as an audiobook or video.</w:t>
                      </w:r>
                      <w:r w:rsidR="00122F64">
                        <w:t xml:space="preserve"> </w:t>
                      </w:r>
                      <w:r w:rsidR="00CA76A4">
                        <w:t>What this means for the look and distribution of the paper copy is still to be determined.</w:t>
                      </w:r>
                    </w:p>
                  </w:txbxContent>
                </v:textbox>
                <w10:wrap anchory="page"/>
              </v:shape>
            </w:pict>
          </mc:Fallback>
        </mc:AlternateContent>
      </w:r>
      <w:r w:rsidR="00484D18">
        <w:rPr>
          <w:noProof/>
        </w:rPr>
        <mc:AlternateContent>
          <mc:Choice Requires="wps">
            <w:drawing>
              <wp:anchor distT="45720" distB="45720" distL="114300" distR="114300" simplePos="0" relativeHeight="251713536" behindDoc="0" locked="0" layoutInCell="1" allowOverlap="1" wp14:anchorId="3D0B17CD" wp14:editId="33FAA9FE">
                <wp:simplePos x="0" y="0"/>
                <wp:positionH relativeFrom="margin">
                  <wp:align>left</wp:align>
                </wp:positionH>
                <wp:positionV relativeFrom="margin">
                  <wp:align>bottom</wp:align>
                </wp:positionV>
                <wp:extent cx="3429000" cy="9111574"/>
                <wp:effectExtent l="0" t="0" r="0" b="0"/>
                <wp:wrapNone/>
                <wp:docPr id="1220761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11574"/>
                        </a:xfrm>
                        <a:prstGeom prst="rect">
                          <a:avLst/>
                        </a:prstGeom>
                        <a:solidFill>
                          <a:srgbClr val="FFFFFF"/>
                        </a:solidFill>
                        <a:ln w="9525">
                          <a:noFill/>
                          <a:miter lim="800000"/>
                          <a:headEnd/>
                          <a:tailEnd/>
                        </a:ln>
                      </wps:spPr>
                      <wps:txbx>
                        <w:txbxContent>
                          <w:p w14:paraId="4E2CA9B2" w14:textId="17AE6C7E" w:rsidR="00455677" w:rsidRDefault="00455677" w:rsidP="00455677">
                            <w:pPr>
                              <w:pStyle w:val="Heading1"/>
                            </w:pPr>
                            <w:r>
                              <w:t>Leadership Updates</w:t>
                            </w:r>
                          </w:p>
                          <w:p w14:paraId="18696E1D" w14:textId="63B084C1" w:rsidR="00455677" w:rsidRPr="00484D18" w:rsidRDefault="00E028F6" w:rsidP="00934409">
                            <w:pPr>
                              <w:rPr>
                                <w:i/>
                                <w:iCs/>
                              </w:rPr>
                            </w:pPr>
                            <w:r w:rsidRPr="00484D18">
                              <w:rPr>
                                <w:i/>
                                <w:iCs/>
                              </w:rPr>
                              <w:t>Select</w:t>
                            </w:r>
                            <w:r w:rsidR="00484D18" w:rsidRPr="00484D18">
                              <w:rPr>
                                <w:i/>
                                <w:iCs/>
                              </w:rPr>
                              <w:t>ed items f</w:t>
                            </w:r>
                            <w:r w:rsidRPr="00484D18">
                              <w:rPr>
                                <w:i/>
                                <w:iCs/>
                              </w:rPr>
                              <w:t xml:space="preserve">rom the April </w:t>
                            </w:r>
                            <w:r w:rsidR="00484D18" w:rsidRPr="00484D18">
                              <w:rPr>
                                <w:i/>
                                <w:iCs/>
                              </w:rPr>
                              <w:t>Leadership M</w:t>
                            </w:r>
                            <w:r w:rsidRPr="00484D18">
                              <w:rPr>
                                <w:i/>
                                <w:iCs/>
                              </w:rPr>
                              <w:t>eeting notes</w:t>
                            </w:r>
                          </w:p>
                          <w:p w14:paraId="60D08CF3" w14:textId="1B359F64" w:rsidR="005D4A9A" w:rsidRDefault="005D4A9A" w:rsidP="00AC52C9">
                            <w:pPr>
                              <w:pStyle w:val="Heading2"/>
                            </w:pPr>
                            <w:r w:rsidRPr="005D4A9A">
                              <w:t>Centennial Celebration of the Morgan Building</w:t>
                            </w:r>
                          </w:p>
                          <w:p w14:paraId="21D719D8" w14:textId="43B07D43" w:rsidR="00F2783C" w:rsidRPr="00F2783C" w:rsidRDefault="00F2783C" w:rsidP="00F2783C">
                            <w:pPr>
                              <w:rPr>
                                <w:lang w:val="en"/>
                              </w:rPr>
                            </w:pPr>
                            <w:r w:rsidRPr="00F2783C">
                              <w:rPr>
                                <w:lang w:val="en"/>
                              </w:rPr>
                              <w:t>This event was not only a celebration, but a fund-raiser and a friend-raiser and it did both</w:t>
                            </w:r>
                            <w:r w:rsidR="000569C3">
                              <w:rPr>
                                <w:lang w:val="en"/>
                              </w:rPr>
                              <w:t xml:space="preserve">. </w:t>
                            </w:r>
                            <w:r w:rsidRPr="00F2783C">
                              <w:rPr>
                                <w:lang w:val="en"/>
                              </w:rPr>
                              <w:t xml:space="preserve">We raised </w:t>
                            </w:r>
                            <w:r w:rsidRPr="00E3217C">
                              <w:rPr>
                                <w:b/>
                                <w:bCs/>
                                <w:lang w:val="en"/>
                              </w:rPr>
                              <w:t>$50,800</w:t>
                            </w:r>
                            <w:r w:rsidRPr="00F2783C">
                              <w:rPr>
                                <w:lang w:val="en"/>
                              </w:rPr>
                              <w:t>.</w:t>
                            </w:r>
                            <w:r w:rsidR="009D1475">
                              <w:rPr>
                                <w:lang w:val="en"/>
                              </w:rPr>
                              <w:t xml:space="preserve"> We also </w:t>
                            </w:r>
                            <w:r w:rsidR="00330F35">
                              <w:rPr>
                                <w:lang w:val="en"/>
                              </w:rPr>
                              <w:t>gained</w:t>
                            </w:r>
                            <w:r w:rsidRPr="00F2783C">
                              <w:rPr>
                                <w:lang w:val="en"/>
                              </w:rPr>
                              <w:t xml:space="preserve"> important</w:t>
                            </w:r>
                            <w:r w:rsidR="009D1475">
                              <w:rPr>
                                <w:lang w:val="en"/>
                              </w:rPr>
                              <w:t xml:space="preserve"> </w:t>
                            </w:r>
                            <w:r w:rsidRPr="00F2783C">
                              <w:rPr>
                                <w:lang w:val="en"/>
                              </w:rPr>
                              <w:t xml:space="preserve">political support with </w:t>
                            </w:r>
                            <w:r w:rsidR="009D1475">
                              <w:rPr>
                                <w:lang w:val="en"/>
                              </w:rPr>
                              <w:t xml:space="preserve">San Francisco </w:t>
                            </w:r>
                            <w:r w:rsidRPr="00F2783C">
                              <w:rPr>
                                <w:lang w:val="en"/>
                              </w:rPr>
                              <w:t>Board of</w:t>
                            </w:r>
                            <w:r w:rsidR="009D1475">
                              <w:rPr>
                                <w:lang w:val="en"/>
                              </w:rPr>
                              <w:t xml:space="preserve"> </w:t>
                            </w:r>
                            <w:r w:rsidRPr="00F2783C">
                              <w:rPr>
                                <w:lang w:val="en"/>
                              </w:rPr>
                              <w:t>Supervisors</w:t>
                            </w:r>
                            <w:r w:rsidR="009D1475">
                              <w:rPr>
                                <w:lang w:val="en"/>
                              </w:rPr>
                              <w:t xml:space="preserve"> </w:t>
                            </w:r>
                            <w:r w:rsidRPr="00F2783C">
                              <w:rPr>
                                <w:lang w:val="en"/>
                              </w:rPr>
                              <w:t>Sherrill</w:t>
                            </w:r>
                            <w:r w:rsidR="009D1475">
                              <w:rPr>
                                <w:lang w:val="en"/>
                              </w:rPr>
                              <w:t xml:space="preserve"> and </w:t>
                            </w:r>
                            <w:r w:rsidRPr="00F2783C">
                              <w:rPr>
                                <w:lang w:val="en"/>
                              </w:rPr>
                              <w:t>Mandelman, our State Assembly</w:t>
                            </w:r>
                            <w:r w:rsidR="0054451D">
                              <w:rPr>
                                <w:lang w:val="en"/>
                              </w:rPr>
                              <w:t xml:space="preserve"> </w:t>
                            </w:r>
                            <w:r w:rsidR="00211CC5">
                              <w:rPr>
                                <w:lang w:val="en"/>
                              </w:rPr>
                              <w:t>member</w:t>
                            </w:r>
                            <w:r w:rsidR="009D1475">
                              <w:rPr>
                                <w:lang w:val="en"/>
                              </w:rPr>
                              <w:t xml:space="preserve"> </w:t>
                            </w:r>
                            <w:r w:rsidRPr="00F2783C">
                              <w:rPr>
                                <w:lang w:val="en"/>
                              </w:rPr>
                              <w:t>Stefani, and Congress</w:t>
                            </w:r>
                            <w:r w:rsidR="0054451D">
                              <w:rPr>
                                <w:lang w:val="en"/>
                              </w:rPr>
                              <w:t xml:space="preserve"> </w:t>
                            </w:r>
                            <w:r w:rsidR="00211CC5">
                              <w:rPr>
                                <w:lang w:val="en"/>
                              </w:rPr>
                              <w:t>m</w:t>
                            </w:r>
                            <w:r w:rsidR="003E7468">
                              <w:rPr>
                                <w:lang w:val="en"/>
                              </w:rPr>
                              <w:t>em</w:t>
                            </w:r>
                            <w:r w:rsidR="00211CC5">
                              <w:rPr>
                                <w:lang w:val="en"/>
                              </w:rPr>
                              <w:t>ber</w:t>
                            </w:r>
                            <w:r w:rsidR="009D1475">
                              <w:rPr>
                                <w:lang w:val="en"/>
                              </w:rPr>
                              <w:t xml:space="preserve"> </w:t>
                            </w:r>
                            <w:r w:rsidRPr="00F2783C">
                              <w:rPr>
                                <w:lang w:val="en"/>
                              </w:rPr>
                              <w:t>Pelosi</w:t>
                            </w:r>
                            <w:r w:rsidR="009D1475">
                              <w:rPr>
                                <w:lang w:val="en"/>
                              </w:rPr>
                              <w:t>.</w:t>
                            </w:r>
                          </w:p>
                          <w:p w14:paraId="392866B9" w14:textId="1B7F07FF" w:rsidR="00FA4145" w:rsidRDefault="00FA4145" w:rsidP="00AC52C9">
                            <w:pPr>
                              <w:pStyle w:val="Heading2"/>
                            </w:pPr>
                            <w:r w:rsidRPr="00FA4145">
                              <w:t>Affiliation Update</w:t>
                            </w:r>
                          </w:p>
                          <w:p w14:paraId="4D897C12" w14:textId="6A513E7D" w:rsidR="00FA4145" w:rsidRDefault="00775BBF" w:rsidP="00934409">
                            <w:r w:rsidRPr="00775BBF">
                              <w:t>Currently there are some communities that have shown interest</w:t>
                            </w:r>
                            <w:r w:rsidR="00211CC5">
                              <w:t>,</w:t>
                            </w:r>
                            <w:r w:rsidRPr="00775BBF">
                              <w:t xml:space="preserve"> but there are no commitments at all.</w:t>
                            </w:r>
                            <w:r w:rsidR="00FA03A2">
                              <w:t xml:space="preserve"> </w:t>
                            </w:r>
                            <w:r w:rsidRPr="00775BBF">
                              <w:t>These communities are basically “kicking the tires” and getting a look at us, and we are getting a look at them</w:t>
                            </w:r>
                            <w:r w:rsidR="00FA03A2">
                              <w:t>.</w:t>
                            </w:r>
                          </w:p>
                          <w:p w14:paraId="0F484D9F" w14:textId="22AEC568" w:rsidR="00455677" w:rsidRDefault="00255DFF" w:rsidP="00AC52C9">
                            <w:pPr>
                              <w:pStyle w:val="Heading2"/>
                            </w:pPr>
                            <w:r>
                              <w:t>New Van</w:t>
                            </w:r>
                          </w:p>
                          <w:p w14:paraId="2B4EA598" w14:textId="13B4F8CE" w:rsidR="00E317E8" w:rsidRDefault="00E317E8" w:rsidP="00934409">
                            <w:r w:rsidRPr="00E317E8">
                              <w:t xml:space="preserve">Our Board Director, Scott Hindes, has purchased a </w:t>
                            </w:r>
                            <w:r w:rsidRPr="00845A16">
                              <w:rPr>
                                <w:b/>
                                <w:bCs/>
                              </w:rPr>
                              <w:t>new van</w:t>
                            </w:r>
                            <w:r>
                              <w:t xml:space="preserve"> for us</w:t>
                            </w:r>
                            <w:r w:rsidRPr="00E317E8">
                              <w:t>, using funds earned on our Out and About restricted endowment. It will arrive in early May</w:t>
                            </w:r>
                            <w:r>
                              <w:t>.</w:t>
                            </w:r>
                          </w:p>
                          <w:p w14:paraId="4D6B3A42" w14:textId="1FB21E7C" w:rsidR="00934409" w:rsidRDefault="00455677" w:rsidP="00AC52C9">
                            <w:pPr>
                              <w:pStyle w:val="Heading2"/>
                            </w:pPr>
                            <w:r>
                              <w:t>Medications Reminder</w:t>
                            </w:r>
                          </w:p>
                          <w:p w14:paraId="1A6058BA" w14:textId="6E5F3EEA" w:rsidR="00455677" w:rsidRPr="00455677" w:rsidRDefault="008B01E6" w:rsidP="00455677">
                            <w:pPr>
                              <w:rPr>
                                <w:lang w:val="en"/>
                              </w:rPr>
                            </w:pPr>
                            <w:r w:rsidRPr="008B01E6">
                              <w:rPr>
                                <w:lang w:val="en"/>
                              </w:rPr>
                              <w:t xml:space="preserve">A doctor's order is required for </w:t>
                            </w:r>
                            <w:r w:rsidRPr="0050075D">
                              <w:rPr>
                                <w:b/>
                                <w:bCs/>
                                <w:lang w:val="en"/>
                              </w:rPr>
                              <w:t>all</w:t>
                            </w:r>
                            <w:r>
                              <w:rPr>
                                <w:lang w:val="en"/>
                              </w:rPr>
                              <w:t xml:space="preserve"> </w:t>
                            </w:r>
                            <w:r w:rsidRPr="008B01E6">
                              <w:rPr>
                                <w:lang w:val="en"/>
                              </w:rPr>
                              <w:t xml:space="preserve">medications, including pain meds (Tylenol </w:t>
                            </w:r>
                            <w:proofErr w:type="spellStart"/>
                            <w:r w:rsidRPr="008B01E6">
                              <w:rPr>
                                <w:lang w:val="en"/>
                              </w:rPr>
                              <w:t>etc</w:t>
                            </w:r>
                            <w:proofErr w:type="spellEnd"/>
                            <w:r w:rsidRPr="008B01E6">
                              <w:rPr>
                                <w:lang w:val="en"/>
                              </w:rPr>
                              <w:t xml:space="preserve">), supplements, </w:t>
                            </w:r>
                            <w:proofErr w:type="spellStart"/>
                            <w:r w:rsidRPr="008B01E6">
                              <w:rPr>
                                <w:lang w:val="en"/>
                              </w:rPr>
                              <w:t>etc</w:t>
                            </w:r>
                            <w:proofErr w:type="spellEnd"/>
                            <w:r w:rsidRPr="008B01E6">
                              <w:rPr>
                                <w:lang w:val="en"/>
                              </w:rPr>
                              <w:t xml:space="preserve">, </w:t>
                            </w:r>
                            <w:proofErr w:type="gramStart"/>
                            <w:r w:rsidRPr="008B01E6">
                              <w:rPr>
                                <w:lang w:val="en"/>
                              </w:rPr>
                              <w:t>in order for</w:t>
                            </w:r>
                            <w:proofErr w:type="gramEnd"/>
                            <w:r w:rsidRPr="008B01E6">
                              <w:rPr>
                                <w:lang w:val="en"/>
                              </w:rPr>
                              <w:t xml:space="preserve"> a nurse to assist with administration</w:t>
                            </w:r>
                            <w:r w:rsidR="00866466">
                              <w:rPr>
                                <w:lang w:val="en"/>
                              </w:rPr>
                              <w:t>.</w:t>
                            </w:r>
                          </w:p>
                          <w:p w14:paraId="1E272E9E" w14:textId="77777777" w:rsidR="00455677" w:rsidRDefault="00455677" w:rsidP="009344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B17CD" id="_x0000_s1031" type="#_x0000_t202" style="position:absolute;margin-left:0;margin-top:0;width:270pt;height:717.45pt;z-index:251713536;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" stroked="f">
                <v:textbox>
                  <w:txbxContent>
                    <w:p w14:paraId="4E2CA9B2" w14:textId="17AE6C7E" w:rsidR="00455677" w:rsidRDefault="00455677" w:rsidP="00455677">
                      <w:pPr>
                        <w:pStyle w:val="Heading1"/>
                      </w:pPr>
                      <w:r>
                        <w:t>Leadership Updates</w:t>
                      </w:r>
                    </w:p>
                    <w:p w14:paraId="18696E1D" w14:textId="63B084C1" w:rsidR="00455677" w:rsidRPr="00484D18" w:rsidRDefault="00E028F6" w:rsidP="00934409">
                      <w:pPr>
                        <w:rPr>
                          <w:i/>
                          <w:iCs/>
                        </w:rPr>
                      </w:pPr>
                      <w:r w:rsidRPr="00484D18">
                        <w:rPr>
                          <w:i/>
                          <w:iCs/>
                        </w:rPr>
                        <w:t>Select</w:t>
                      </w:r>
                      <w:r w:rsidR="00484D18" w:rsidRPr="00484D18">
                        <w:rPr>
                          <w:i/>
                          <w:iCs/>
                        </w:rPr>
                        <w:t>ed items f</w:t>
                      </w:r>
                      <w:r w:rsidRPr="00484D18">
                        <w:rPr>
                          <w:i/>
                          <w:iCs/>
                        </w:rPr>
                        <w:t xml:space="preserve">rom the April </w:t>
                      </w:r>
                      <w:r w:rsidR="00484D18" w:rsidRPr="00484D18">
                        <w:rPr>
                          <w:i/>
                          <w:iCs/>
                        </w:rPr>
                        <w:t>Leadership M</w:t>
                      </w:r>
                      <w:r w:rsidRPr="00484D18">
                        <w:rPr>
                          <w:i/>
                          <w:iCs/>
                        </w:rPr>
                        <w:t>eeting notes</w:t>
                      </w:r>
                    </w:p>
                    <w:p w14:paraId="60D08CF3" w14:textId="1B359F64" w:rsidR="005D4A9A" w:rsidRDefault="005D4A9A" w:rsidP="00AC52C9">
                      <w:pPr>
                        <w:pStyle w:val="Heading2"/>
                      </w:pPr>
                      <w:r w:rsidRPr="005D4A9A">
                        <w:t>Centennial Celebration of the Morgan Building</w:t>
                      </w:r>
                    </w:p>
                    <w:p w14:paraId="21D719D8" w14:textId="43B07D43" w:rsidR="00F2783C" w:rsidRPr="00F2783C" w:rsidRDefault="00F2783C" w:rsidP="00F2783C">
                      <w:pPr>
                        <w:rPr>
                          <w:lang w:val="en"/>
                        </w:rPr>
                      </w:pPr>
                      <w:r w:rsidRPr="00F2783C">
                        <w:rPr>
                          <w:lang w:val="en"/>
                        </w:rPr>
                        <w:t>This event was not only a celebration, but a fund-raiser and a friend-raiser and it did both</w:t>
                      </w:r>
                      <w:r w:rsidR="000569C3">
                        <w:rPr>
                          <w:lang w:val="en"/>
                        </w:rPr>
                        <w:t xml:space="preserve">. </w:t>
                      </w:r>
                      <w:r w:rsidRPr="00F2783C">
                        <w:rPr>
                          <w:lang w:val="en"/>
                        </w:rPr>
                        <w:t xml:space="preserve">We raised </w:t>
                      </w:r>
                      <w:r w:rsidRPr="00E3217C">
                        <w:rPr>
                          <w:b/>
                          <w:bCs/>
                          <w:lang w:val="en"/>
                        </w:rPr>
                        <w:t>$50,800</w:t>
                      </w:r>
                      <w:r w:rsidRPr="00F2783C">
                        <w:rPr>
                          <w:lang w:val="en"/>
                        </w:rPr>
                        <w:t>.</w:t>
                      </w:r>
                      <w:r w:rsidR="009D1475">
                        <w:rPr>
                          <w:lang w:val="en"/>
                        </w:rPr>
                        <w:t xml:space="preserve"> We also </w:t>
                      </w:r>
                      <w:r w:rsidR="00330F35">
                        <w:rPr>
                          <w:lang w:val="en"/>
                        </w:rPr>
                        <w:t>gained</w:t>
                      </w:r>
                      <w:r w:rsidRPr="00F2783C">
                        <w:rPr>
                          <w:lang w:val="en"/>
                        </w:rPr>
                        <w:t xml:space="preserve"> important</w:t>
                      </w:r>
                      <w:r w:rsidR="009D1475">
                        <w:rPr>
                          <w:lang w:val="en"/>
                        </w:rPr>
                        <w:t xml:space="preserve"> </w:t>
                      </w:r>
                      <w:r w:rsidRPr="00F2783C">
                        <w:rPr>
                          <w:lang w:val="en"/>
                        </w:rPr>
                        <w:t xml:space="preserve">political support with </w:t>
                      </w:r>
                      <w:r w:rsidR="009D1475">
                        <w:rPr>
                          <w:lang w:val="en"/>
                        </w:rPr>
                        <w:t xml:space="preserve">San Francisco </w:t>
                      </w:r>
                      <w:r w:rsidRPr="00F2783C">
                        <w:rPr>
                          <w:lang w:val="en"/>
                        </w:rPr>
                        <w:t>Board of</w:t>
                      </w:r>
                      <w:r w:rsidR="009D1475">
                        <w:rPr>
                          <w:lang w:val="en"/>
                        </w:rPr>
                        <w:t xml:space="preserve"> </w:t>
                      </w:r>
                      <w:r w:rsidRPr="00F2783C">
                        <w:rPr>
                          <w:lang w:val="en"/>
                        </w:rPr>
                        <w:t>Supervisors</w:t>
                      </w:r>
                      <w:r w:rsidR="009D1475">
                        <w:rPr>
                          <w:lang w:val="en"/>
                        </w:rPr>
                        <w:t xml:space="preserve"> </w:t>
                      </w:r>
                      <w:r w:rsidRPr="00F2783C">
                        <w:rPr>
                          <w:lang w:val="en"/>
                        </w:rPr>
                        <w:t>Sherrill</w:t>
                      </w:r>
                      <w:r w:rsidR="009D1475">
                        <w:rPr>
                          <w:lang w:val="en"/>
                        </w:rPr>
                        <w:t xml:space="preserve"> and </w:t>
                      </w:r>
                      <w:r w:rsidRPr="00F2783C">
                        <w:rPr>
                          <w:lang w:val="en"/>
                        </w:rPr>
                        <w:t>Mandelman, our State Assembly</w:t>
                      </w:r>
                      <w:r w:rsidR="0054451D">
                        <w:rPr>
                          <w:lang w:val="en"/>
                        </w:rPr>
                        <w:t xml:space="preserve"> </w:t>
                      </w:r>
                      <w:r w:rsidR="00211CC5">
                        <w:rPr>
                          <w:lang w:val="en"/>
                        </w:rPr>
                        <w:t>member</w:t>
                      </w:r>
                      <w:r w:rsidR="009D1475">
                        <w:rPr>
                          <w:lang w:val="en"/>
                        </w:rPr>
                        <w:t xml:space="preserve"> </w:t>
                      </w:r>
                      <w:r w:rsidRPr="00F2783C">
                        <w:rPr>
                          <w:lang w:val="en"/>
                        </w:rPr>
                        <w:t>Stefani, and Congress</w:t>
                      </w:r>
                      <w:r w:rsidR="0054451D">
                        <w:rPr>
                          <w:lang w:val="en"/>
                        </w:rPr>
                        <w:t xml:space="preserve"> </w:t>
                      </w:r>
                      <w:r w:rsidR="00211CC5">
                        <w:rPr>
                          <w:lang w:val="en"/>
                        </w:rPr>
                        <w:t>m</w:t>
                      </w:r>
                      <w:r w:rsidR="003E7468">
                        <w:rPr>
                          <w:lang w:val="en"/>
                        </w:rPr>
                        <w:t>em</w:t>
                      </w:r>
                      <w:r w:rsidR="00211CC5">
                        <w:rPr>
                          <w:lang w:val="en"/>
                        </w:rPr>
                        <w:t>ber</w:t>
                      </w:r>
                      <w:r w:rsidR="009D1475">
                        <w:rPr>
                          <w:lang w:val="en"/>
                        </w:rPr>
                        <w:t xml:space="preserve"> </w:t>
                      </w:r>
                      <w:r w:rsidRPr="00F2783C">
                        <w:rPr>
                          <w:lang w:val="en"/>
                        </w:rPr>
                        <w:t>Pelosi</w:t>
                      </w:r>
                      <w:r w:rsidR="009D1475">
                        <w:rPr>
                          <w:lang w:val="en"/>
                        </w:rPr>
                        <w:t>.</w:t>
                      </w:r>
                    </w:p>
                    <w:p w14:paraId="392866B9" w14:textId="1B7F07FF" w:rsidR="00FA4145" w:rsidRDefault="00FA4145" w:rsidP="00AC52C9">
                      <w:pPr>
                        <w:pStyle w:val="Heading2"/>
                      </w:pPr>
                      <w:r w:rsidRPr="00FA4145">
                        <w:t>Affiliation Update</w:t>
                      </w:r>
                    </w:p>
                    <w:p w14:paraId="4D897C12" w14:textId="6A513E7D" w:rsidR="00FA4145" w:rsidRDefault="00775BBF" w:rsidP="00934409">
                      <w:r w:rsidRPr="00775BBF">
                        <w:t>Currently there are some communities that have shown interest</w:t>
                      </w:r>
                      <w:r w:rsidR="00211CC5">
                        <w:t>,</w:t>
                      </w:r>
                      <w:r w:rsidRPr="00775BBF">
                        <w:t xml:space="preserve"> but there are no commitments at all.</w:t>
                      </w:r>
                      <w:r w:rsidR="00FA03A2">
                        <w:t xml:space="preserve"> </w:t>
                      </w:r>
                      <w:r w:rsidRPr="00775BBF">
                        <w:t>These communities are basically “kicking the tires” and getting a look at us, and we are getting a look at them</w:t>
                      </w:r>
                      <w:r w:rsidR="00FA03A2">
                        <w:t>.</w:t>
                      </w:r>
                    </w:p>
                    <w:p w14:paraId="0F484D9F" w14:textId="22AEC568" w:rsidR="00455677" w:rsidRDefault="00255DFF" w:rsidP="00AC52C9">
                      <w:pPr>
                        <w:pStyle w:val="Heading2"/>
                      </w:pPr>
                      <w:r>
                        <w:t>New Van</w:t>
                      </w:r>
                    </w:p>
                    <w:p w14:paraId="2B4EA598" w14:textId="13B4F8CE" w:rsidR="00E317E8" w:rsidRDefault="00E317E8" w:rsidP="00934409">
                      <w:r w:rsidRPr="00E317E8">
                        <w:t xml:space="preserve">Our Board Director, Scott Hindes, has purchased a </w:t>
                      </w:r>
                      <w:r w:rsidRPr="00845A16">
                        <w:rPr>
                          <w:b/>
                          <w:bCs/>
                        </w:rPr>
                        <w:t>new van</w:t>
                      </w:r>
                      <w:r>
                        <w:t xml:space="preserve"> for us</w:t>
                      </w:r>
                      <w:r w:rsidRPr="00E317E8">
                        <w:t>, using funds earned on our Out and About restricted endowment. It will arrive in early May</w:t>
                      </w:r>
                      <w:r>
                        <w:t>.</w:t>
                      </w:r>
                    </w:p>
                    <w:p w14:paraId="4D6B3A42" w14:textId="1FB21E7C" w:rsidR="00934409" w:rsidRDefault="00455677" w:rsidP="00AC52C9">
                      <w:pPr>
                        <w:pStyle w:val="Heading2"/>
                      </w:pPr>
                      <w:r>
                        <w:t>Medications Reminder</w:t>
                      </w:r>
                    </w:p>
                    <w:p w14:paraId="1A6058BA" w14:textId="6E5F3EEA" w:rsidR="00455677" w:rsidRPr="00455677" w:rsidRDefault="008B01E6" w:rsidP="00455677">
                      <w:pPr>
                        <w:rPr>
                          <w:lang w:val="en"/>
                        </w:rPr>
                      </w:pPr>
                      <w:r w:rsidRPr="008B01E6">
                        <w:rPr>
                          <w:lang w:val="en"/>
                        </w:rPr>
                        <w:t xml:space="preserve">A doctor's order is required for </w:t>
                      </w:r>
                      <w:r w:rsidRPr="0050075D">
                        <w:rPr>
                          <w:b/>
                          <w:bCs/>
                          <w:lang w:val="en"/>
                        </w:rPr>
                        <w:t>all</w:t>
                      </w:r>
                      <w:r>
                        <w:rPr>
                          <w:lang w:val="en"/>
                        </w:rPr>
                        <w:t xml:space="preserve"> </w:t>
                      </w:r>
                      <w:r w:rsidRPr="008B01E6">
                        <w:rPr>
                          <w:lang w:val="en"/>
                        </w:rPr>
                        <w:t xml:space="preserve">medications, including pain meds (Tylenol </w:t>
                      </w:r>
                      <w:proofErr w:type="spellStart"/>
                      <w:r w:rsidRPr="008B01E6">
                        <w:rPr>
                          <w:lang w:val="en"/>
                        </w:rPr>
                        <w:t>etc</w:t>
                      </w:r>
                      <w:proofErr w:type="spellEnd"/>
                      <w:r w:rsidRPr="008B01E6">
                        <w:rPr>
                          <w:lang w:val="en"/>
                        </w:rPr>
                        <w:t xml:space="preserve">), supplements, </w:t>
                      </w:r>
                      <w:proofErr w:type="spellStart"/>
                      <w:r w:rsidRPr="008B01E6">
                        <w:rPr>
                          <w:lang w:val="en"/>
                        </w:rPr>
                        <w:t>etc</w:t>
                      </w:r>
                      <w:proofErr w:type="spellEnd"/>
                      <w:r w:rsidRPr="008B01E6">
                        <w:rPr>
                          <w:lang w:val="en"/>
                        </w:rPr>
                        <w:t xml:space="preserve">, </w:t>
                      </w:r>
                      <w:proofErr w:type="gramStart"/>
                      <w:r w:rsidRPr="008B01E6">
                        <w:rPr>
                          <w:lang w:val="en"/>
                        </w:rPr>
                        <w:t>in order for</w:t>
                      </w:r>
                      <w:proofErr w:type="gramEnd"/>
                      <w:r w:rsidRPr="008B01E6">
                        <w:rPr>
                          <w:lang w:val="en"/>
                        </w:rPr>
                        <w:t xml:space="preserve"> a nurse to assist with administration</w:t>
                      </w:r>
                      <w:r w:rsidR="00866466">
                        <w:rPr>
                          <w:lang w:val="en"/>
                        </w:rPr>
                        <w:t>.</w:t>
                      </w:r>
                    </w:p>
                    <w:p w14:paraId="1E272E9E" w14:textId="77777777" w:rsidR="00455677" w:rsidRDefault="00455677" w:rsidP="00934409"/>
                  </w:txbxContent>
                </v:textbox>
                <w10:wrap anchorx="margin" anchory="margin"/>
              </v:shape>
            </w:pict>
          </mc:Fallback>
        </mc:AlternateContent>
      </w:r>
    </w:p>
    <w:p w14:paraId="3D068726" w14:textId="1B816BC4" w:rsidR="00934409" w:rsidRDefault="00934409" w:rsidP="00AC4996">
      <w:pPr>
        <w:spacing w:after="0" w:line="240" w:lineRule="auto"/>
      </w:pPr>
    </w:p>
    <w:p w14:paraId="164D1BE5" w14:textId="3C6B06A3" w:rsidR="00A817B9" w:rsidRDefault="00A817B9" w:rsidP="00AC4996">
      <w:pPr>
        <w:spacing w:after="0" w:line="240" w:lineRule="auto"/>
      </w:pPr>
      <w:r>
        <w:br w:type="page"/>
      </w:r>
    </w:p>
    <w:p w14:paraId="0A1777B9" w14:textId="6E88E068" w:rsidR="00A817B9" w:rsidRDefault="00073877" w:rsidP="00AC4996">
      <w:r>
        <w:rPr>
          <w:noProof/>
        </w:rPr>
        <w:lastRenderedPageBreak/>
        <mc:AlternateContent>
          <mc:Choice Requires="wps">
            <w:drawing>
              <wp:anchor distT="45720" distB="45720" distL="114300" distR="114300" simplePos="0" relativeHeight="251675648" behindDoc="0" locked="0" layoutInCell="1" allowOverlap="1" wp14:anchorId="4CF01238" wp14:editId="1415F589">
                <wp:simplePos x="0" y="0"/>
                <wp:positionH relativeFrom="margin">
                  <wp:align>left</wp:align>
                </wp:positionH>
                <wp:positionV relativeFrom="page">
                  <wp:posOffset>466929</wp:posOffset>
                </wp:positionV>
                <wp:extent cx="3429000" cy="9111574"/>
                <wp:effectExtent l="0" t="0" r="19050" b="13970"/>
                <wp:wrapNone/>
                <wp:docPr id="364393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11574"/>
                        </a:xfrm>
                        <a:prstGeom prst="rect">
                          <a:avLst/>
                        </a:prstGeom>
                        <a:solidFill>
                          <a:srgbClr val="FFFFFF"/>
                        </a:solidFill>
                        <a:ln w="9525">
                          <a:solidFill>
                            <a:srgbClr val="000000"/>
                          </a:solidFill>
                          <a:miter lim="800000"/>
                          <a:headEnd/>
                          <a:tailEnd/>
                        </a:ln>
                      </wps:spPr>
                      <wps:txbx>
                        <w:txbxContent>
                          <w:p w14:paraId="3056197F" w14:textId="77777777" w:rsidR="00420C5A" w:rsidRDefault="00420C5A" w:rsidP="00B15BA1">
                            <w:pPr>
                              <w:spacing w:after="0" w:line="240" w:lineRule="auto"/>
                            </w:pPr>
                            <w:r w:rsidRPr="005D5374">
                              <w:rPr>
                                <w:rStyle w:val="Heading1Char"/>
                                <w:i/>
                                <w:iCs/>
                              </w:rPr>
                              <w:t>Heritage Happenings</w:t>
                            </w:r>
                            <w:r w:rsidRPr="00BB233B">
                              <w:rPr>
                                <w:color w:val="BF4E14" w:themeColor="accent2" w:themeShade="BF"/>
                              </w:rPr>
                              <w:br/>
                            </w:r>
                            <w:r w:rsidRPr="00BB233B">
                              <w:t xml:space="preserve">The monthly publication published by residents of </w:t>
                            </w:r>
                            <w:r>
                              <w:br/>
                            </w:r>
                            <w:hyperlink r:id="rId12" w:history="1">
                              <w:r w:rsidRPr="00D446FD">
                                <w:rPr>
                                  <w:rStyle w:val="Hyperlink"/>
                                </w:rPr>
                                <w:t>Heritage on the Marina</w:t>
                              </w:r>
                            </w:hyperlink>
                          </w:p>
                          <w:p w14:paraId="721CEE95" w14:textId="77777777" w:rsidR="00420C5A" w:rsidRPr="00933AD4" w:rsidRDefault="00420C5A" w:rsidP="00B15BA1">
                            <w:pPr>
                              <w:spacing w:after="0" w:line="240" w:lineRule="auto"/>
                              <w:rPr>
                                <w:rStyle w:val="Hyperlink"/>
                              </w:rPr>
                            </w:pPr>
                          </w:p>
                          <w:p w14:paraId="5AF9B4FA" w14:textId="77777777" w:rsidR="00420C5A" w:rsidRPr="00910A6B" w:rsidRDefault="00420C5A" w:rsidP="00AC52C9">
                            <w:pPr>
                              <w:pStyle w:val="Heading2"/>
                            </w:pPr>
                            <w:r w:rsidRPr="00910A6B">
                              <w:t>Editor Emerita</w:t>
                            </w:r>
                          </w:p>
                          <w:p w14:paraId="38A0B58F" w14:textId="77777777" w:rsidR="00420C5A" w:rsidRPr="00BB233B" w:rsidRDefault="00420C5A" w:rsidP="00B15BA1">
                            <w:pPr>
                              <w:spacing w:after="0" w:line="240" w:lineRule="auto"/>
                            </w:pPr>
                            <w:r w:rsidRPr="00BB233B">
                              <w:t xml:space="preserve">Margaret Jacobs </w:t>
                            </w:r>
                          </w:p>
                          <w:p w14:paraId="08620785" w14:textId="77777777" w:rsidR="00420C5A" w:rsidRPr="00BB233B" w:rsidRDefault="00420C5A" w:rsidP="00AC52C9">
                            <w:pPr>
                              <w:pStyle w:val="Heading2"/>
                            </w:pPr>
                            <w:r w:rsidRPr="00BB233B">
                              <w:t xml:space="preserve">Editor </w:t>
                            </w:r>
                          </w:p>
                          <w:p w14:paraId="33C72141" w14:textId="77777777" w:rsidR="00420C5A" w:rsidRDefault="00420C5A" w:rsidP="00B15BA1">
                            <w:pPr>
                              <w:spacing w:after="0" w:line="240" w:lineRule="auto"/>
                            </w:pPr>
                            <w:r w:rsidRPr="00BB233B">
                              <w:t xml:space="preserve">Theo Armour </w:t>
                            </w:r>
                          </w:p>
                          <w:p w14:paraId="79538D55" w14:textId="77777777" w:rsidR="00420C5A" w:rsidRPr="00BB233B" w:rsidRDefault="00420C5A" w:rsidP="00AC52C9">
                            <w:pPr>
                              <w:pStyle w:val="Heading2"/>
                            </w:pPr>
                            <w:r w:rsidRPr="00933AD4">
                              <w:t>Associate</w:t>
                            </w:r>
                            <w:r w:rsidRPr="00BB233B">
                              <w:t xml:space="preserve"> Editor</w:t>
                            </w:r>
                          </w:p>
                          <w:p w14:paraId="1561E41A" w14:textId="77777777" w:rsidR="00420C5A" w:rsidRPr="00BB233B" w:rsidRDefault="00420C5A" w:rsidP="00B15BA1">
                            <w:pPr>
                              <w:spacing w:after="0" w:line="240" w:lineRule="auto"/>
                            </w:pPr>
                            <w:r w:rsidRPr="00BB233B">
                              <w:t>Mia Cotton Harlock</w:t>
                            </w:r>
                          </w:p>
                          <w:p w14:paraId="67787469" w14:textId="77777777" w:rsidR="00420C5A" w:rsidRPr="00BB233B" w:rsidRDefault="00420C5A" w:rsidP="00AC52C9">
                            <w:pPr>
                              <w:pStyle w:val="Heading2"/>
                            </w:pPr>
                            <w:r w:rsidRPr="00BB233B">
                              <w:t xml:space="preserve">Editorial Committee </w:t>
                            </w:r>
                          </w:p>
                          <w:p w14:paraId="1316DE7A" w14:textId="77777777" w:rsidR="00420C5A" w:rsidRPr="00BB233B" w:rsidRDefault="00420C5A" w:rsidP="00B15BA1">
                            <w:pPr>
                              <w:spacing w:after="0" w:line="240" w:lineRule="auto"/>
                            </w:pPr>
                            <w:r w:rsidRPr="00BB233B">
                              <w:t xml:space="preserve">Jane Standing </w:t>
                            </w:r>
                            <w:r w:rsidRPr="00BB233B">
                              <w:br/>
                              <w:t xml:space="preserve">Martha Nell Beatty </w:t>
                            </w:r>
                            <w:r w:rsidRPr="00BB233B">
                              <w:br/>
                              <w:t>Doris Howard</w:t>
                            </w:r>
                            <w:r w:rsidRPr="00BB233B">
                              <w:br/>
                              <w:t>Tom King</w:t>
                            </w:r>
                            <w:r w:rsidRPr="00BB233B">
                              <w:br/>
                              <w:t>Margaret Missiaen</w:t>
                            </w:r>
                          </w:p>
                          <w:p w14:paraId="6F61AB3C" w14:textId="77777777" w:rsidR="00420C5A" w:rsidRPr="00BB233B" w:rsidRDefault="00420C5A" w:rsidP="00AC52C9">
                            <w:pPr>
                              <w:pStyle w:val="Heading2"/>
                            </w:pPr>
                            <w:r w:rsidRPr="00BB233B">
                              <w:t>Reporter at Large</w:t>
                            </w:r>
                          </w:p>
                          <w:p w14:paraId="10F3107D" w14:textId="77777777" w:rsidR="00420C5A" w:rsidRPr="00BB233B" w:rsidRDefault="00420C5A" w:rsidP="00B15BA1">
                            <w:pPr>
                              <w:spacing w:after="0" w:line="240" w:lineRule="auto"/>
                            </w:pPr>
                            <w:r w:rsidRPr="00BB233B">
                              <w:t>Trish Otstott</w:t>
                            </w:r>
                          </w:p>
                          <w:p w14:paraId="57CC5045" w14:textId="77777777" w:rsidR="00420C5A" w:rsidRPr="00BB233B" w:rsidRDefault="00420C5A" w:rsidP="00AC52C9">
                            <w:pPr>
                              <w:pStyle w:val="Heading2"/>
                            </w:pPr>
                            <w:r w:rsidRPr="00BB233B">
                              <w:t xml:space="preserve">Proofreader </w:t>
                            </w:r>
                          </w:p>
                          <w:p w14:paraId="54303E22" w14:textId="77777777" w:rsidR="00420C5A" w:rsidRPr="00BB233B" w:rsidRDefault="00420C5A" w:rsidP="00B15BA1">
                            <w:pPr>
                              <w:spacing w:after="0" w:line="240" w:lineRule="auto"/>
                            </w:pPr>
                            <w:r w:rsidRPr="00BB233B">
                              <w:t xml:space="preserve">Midge Mansouri </w:t>
                            </w:r>
                          </w:p>
                          <w:p w14:paraId="59CC7ABD" w14:textId="77777777" w:rsidR="00420C5A" w:rsidRPr="00910A6B" w:rsidRDefault="00420C5A" w:rsidP="00AC52C9">
                            <w:pPr>
                              <w:pStyle w:val="Heading2"/>
                            </w:pPr>
                            <w:r w:rsidRPr="00910A6B">
                              <w:rPr>
                                <w:rStyle w:val="Heading3Char"/>
                                <w:rFonts w:eastAsia="Fredoka One" w:cs="ADLaM Display"/>
                                <w:bCs w:val="0"/>
                                <w:sz w:val="36"/>
                                <w:szCs w:val="36"/>
                              </w:rPr>
                              <w:t>Websit</w:t>
                            </w:r>
                            <w:r w:rsidRPr="00910A6B">
                              <w:t>e</w:t>
                            </w:r>
                          </w:p>
                          <w:p w14:paraId="148D7D14" w14:textId="77777777" w:rsidR="00420C5A" w:rsidRPr="00D446FD" w:rsidRDefault="00420C5A" w:rsidP="00B15BA1">
                            <w:pPr>
                              <w:spacing w:after="0" w:line="240" w:lineRule="auto"/>
                              <w:rPr>
                                <w:rStyle w:val="Hyperlink"/>
                              </w:rPr>
                            </w:pPr>
                            <w:hyperlink r:id="rId13" w:history="1">
                              <w:r w:rsidRPr="00910A6B">
                                <w:rPr>
                                  <w:rStyle w:val="Hyperlink"/>
                                </w:rPr>
                                <w:t>heritage-</w:t>
                              </w:r>
                              <w:r w:rsidRPr="00910A6B">
                                <w:rPr>
                                  <w:rStyle w:val="Hyperlink"/>
                                </w:rPr>
                                <w:br/>
                                <w:t>happenings.github.io</w:t>
                              </w:r>
                            </w:hyperlink>
                            <w:r w:rsidRPr="00D446FD">
                              <w:rPr>
                                <w:rStyle w:val="Hyperlink"/>
                              </w:rPr>
                              <w:t xml:space="preserve"> </w:t>
                            </w:r>
                          </w:p>
                          <w:p w14:paraId="21978374" w14:textId="77777777" w:rsidR="00420C5A" w:rsidRPr="00BB233B" w:rsidRDefault="00420C5A" w:rsidP="00AC52C9">
                            <w:pPr>
                              <w:pStyle w:val="Heading2"/>
                            </w:pPr>
                            <w:r w:rsidRPr="00BB233B">
                              <w:t>General Disclaimer</w:t>
                            </w:r>
                          </w:p>
                          <w:p w14:paraId="4C9AC03F" w14:textId="77777777" w:rsidR="00420C5A" w:rsidRPr="00BB233B" w:rsidRDefault="00420C5A" w:rsidP="00B15BA1">
                            <w:pPr>
                              <w:spacing w:after="0" w:line="240" w:lineRule="auto"/>
                            </w:pPr>
                            <w:r w:rsidRPr="00BB233B">
                              <w:t>The views and opinions expressed in this publication are those of the authors and do not necessarily reflect the official policy or position of Heritage on the Marina.</w:t>
                            </w:r>
                          </w:p>
                          <w:p w14:paraId="67CE192F" w14:textId="77777777" w:rsidR="00420C5A" w:rsidRPr="00BB233B" w:rsidRDefault="00420C5A" w:rsidP="00B15BA1">
                            <w:pPr>
                              <w:spacing w:after="0" w:line="240" w:lineRule="auto"/>
                            </w:pPr>
                            <w:r w:rsidRPr="00BB233B">
                              <w:t xml:space="preserve">© 2025 Heritage Happenings authors. </w:t>
                            </w:r>
                          </w:p>
                          <w:p w14:paraId="68A91A48" w14:textId="77777777" w:rsidR="00420C5A" w:rsidRPr="00BB233B" w:rsidRDefault="00420C5A" w:rsidP="00B15BA1">
                            <w:pPr>
                              <w:spacing w:after="60" w:line="240" w:lineRule="auto"/>
                            </w:pPr>
                            <w:r w:rsidRPr="00BB233B">
                              <w:t xml:space="preserve">No rights reserved. </w:t>
                            </w:r>
                          </w:p>
                          <w:p w14:paraId="3A621FD0" w14:textId="77777777" w:rsidR="00420C5A" w:rsidRDefault="00420C5A" w:rsidP="00B15BA1">
                            <w:r w:rsidRPr="00BB233B">
                              <w:rPr>
                                <w:noProof/>
                              </w:rPr>
                              <w:drawing>
                                <wp:inline distT="0" distB="0" distL="0" distR="0" wp14:anchorId="616B385D" wp14:editId="695E44C3">
                                  <wp:extent cx="1257143" cy="447619"/>
                                  <wp:effectExtent l="0" t="0" r="635" b="0"/>
                                  <wp:docPr id="15094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082" name=""/>
                                          <pic:cNvPicPr/>
                                        </pic:nvPicPr>
                                        <pic:blipFill>
                                          <a:blip r:embed="rId14"/>
                                          <a:stretch>
                                            <a:fillRect/>
                                          </a:stretch>
                                        </pic:blipFill>
                                        <pic:spPr>
                                          <a:xfrm>
                                            <a:off x="0" y="0"/>
                                            <a:ext cx="1257143" cy="4476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01238" id="_x0000_s1032" type="#_x0000_t202" style="position:absolute;margin-left:0;margin-top:36.75pt;width:270pt;height:717.4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">
                <v:textbox>
                  <w:txbxContent>
                    <w:p w14:paraId="3056197F" w14:textId="77777777" w:rsidR="00420C5A" w:rsidRDefault="00420C5A" w:rsidP="00B15BA1">
                      <w:pPr>
                        <w:spacing w:after="0" w:line="240" w:lineRule="auto"/>
                      </w:pPr>
                      <w:r w:rsidRPr="005D5374">
                        <w:rPr>
                          <w:rStyle w:val="Heading1Char"/>
                          <w:i/>
                          <w:iCs/>
                        </w:rPr>
                        <w:t>Heritage Happenings</w:t>
                      </w:r>
                      <w:r w:rsidRPr="00BB233B">
                        <w:rPr>
                          <w:color w:val="BF4E14" w:themeColor="accent2" w:themeShade="BF"/>
                        </w:rPr>
                        <w:br/>
                      </w:r>
                      <w:r w:rsidRPr="00BB233B">
                        <w:t xml:space="preserve">The monthly publication published by residents of </w:t>
                      </w:r>
                      <w:r>
                        <w:br/>
                      </w:r>
                      <w:hyperlink r:id="rId15" w:history="1">
                        <w:r w:rsidRPr="00D446FD">
                          <w:rPr>
                            <w:rStyle w:val="Hyperlink"/>
                          </w:rPr>
                          <w:t>Heritage on the Marina</w:t>
                        </w:r>
                      </w:hyperlink>
                    </w:p>
                    <w:p w14:paraId="721CEE95" w14:textId="77777777" w:rsidR="00420C5A" w:rsidRPr="00933AD4" w:rsidRDefault="00420C5A" w:rsidP="00B15BA1">
                      <w:pPr>
                        <w:spacing w:after="0" w:line="240" w:lineRule="auto"/>
                        <w:rPr>
                          <w:rStyle w:val="Hyperlink"/>
                        </w:rPr>
                      </w:pPr>
                    </w:p>
                    <w:p w14:paraId="5AF9B4FA" w14:textId="77777777" w:rsidR="00420C5A" w:rsidRPr="00910A6B" w:rsidRDefault="00420C5A" w:rsidP="00AC52C9">
                      <w:pPr>
                        <w:pStyle w:val="Heading2"/>
                      </w:pPr>
                      <w:r w:rsidRPr="00910A6B">
                        <w:t>Editor Emerita</w:t>
                      </w:r>
                    </w:p>
                    <w:p w14:paraId="38A0B58F" w14:textId="77777777" w:rsidR="00420C5A" w:rsidRPr="00BB233B" w:rsidRDefault="00420C5A" w:rsidP="00B15BA1">
                      <w:pPr>
                        <w:spacing w:after="0" w:line="240" w:lineRule="auto"/>
                      </w:pPr>
                      <w:r w:rsidRPr="00BB233B">
                        <w:t xml:space="preserve">Margaret Jacobs </w:t>
                      </w:r>
                    </w:p>
                    <w:p w14:paraId="08620785" w14:textId="77777777" w:rsidR="00420C5A" w:rsidRPr="00BB233B" w:rsidRDefault="00420C5A" w:rsidP="00AC52C9">
                      <w:pPr>
                        <w:pStyle w:val="Heading2"/>
                      </w:pPr>
                      <w:r w:rsidRPr="00BB233B">
                        <w:t xml:space="preserve">Editor </w:t>
                      </w:r>
                    </w:p>
                    <w:p w14:paraId="33C72141" w14:textId="77777777" w:rsidR="00420C5A" w:rsidRDefault="00420C5A" w:rsidP="00B15BA1">
                      <w:pPr>
                        <w:spacing w:after="0" w:line="240" w:lineRule="auto"/>
                      </w:pPr>
                      <w:r w:rsidRPr="00BB233B">
                        <w:t xml:space="preserve">Theo Armour </w:t>
                      </w:r>
                    </w:p>
                    <w:p w14:paraId="79538D55" w14:textId="77777777" w:rsidR="00420C5A" w:rsidRPr="00BB233B" w:rsidRDefault="00420C5A" w:rsidP="00AC52C9">
                      <w:pPr>
                        <w:pStyle w:val="Heading2"/>
                      </w:pPr>
                      <w:r w:rsidRPr="00933AD4">
                        <w:t>Associate</w:t>
                      </w:r>
                      <w:r w:rsidRPr="00BB233B">
                        <w:t xml:space="preserve"> Editor</w:t>
                      </w:r>
                    </w:p>
                    <w:p w14:paraId="1561E41A" w14:textId="77777777" w:rsidR="00420C5A" w:rsidRPr="00BB233B" w:rsidRDefault="00420C5A" w:rsidP="00B15BA1">
                      <w:pPr>
                        <w:spacing w:after="0" w:line="240" w:lineRule="auto"/>
                      </w:pPr>
                      <w:r w:rsidRPr="00BB233B">
                        <w:t>Mia Cotton Harlock</w:t>
                      </w:r>
                    </w:p>
                    <w:p w14:paraId="67787469" w14:textId="77777777" w:rsidR="00420C5A" w:rsidRPr="00BB233B" w:rsidRDefault="00420C5A" w:rsidP="00AC52C9">
                      <w:pPr>
                        <w:pStyle w:val="Heading2"/>
                      </w:pPr>
                      <w:r w:rsidRPr="00BB233B">
                        <w:t xml:space="preserve">Editorial Committee </w:t>
                      </w:r>
                    </w:p>
                    <w:p w14:paraId="1316DE7A" w14:textId="77777777" w:rsidR="00420C5A" w:rsidRPr="00BB233B" w:rsidRDefault="00420C5A" w:rsidP="00B15BA1">
                      <w:pPr>
                        <w:spacing w:after="0" w:line="240" w:lineRule="auto"/>
                      </w:pPr>
                      <w:r w:rsidRPr="00BB233B">
                        <w:t xml:space="preserve">Jane Standing </w:t>
                      </w:r>
                      <w:r w:rsidRPr="00BB233B">
                        <w:br/>
                        <w:t xml:space="preserve">Martha Nell Beatty </w:t>
                      </w:r>
                      <w:r w:rsidRPr="00BB233B">
                        <w:br/>
                        <w:t>Doris Howard</w:t>
                      </w:r>
                      <w:r w:rsidRPr="00BB233B">
                        <w:br/>
                        <w:t>Tom King</w:t>
                      </w:r>
                      <w:r w:rsidRPr="00BB233B">
                        <w:br/>
                        <w:t>Margaret Missiaen</w:t>
                      </w:r>
                    </w:p>
                    <w:p w14:paraId="6F61AB3C" w14:textId="77777777" w:rsidR="00420C5A" w:rsidRPr="00BB233B" w:rsidRDefault="00420C5A" w:rsidP="00AC52C9">
                      <w:pPr>
                        <w:pStyle w:val="Heading2"/>
                      </w:pPr>
                      <w:r w:rsidRPr="00BB233B">
                        <w:t>Reporter at Large</w:t>
                      </w:r>
                    </w:p>
                    <w:p w14:paraId="10F3107D" w14:textId="77777777" w:rsidR="00420C5A" w:rsidRPr="00BB233B" w:rsidRDefault="00420C5A" w:rsidP="00B15BA1">
                      <w:pPr>
                        <w:spacing w:after="0" w:line="240" w:lineRule="auto"/>
                      </w:pPr>
                      <w:r w:rsidRPr="00BB233B">
                        <w:t>Trish Otstott</w:t>
                      </w:r>
                    </w:p>
                    <w:p w14:paraId="57CC5045" w14:textId="77777777" w:rsidR="00420C5A" w:rsidRPr="00BB233B" w:rsidRDefault="00420C5A" w:rsidP="00AC52C9">
                      <w:pPr>
                        <w:pStyle w:val="Heading2"/>
                      </w:pPr>
                      <w:r w:rsidRPr="00BB233B">
                        <w:t xml:space="preserve">Proofreader </w:t>
                      </w:r>
                    </w:p>
                    <w:p w14:paraId="54303E22" w14:textId="77777777" w:rsidR="00420C5A" w:rsidRPr="00BB233B" w:rsidRDefault="00420C5A" w:rsidP="00B15BA1">
                      <w:pPr>
                        <w:spacing w:after="0" w:line="240" w:lineRule="auto"/>
                      </w:pPr>
                      <w:r w:rsidRPr="00BB233B">
                        <w:t xml:space="preserve">Midge Mansouri </w:t>
                      </w:r>
                    </w:p>
                    <w:p w14:paraId="59CC7ABD" w14:textId="77777777" w:rsidR="00420C5A" w:rsidRPr="00910A6B" w:rsidRDefault="00420C5A" w:rsidP="00AC52C9">
                      <w:pPr>
                        <w:pStyle w:val="Heading2"/>
                      </w:pPr>
                      <w:r w:rsidRPr="00910A6B">
                        <w:rPr>
                          <w:rStyle w:val="Heading3Char"/>
                          <w:rFonts w:eastAsia="Fredoka One" w:cs="ADLaM Display"/>
                          <w:bCs w:val="0"/>
                          <w:sz w:val="36"/>
                          <w:szCs w:val="36"/>
                        </w:rPr>
                        <w:t>Websit</w:t>
                      </w:r>
                      <w:r w:rsidRPr="00910A6B">
                        <w:t>e</w:t>
                      </w:r>
                    </w:p>
                    <w:p w14:paraId="148D7D14" w14:textId="77777777" w:rsidR="00420C5A" w:rsidRPr="00D446FD" w:rsidRDefault="00420C5A" w:rsidP="00B15BA1">
                      <w:pPr>
                        <w:spacing w:after="0" w:line="240" w:lineRule="auto"/>
                        <w:rPr>
                          <w:rStyle w:val="Hyperlink"/>
                        </w:rPr>
                      </w:pPr>
                      <w:hyperlink r:id="rId16" w:history="1">
                        <w:r w:rsidRPr="00910A6B">
                          <w:rPr>
                            <w:rStyle w:val="Hyperlink"/>
                          </w:rPr>
                          <w:t>heritage-</w:t>
                        </w:r>
                        <w:r w:rsidRPr="00910A6B">
                          <w:rPr>
                            <w:rStyle w:val="Hyperlink"/>
                          </w:rPr>
                          <w:br/>
                          <w:t>happenings.github.io</w:t>
                        </w:r>
                      </w:hyperlink>
                      <w:r w:rsidRPr="00D446FD">
                        <w:rPr>
                          <w:rStyle w:val="Hyperlink"/>
                        </w:rPr>
                        <w:t xml:space="preserve"> </w:t>
                      </w:r>
                    </w:p>
                    <w:p w14:paraId="21978374" w14:textId="77777777" w:rsidR="00420C5A" w:rsidRPr="00BB233B" w:rsidRDefault="00420C5A" w:rsidP="00AC52C9">
                      <w:pPr>
                        <w:pStyle w:val="Heading2"/>
                      </w:pPr>
                      <w:r w:rsidRPr="00BB233B">
                        <w:t>General Disclaimer</w:t>
                      </w:r>
                    </w:p>
                    <w:p w14:paraId="4C9AC03F" w14:textId="77777777" w:rsidR="00420C5A" w:rsidRPr="00BB233B" w:rsidRDefault="00420C5A" w:rsidP="00B15BA1">
                      <w:pPr>
                        <w:spacing w:after="0" w:line="240" w:lineRule="auto"/>
                      </w:pPr>
                      <w:r w:rsidRPr="00BB233B">
                        <w:t>The views and opinions expressed in this publication are those of the authors and do not necessarily reflect the official policy or position of Heritage on the Marina.</w:t>
                      </w:r>
                    </w:p>
                    <w:p w14:paraId="67CE192F" w14:textId="77777777" w:rsidR="00420C5A" w:rsidRPr="00BB233B" w:rsidRDefault="00420C5A" w:rsidP="00B15BA1">
                      <w:pPr>
                        <w:spacing w:after="0" w:line="240" w:lineRule="auto"/>
                      </w:pPr>
                      <w:r w:rsidRPr="00BB233B">
                        <w:t xml:space="preserve">© 2025 Heritage Happenings authors. </w:t>
                      </w:r>
                    </w:p>
                    <w:p w14:paraId="68A91A48" w14:textId="77777777" w:rsidR="00420C5A" w:rsidRPr="00BB233B" w:rsidRDefault="00420C5A" w:rsidP="00B15BA1">
                      <w:pPr>
                        <w:spacing w:after="60" w:line="240" w:lineRule="auto"/>
                      </w:pPr>
                      <w:r w:rsidRPr="00BB233B">
                        <w:t xml:space="preserve">No rights reserved. </w:t>
                      </w:r>
                    </w:p>
                    <w:p w14:paraId="3A621FD0" w14:textId="77777777" w:rsidR="00420C5A" w:rsidRDefault="00420C5A" w:rsidP="00B15BA1">
                      <w:r w:rsidRPr="00BB233B">
                        <w:rPr>
                          <w:noProof/>
                        </w:rPr>
                        <w:drawing>
                          <wp:inline distT="0" distB="0" distL="0" distR="0" wp14:anchorId="616B385D" wp14:editId="695E44C3">
                            <wp:extent cx="1257143" cy="447619"/>
                            <wp:effectExtent l="0" t="0" r="635" b="0"/>
                            <wp:docPr id="15094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082" name=""/>
                                    <pic:cNvPicPr/>
                                  </pic:nvPicPr>
                                  <pic:blipFill>
                                    <a:blip r:embed="rId14"/>
                                    <a:stretch>
                                      <a:fillRect/>
                                    </a:stretch>
                                  </pic:blipFill>
                                  <pic:spPr>
                                    <a:xfrm>
                                      <a:off x="0" y="0"/>
                                      <a:ext cx="1257143" cy="447619"/>
                                    </a:xfrm>
                                    <a:prstGeom prst="rect">
                                      <a:avLst/>
                                    </a:prstGeom>
                                  </pic:spPr>
                                </pic:pic>
                              </a:graphicData>
                            </a:graphic>
                          </wp:inline>
                        </w:drawing>
                      </w:r>
                    </w:p>
                  </w:txbxContent>
                </v:textbox>
                <w10:wrap anchorx="margin" anchory="page"/>
              </v:shape>
            </w:pict>
          </mc:Fallback>
        </mc:AlternateContent>
      </w:r>
      <w:r>
        <w:rPr>
          <w:noProof/>
        </w:rPr>
        <mc:AlternateContent>
          <mc:Choice Requires="wps">
            <w:drawing>
              <wp:anchor distT="45720" distB="45720" distL="114300" distR="114300" simplePos="0" relativeHeight="251670528" behindDoc="0" locked="0" layoutInCell="1" allowOverlap="1" wp14:anchorId="2C36E97A" wp14:editId="2891DABD">
                <wp:simplePos x="0" y="0"/>
                <wp:positionH relativeFrom="column">
                  <wp:posOffset>3427379</wp:posOffset>
                </wp:positionH>
                <wp:positionV relativeFrom="page">
                  <wp:posOffset>466928</wp:posOffset>
                </wp:positionV>
                <wp:extent cx="3429000" cy="9105089"/>
                <wp:effectExtent l="0" t="0" r="0" b="1270"/>
                <wp:wrapNone/>
                <wp:docPr id="2135520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05089"/>
                        </a:xfrm>
                        <a:prstGeom prst="rect">
                          <a:avLst/>
                        </a:prstGeom>
                        <a:solidFill>
                          <a:srgbClr val="FFFFFF"/>
                        </a:solidFill>
                        <a:ln w="9525">
                          <a:noFill/>
                          <a:miter lim="800000"/>
                          <a:headEnd/>
                          <a:tailEnd/>
                        </a:ln>
                      </wps:spPr>
                      <wps:txbx>
                        <w:txbxContent>
                          <w:p w14:paraId="53BE00FD" w14:textId="7CAFD568" w:rsidR="00A34598" w:rsidRDefault="00810B6C" w:rsidP="00B70D8B">
                            <w:pPr>
                              <w:pStyle w:val="Heading1"/>
                            </w:pPr>
                            <w:r>
                              <w:t>Considering a Larger Family</w:t>
                            </w:r>
                          </w:p>
                          <w:p w14:paraId="06B1FC32" w14:textId="06645FDB" w:rsidR="00810B6C" w:rsidRDefault="00810B6C" w:rsidP="00810B6C">
                            <w:r>
                              <w:t>As your editor—and fellow resident—I want to share some thoughts on our early exploration of joining a larger nonprofit network. This is not a decision taken lightly, and I know many of us feel protective of the close-knit, caring culture we’ve built here.</w:t>
                            </w:r>
                          </w:p>
                          <w:p w14:paraId="1B476860" w14:textId="77777777" w:rsidR="00810B6C" w:rsidRDefault="00810B6C" w:rsidP="00810B6C">
                            <w:r>
                              <w:t>Still, there may be unexpected benefits worth considering.</w:t>
                            </w:r>
                          </w:p>
                          <w:p w14:paraId="3801C6D8" w14:textId="77777777" w:rsidR="00810B6C" w:rsidRDefault="00810B6C" w:rsidP="00810B6C">
                            <w:r>
                              <w:t xml:space="preserve">We could gain access to richer programs, </w:t>
                            </w:r>
                            <w:r w:rsidRPr="00124C8C">
                              <w:rPr>
                                <w:b/>
                                <w:bCs/>
                              </w:rPr>
                              <w:t>more activities</w:t>
                            </w:r>
                            <w:r>
                              <w:t xml:space="preserve">, and enhanced wellness services. Our staff might receive </w:t>
                            </w:r>
                            <w:r w:rsidRPr="00AE4E10">
                              <w:rPr>
                                <w:b/>
                                <w:bCs/>
                              </w:rPr>
                              <w:t>better training</w:t>
                            </w:r>
                            <w:r>
                              <w:t xml:space="preserve"> and support, which strengthens the care we all receive. Operationally, a larger partner can offer </w:t>
                            </w:r>
                            <w:r w:rsidRPr="00AE4E10">
                              <w:rPr>
                                <w:b/>
                                <w:bCs/>
                              </w:rPr>
                              <w:t>stability, resources, and expertise</w:t>
                            </w:r>
                            <w:r>
                              <w:t xml:space="preserve"> that help secure our future without changing our identity.</w:t>
                            </w:r>
                          </w:p>
                          <w:p w14:paraId="346B2ABC" w14:textId="096FE37B" w:rsidR="00810B6C" w:rsidRDefault="00AE4E10" w:rsidP="00810B6C">
                            <w:r>
                              <w:t xml:space="preserve">Fingers crossed: </w:t>
                            </w:r>
                            <w:r w:rsidR="00810B6C">
                              <w:t>We’re not losing our independence</w:t>
                            </w:r>
                            <w:r w:rsidR="003E448C">
                              <w:t xml:space="preserve"> </w:t>
                            </w:r>
                            <w:r w:rsidR="00810B6C">
                              <w:t>—</w:t>
                            </w:r>
                            <w:r w:rsidR="003E448C">
                              <w:t xml:space="preserve"> </w:t>
                            </w:r>
                            <w:r w:rsidR="00810B6C">
                              <w:t xml:space="preserve">we’re exploring </w:t>
                            </w:r>
                            <w:r w:rsidR="00BE4D9C">
                              <w:t>ways</w:t>
                            </w:r>
                            <w:r w:rsidR="00810B6C">
                              <w:t xml:space="preserve"> to strengthen it.</w:t>
                            </w:r>
                          </w:p>
                          <w:p w14:paraId="2ADF1568" w14:textId="52243AA1" w:rsidR="00810B6C" w:rsidRDefault="00810B6C" w:rsidP="00810B6C">
                            <w:r>
                              <w:t>I’ll continue to keep you informed as this unfolds. For now, I welcome your thoughts, questions, and concerns.</w:t>
                            </w:r>
                          </w:p>
                          <w:p w14:paraId="4B44F5B8" w14:textId="08E444E8" w:rsidR="00810B6C" w:rsidRDefault="00810B6C" w:rsidP="00810B6C">
                            <w:r>
                              <w:t xml:space="preserve">Let’s face the future </w:t>
                            </w:r>
                            <w:r w:rsidR="00B70D8B">
                              <w:t>as a community</w:t>
                            </w:r>
                            <w:r w:rsidR="00D06B9E">
                              <w:t xml:space="preserve"> </w:t>
                            </w:r>
                            <w:r>
                              <w:t xml:space="preserve">—open-minded, clear-eyed, and always looking out for each other.  </w:t>
                            </w:r>
                          </w:p>
                          <w:p w14:paraId="49367DF7" w14:textId="03C6B49B" w:rsidR="00810B6C" w:rsidRDefault="00810B6C" w:rsidP="002F2D6C">
                            <w:pPr>
                              <w:pStyle w:val="Byline"/>
                              <w:numPr>
                                <w:ilvl w:val="0"/>
                                <w:numId w:val="14"/>
                              </w:numPr>
                              <w:jc w:val="right"/>
                            </w:pPr>
                            <w:r>
                              <w:t>Theo Armour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6E97A" id="_x0000_s1033" type="#_x0000_t202" style="position:absolute;margin-left:269.85pt;margin-top:36.75pt;width:270pt;height:716.9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" stroked="f">
                <v:textbox>
                  <w:txbxContent>
                    <w:p w14:paraId="53BE00FD" w14:textId="7CAFD568" w:rsidR="00A34598" w:rsidRDefault="00810B6C" w:rsidP="00B70D8B">
                      <w:pPr>
                        <w:pStyle w:val="Heading1"/>
                      </w:pPr>
                      <w:r>
                        <w:t>Considering a Larger Family</w:t>
                      </w:r>
                    </w:p>
                    <w:p w14:paraId="06B1FC32" w14:textId="06645FDB" w:rsidR="00810B6C" w:rsidRDefault="00810B6C" w:rsidP="00810B6C">
                      <w:r>
                        <w:t>As your editor—and fellow resident—I want to share some thoughts on our early exploration of joining a larger nonprofit network. This is not a decision taken lightly, and I know many of us feel protective of the close-knit, caring culture we’ve built here.</w:t>
                      </w:r>
                    </w:p>
                    <w:p w14:paraId="1B476860" w14:textId="77777777" w:rsidR="00810B6C" w:rsidRDefault="00810B6C" w:rsidP="00810B6C">
                      <w:r>
                        <w:t>Still, there may be unexpected benefits worth considering.</w:t>
                      </w:r>
                    </w:p>
                    <w:p w14:paraId="3801C6D8" w14:textId="77777777" w:rsidR="00810B6C" w:rsidRDefault="00810B6C" w:rsidP="00810B6C">
                      <w:r>
                        <w:t xml:space="preserve">We could gain access to richer programs, </w:t>
                      </w:r>
                      <w:r w:rsidRPr="00124C8C">
                        <w:rPr>
                          <w:b/>
                          <w:bCs/>
                        </w:rPr>
                        <w:t>more activities</w:t>
                      </w:r>
                      <w:r>
                        <w:t xml:space="preserve">, and enhanced wellness services. Our staff might receive </w:t>
                      </w:r>
                      <w:r w:rsidRPr="00AE4E10">
                        <w:rPr>
                          <w:b/>
                          <w:bCs/>
                        </w:rPr>
                        <w:t>better training</w:t>
                      </w:r>
                      <w:r>
                        <w:t xml:space="preserve"> and support, which strengthens the care we all receive. Operationally, a larger partner can offer </w:t>
                      </w:r>
                      <w:r w:rsidRPr="00AE4E10">
                        <w:rPr>
                          <w:b/>
                          <w:bCs/>
                        </w:rPr>
                        <w:t>stability, resources, and expertise</w:t>
                      </w:r>
                      <w:r>
                        <w:t xml:space="preserve"> that help secure our future without changing our identity.</w:t>
                      </w:r>
                    </w:p>
                    <w:p w14:paraId="346B2ABC" w14:textId="096FE37B" w:rsidR="00810B6C" w:rsidRDefault="00AE4E10" w:rsidP="00810B6C">
                      <w:r>
                        <w:t xml:space="preserve">Fingers crossed: </w:t>
                      </w:r>
                      <w:r w:rsidR="00810B6C">
                        <w:t>We’re not losing our independence</w:t>
                      </w:r>
                      <w:r w:rsidR="003E448C">
                        <w:t xml:space="preserve"> </w:t>
                      </w:r>
                      <w:r w:rsidR="00810B6C">
                        <w:t>—</w:t>
                      </w:r>
                      <w:r w:rsidR="003E448C">
                        <w:t xml:space="preserve"> </w:t>
                      </w:r>
                      <w:r w:rsidR="00810B6C">
                        <w:t xml:space="preserve">we’re exploring </w:t>
                      </w:r>
                      <w:r w:rsidR="00BE4D9C">
                        <w:t>ways</w:t>
                      </w:r>
                      <w:r w:rsidR="00810B6C">
                        <w:t xml:space="preserve"> to strengthen it.</w:t>
                      </w:r>
                    </w:p>
                    <w:p w14:paraId="2ADF1568" w14:textId="52243AA1" w:rsidR="00810B6C" w:rsidRDefault="00810B6C" w:rsidP="00810B6C">
                      <w:r>
                        <w:t>I’ll continue to keep you informed as this unfolds. For now, I welcome your thoughts, questions, and concerns.</w:t>
                      </w:r>
                    </w:p>
                    <w:p w14:paraId="4B44F5B8" w14:textId="08E444E8" w:rsidR="00810B6C" w:rsidRDefault="00810B6C" w:rsidP="00810B6C">
                      <w:r>
                        <w:t xml:space="preserve">Let’s face the future </w:t>
                      </w:r>
                      <w:r w:rsidR="00B70D8B">
                        <w:t>as a community</w:t>
                      </w:r>
                      <w:r w:rsidR="00D06B9E">
                        <w:t xml:space="preserve"> </w:t>
                      </w:r>
                      <w:r>
                        <w:t xml:space="preserve">—open-minded, clear-eyed, and always looking out for each other.  </w:t>
                      </w:r>
                    </w:p>
                    <w:p w14:paraId="49367DF7" w14:textId="03C6B49B" w:rsidR="00810B6C" w:rsidRDefault="00810B6C" w:rsidP="002F2D6C">
                      <w:pPr>
                        <w:pStyle w:val="Byline"/>
                        <w:numPr>
                          <w:ilvl w:val="0"/>
                          <w:numId w:val="14"/>
                        </w:numPr>
                        <w:jc w:val="right"/>
                      </w:pPr>
                      <w:r>
                        <w:t>Theo Armour</w:t>
                      </w:r>
                    </w:p>
                  </w:txbxContent>
                </v:textbox>
                <w10:wrap anchory="page"/>
              </v:shape>
            </w:pict>
          </mc:Fallback>
        </mc:AlternateContent>
      </w:r>
    </w:p>
    <w:p w14:paraId="0BA7E926" w14:textId="77777777" w:rsidR="00A817B9" w:rsidRDefault="00A817B9" w:rsidP="00AC4996"/>
    <w:p w14:paraId="31FADD6E" w14:textId="1202336D" w:rsidR="002C4A63" w:rsidRDefault="002C4A63" w:rsidP="00AC4996"/>
    <w:p w14:paraId="20518AB1" w14:textId="0A09BA3B" w:rsidR="00E1387B" w:rsidRDefault="00E1387B" w:rsidP="00AC4996">
      <w:pPr>
        <w:spacing w:after="0" w:line="240" w:lineRule="auto"/>
      </w:pPr>
      <w:r>
        <w:br w:type="page"/>
      </w:r>
    </w:p>
    <w:p w14:paraId="49322A41" w14:textId="569FE7E0" w:rsidR="002C5EB1" w:rsidRDefault="00094488" w:rsidP="00AC4996">
      <w:r>
        <w:rPr>
          <w:noProof/>
        </w:rPr>
        <w:lastRenderedPageBreak/>
        <mc:AlternateContent>
          <mc:Choice Requires="wps">
            <w:drawing>
              <wp:anchor distT="45720" distB="45720" distL="114300" distR="114300" simplePos="0" relativeHeight="251689984" behindDoc="0" locked="0" layoutInCell="1" allowOverlap="1" wp14:anchorId="7EEDAF04" wp14:editId="5EDA5D23">
                <wp:simplePos x="0" y="0"/>
                <wp:positionH relativeFrom="column">
                  <wp:posOffset>3429000</wp:posOffset>
                </wp:positionH>
                <wp:positionV relativeFrom="page">
                  <wp:posOffset>469900</wp:posOffset>
                </wp:positionV>
                <wp:extent cx="3429000" cy="8375650"/>
                <wp:effectExtent l="0" t="0" r="0" b="6350"/>
                <wp:wrapNone/>
                <wp:docPr id="2005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375650"/>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DAF04" id="_x0000_s1034" type="#_x0000_t202" style="position:absolute;margin-left:270pt;margin-top:37pt;width:270pt;height:65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" stroked="f">
                <v:textbox>
                  <w:txbxContent/>
                </v:textbox>
                <w10:wrap anchory="page"/>
              </v:shape>
            </w:pict>
          </mc:Fallback>
        </mc:AlternateContent>
      </w:r>
      <w:r w:rsidR="00371D18">
        <w:rPr>
          <w:noProof/>
        </w:rPr>
        <mc:AlternateContent>
          <mc:Choice Requires="wps">
            <w:drawing>
              <wp:anchor distT="45720" distB="45720" distL="114300" distR="114300" simplePos="0" relativeHeight="251691008" behindDoc="0" locked="0" layoutInCell="1" allowOverlap="1" wp14:anchorId="2B38A724" wp14:editId="3F69F49F">
                <wp:simplePos x="0" y="0"/>
                <wp:positionH relativeFrom="margin">
                  <wp:align>left</wp:align>
                </wp:positionH>
                <wp:positionV relativeFrom="page">
                  <wp:posOffset>463550</wp:posOffset>
                </wp:positionV>
                <wp:extent cx="3429000" cy="9112250"/>
                <wp:effectExtent l="0" t="0" r="0" b="0"/>
                <wp:wrapNone/>
                <wp:docPr id="1252551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12250"/>
                        </a:xfrm>
                        <a:prstGeom prst="rect">
                          <a:avLst/>
                        </a:prstGeom>
                        <a:solidFill>
                          <a:srgbClr val="FFFFFF"/>
                        </a:solidFill>
                        <a:ln w="9525">
                          <a:noFill/>
                          <a:miter lim="800000"/>
                          <a:headEnd/>
                          <a:tailEnd/>
                        </a:ln>
                      </wps:spPr>
                      <wps:txbx id="8">
                        <w:txbxContent>
                          <w:p w14:paraId="2A1976C1" w14:textId="77777777" w:rsidR="00371D18" w:rsidRDefault="00371D18" w:rsidP="00094488">
                            <w:pPr>
                              <w:pStyle w:val="Heading1"/>
                            </w:pPr>
                            <w:r>
                              <w:t>Letters to the Editor</w:t>
                            </w:r>
                          </w:p>
                          <w:p w14:paraId="1AA82DE4" w14:textId="2907FE3E" w:rsidR="00371D18" w:rsidRDefault="00094488" w:rsidP="00094488">
                            <w:pPr>
                              <w:pStyle w:val="Byline"/>
                            </w:pPr>
                            <w:r>
                              <w:t xml:space="preserve">By </w:t>
                            </w:r>
                            <w:r w:rsidR="00371D18">
                              <w:t>Val Szigeti</w:t>
                            </w:r>
                          </w:p>
                          <w:p w14:paraId="40F5458A" w14:textId="08036D80" w:rsidR="00371D18" w:rsidRDefault="00371D18" w:rsidP="00371D18">
                            <w:r>
                              <w:t xml:space="preserve">I was intrigued to read Fred </w:t>
                            </w:r>
                            <w:proofErr w:type="spellStart"/>
                            <w:r>
                              <w:t>Wentker’s</w:t>
                            </w:r>
                            <w:proofErr w:type="spellEnd"/>
                            <w:r>
                              <w:t xml:space="preserve"> article </w:t>
                            </w:r>
                            <w:r w:rsidR="00B81C86">
                              <w:t xml:space="preserve">in the April issue </w:t>
                            </w:r>
                            <w:r>
                              <w:t xml:space="preserve">entitled </w:t>
                            </w:r>
                            <w:r w:rsidRPr="002D5653">
                              <w:rPr>
                                <w:i/>
                                <w:iCs/>
                              </w:rPr>
                              <w:t>The Population Bomb</w:t>
                            </w:r>
                            <w:r>
                              <w:t>.</w:t>
                            </w:r>
                          </w:p>
                          <w:p w14:paraId="5E19C6A6" w14:textId="483D8309" w:rsidR="00371D18" w:rsidRDefault="00371D18" w:rsidP="00371D18">
                            <w:r>
                              <w:t>Fred writes that “Population growth did continue until the turn of the last century. Then something unexpected happened. Growth stalled, and from then to now it has declined”.</w:t>
                            </w:r>
                          </w:p>
                          <w:p w14:paraId="35E723E7" w14:textId="241BD87D" w:rsidR="00371D18" w:rsidRDefault="00371D18" w:rsidP="00371D18">
                            <w:r>
                              <w:t>I find the wording a bit confusing. The population of the world in 2000 was about 6 billion, and now it is 8 billion, so the population has not declined</w:t>
                            </w:r>
                            <w:r w:rsidR="00125F63">
                              <w:t xml:space="preserve">; </w:t>
                            </w:r>
                            <w:r>
                              <w:t xml:space="preserve">it increased by 33%, just in 25 years, and it continues to increase each year by close to 1%. </w:t>
                            </w:r>
                            <w:hyperlink r:id="rId17" w:history="1">
                              <w:r w:rsidRPr="00A93D03">
                                <w:rPr>
                                  <w:rStyle w:val="Hyperlink"/>
                                  <w14:textOutline w14:w="0" w14:cap="rnd" w14:cmpd="sng" w14:algn="ctr">
                                    <w14:noFill/>
                                    <w14:prstDash w14:val="solid"/>
                                    <w14:bevel/>
                                  </w14:textOutline>
                                </w:rPr>
                                <w:t>https://www.worldometers.info/world-population/world-population-by-year/.</w:t>
                              </w:r>
                            </w:hyperlink>
                          </w:p>
                          <w:p w14:paraId="7F59386B" w14:textId="0965D600" w:rsidR="00371D18" w:rsidRDefault="00371D18" w:rsidP="00371D18">
                            <w:r>
                              <w:t xml:space="preserve">The global fertility rate in 2024 was 2.2, above the 2.1 replacement level mentioned by Fred. Encouraging immigration from countries with higher fertility rates to those with lower fertility rates would be one solution. </w:t>
                            </w:r>
                            <w:hyperlink r:id="rId18" w:history="1">
                              <w:r w:rsidRPr="003D52F7">
                                <w:rPr>
                                  <w:rStyle w:val="Hyperlink"/>
                                  <w14:textOutline w14:w="0" w14:cap="rnd" w14:cmpd="sng" w14:algn="ctr">
                                    <w14:noFill/>
                                    <w14:prstDash w14:val="solid"/>
                                    <w14:bevel/>
                                  </w14:textOutline>
                                </w:rPr>
                                <w:t>https://www.un.org/development/desa/pd/sites/www.un.org.development.desa.pd/files/undesa_pd_2025_wfr-2024_advance-unedited.pdf#page9</w:t>
                              </w:r>
                            </w:hyperlink>
                          </w:p>
                          <w:p w14:paraId="6898D92A" w14:textId="3045F027" w:rsidR="00371D18" w:rsidRDefault="00371D18" w:rsidP="00371D18">
                            <w:r>
                              <w:t xml:space="preserve">A variety of policies intended to support families and balance </w:t>
                            </w:r>
                            <w:proofErr w:type="gramStart"/>
                            <w:r w:rsidR="004E060A">
                              <w:t>family</w:t>
                            </w:r>
                            <w:proofErr w:type="gramEnd"/>
                            <w:r>
                              <w:t xml:space="preserve"> and work life are available. These include mandating employers to provide paid parental leave and flexible working arrangements, supporting affordable childcare and housing, ensuring the provision of comprehensive care for the older population, and encouraging an equal distribution of caregiving and household responsibilities between men and women.</w:t>
                            </w:r>
                          </w:p>
                          <w:p w14:paraId="57186090" w14:textId="77777777" w:rsidR="008567D8" w:rsidRDefault="008567D8" w:rsidP="00371D18"/>
                          <w:p w14:paraId="37BF03F3" w14:textId="77777777" w:rsidR="005701F3" w:rsidRDefault="005701F3" w:rsidP="00371D18"/>
                          <w:p w14:paraId="3874C6EC" w14:textId="4BF1FF5C" w:rsidR="00B91FA0" w:rsidRDefault="00B91FA0" w:rsidP="00C12B35">
                            <w:pPr>
                              <w:jc w:val="center"/>
                              <w:rPr>
                                <w:rFonts w:ascii="Segoe UI Symbol" w:hAnsi="Segoe UI Symbol"/>
                              </w:rPr>
                            </w:pPr>
                            <w:r>
                              <w:t xml:space="preserve">~ </w:t>
                            </w:r>
                            <w:r>
                              <w:rPr>
                                <w:rFonts w:ascii="Segoe UI Symbol" w:hAnsi="Segoe UI Symbol"/>
                              </w:rPr>
                              <w:t>❧ ~</w:t>
                            </w:r>
                          </w:p>
                          <w:p w14:paraId="2B1B18AB" w14:textId="7180FA27" w:rsidR="00B91FA0" w:rsidRDefault="00C12B35" w:rsidP="00AC52C9">
                            <w:pPr>
                              <w:pStyle w:val="Heading2"/>
                            </w:pPr>
                            <w:r>
                              <w:t>Marth</w:t>
                            </w:r>
                            <w:r w:rsidR="00C67327">
                              <w:t>a</w:t>
                            </w:r>
                            <w:r>
                              <w:t xml:space="preserve"> Nell’s Mother</w:t>
                            </w:r>
                          </w:p>
                          <w:p w14:paraId="1B912174" w14:textId="77777777" w:rsidR="00C12B35" w:rsidRDefault="00C12B35" w:rsidP="00C12B35"/>
                          <w:p w14:paraId="792367B3" w14:textId="08F8F2D6" w:rsidR="00B91FA0" w:rsidRDefault="008567D8" w:rsidP="00371D18">
                            <w:pPr>
                              <w:rPr>
                                <w:rFonts w:ascii="Segoe UI Symbol" w:hAnsi="Segoe UI Symbol"/>
                              </w:rPr>
                            </w:pPr>
                            <w:r>
                              <w:rPr>
                                <w:noProof/>
                              </w:rPr>
                              <w:drawing>
                                <wp:inline distT="0" distB="0" distL="0" distR="0" wp14:anchorId="5188B6A3" wp14:editId="67B9F632">
                                  <wp:extent cx="3237230" cy="3535680"/>
                                  <wp:effectExtent l="0" t="0" r="1270" b="7620"/>
                                  <wp:docPr id="1481037338" name="Picture 1" descr="A black and white photo of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7338" name="Picture 1" descr="A black and white photo of a child&#10;&#10;AI-generated content may be incorrect."/>
                                          <pic:cNvPicPr/>
                                        </pic:nvPicPr>
                                        <pic:blipFill>
                                          <a:blip r:embed="rId19"/>
                                          <a:stretch>
                                            <a:fillRect/>
                                          </a:stretch>
                                        </pic:blipFill>
                                        <pic:spPr>
                                          <a:xfrm>
                                            <a:off x="0" y="0"/>
                                            <a:ext cx="3237230" cy="3535680"/>
                                          </a:xfrm>
                                          <a:prstGeom prst="rect">
                                            <a:avLst/>
                                          </a:prstGeom>
                                        </pic:spPr>
                                      </pic:pic>
                                    </a:graphicData>
                                  </a:graphic>
                                </wp:inline>
                              </w:drawing>
                            </w:r>
                          </w:p>
                          <w:p w14:paraId="7625A862" w14:textId="77777777" w:rsidR="00B91FA0" w:rsidRPr="00B91FA0" w:rsidRDefault="00B91FA0" w:rsidP="00371D18">
                            <w:pPr>
                              <w:rPr>
                                <w:rFonts w:ascii="Segoe UI Symbol" w:hAnsi="Segoe UI Symbol"/>
                              </w:rPr>
                            </w:pPr>
                          </w:p>
                          <w:p w14:paraId="7102D32E" w14:textId="02EA98F4" w:rsidR="002C5EB1" w:rsidRDefault="002C5EB1" w:rsidP="002C5E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8A724" id="_x0000_s1035" type="#_x0000_t202" style="position:absolute;margin-left:0;margin-top:36.5pt;width:270pt;height:717.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" stroked="f">
                <v:textbox style="mso-next-textbox:#_x0000_s1034">
                  <w:txbxContent>
                    <w:p w14:paraId="2A1976C1" w14:textId="77777777" w:rsidR="00371D18" w:rsidRDefault="00371D18" w:rsidP="00094488">
                      <w:pPr>
                        <w:pStyle w:val="Heading1"/>
                      </w:pPr>
                      <w:r>
                        <w:t>Letters to the Editor</w:t>
                      </w:r>
                    </w:p>
                    <w:p w14:paraId="1AA82DE4" w14:textId="2907FE3E" w:rsidR="00371D18" w:rsidRDefault="00094488" w:rsidP="00094488">
                      <w:pPr>
                        <w:pStyle w:val="Byline"/>
                      </w:pPr>
                      <w:r>
                        <w:t xml:space="preserve">By </w:t>
                      </w:r>
                      <w:r w:rsidR="00371D18">
                        <w:t>Val Szigeti</w:t>
                      </w:r>
                    </w:p>
                    <w:p w14:paraId="40F5458A" w14:textId="08036D80" w:rsidR="00371D18" w:rsidRDefault="00371D18" w:rsidP="00371D18">
                      <w:r>
                        <w:t xml:space="preserve">I was intrigued to read Fred </w:t>
                      </w:r>
                      <w:proofErr w:type="spellStart"/>
                      <w:r>
                        <w:t>Wentker’s</w:t>
                      </w:r>
                      <w:proofErr w:type="spellEnd"/>
                      <w:r>
                        <w:t xml:space="preserve"> article </w:t>
                      </w:r>
                      <w:r w:rsidR="00B81C86">
                        <w:t xml:space="preserve">in the April issue </w:t>
                      </w:r>
                      <w:r>
                        <w:t xml:space="preserve">entitled </w:t>
                      </w:r>
                      <w:r w:rsidRPr="002D5653">
                        <w:rPr>
                          <w:i/>
                          <w:iCs/>
                        </w:rPr>
                        <w:t>The Population Bomb</w:t>
                      </w:r>
                      <w:r>
                        <w:t>.</w:t>
                      </w:r>
                    </w:p>
                    <w:p w14:paraId="5E19C6A6" w14:textId="483D8309" w:rsidR="00371D18" w:rsidRDefault="00371D18" w:rsidP="00371D18">
                      <w:r>
                        <w:t>Fred writes that “Population growth did continue until the turn of the last century. Then something unexpected happened. Growth stalled, and from then to now it has declined”.</w:t>
                      </w:r>
                    </w:p>
                    <w:p w14:paraId="35E723E7" w14:textId="241BD87D" w:rsidR="00371D18" w:rsidRDefault="00371D18" w:rsidP="00371D18">
                      <w:r>
                        <w:t>I find the wording a bit confusing. The population of the world in 2000 was about 6 billion, and now it is 8 billion, so the population has not declined</w:t>
                      </w:r>
                      <w:r w:rsidR="00125F63">
                        <w:t xml:space="preserve">; </w:t>
                      </w:r>
                      <w:r>
                        <w:t xml:space="preserve">it increased by 33%, just in 25 years, and it continues to increase each year by close to 1%. </w:t>
                      </w:r>
                      <w:hyperlink r:id="rId20" w:history="1">
                        <w:r w:rsidRPr="00A93D03">
                          <w:rPr>
                            <w:rStyle w:val="Hyperlink"/>
                            <w14:textOutline w14:w="0" w14:cap="rnd" w14:cmpd="sng" w14:algn="ctr">
                              <w14:noFill/>
                              <w14:prstDash w14:val="solid"/>
                              <w14:bevel/>
                            </w14:textOutline>
                          </w:rPr>
                          <w:t>https://www.worldometers.info/world-population/world-population-by-year/.</w:t>
                        </w:r>
                      </w:hyperlink>
                    </w:p>
                    <w:p w14:paraId="7F59386B" w14:textId="0965D600" w:rsidR="00371D18" w:rsidRDefault="00371D18" w:rsidP="00371D18">
                      <w:r>
                        <w:t xml:space="preserve">The global fertility rate in 2024 was 2.2, above the 2.1 replacement level mentioned by Fred. Encouraging immigration from countries with higher fertility rates to those with lower fertility rates would be one solution. </w:t>
                      </w:r>
                      <w:hyperlink r:id="rId21" w:history="1">
                        <w:r w:rsidRPr="003D52F7">
                          <w:rPr>
                            <w:rStyle w:val="Hyperlink"/>
                            <w14:textOutline w14:w="0" w14:cap="rnd" w14:cmpd="sng" w14:algn="ctr">
                              <w14:noFill/>
                              <w14:prstDash w14:val="solid"/>
                              <w14:bevel/>
                            </w14:textOutline>
                          </w:rPr>
                          <w:t>https://www.un.org/development/desa/pd/sites/www.un.org.development.desa.pd/files/undesa_pd_2025_wfr-2024_advance-unedited.pdf#page9</w:t>
                        </w:r>
                      </w:hyperlink>
                    </w:p>
                    <w:p w14:paraId="6898D92A" w14:textId="3045F027" w:rsidR="00371D18" w:rsidRDefault="00371D18" w:rsidP="00371D18">
                      <w:r>
                        <w:t xml:space="preserve">A variety of policies intended to support families and balance </w:t>
                      </w:r>
                      <w:proofErr w:type="gramStart"/>
                      <w:r w:rsidR="004E060A">
                        <w:t>family</w:t>
                      </w:r>
                      <w:proofErr w:type="gramEnd"/>
                      <w:r>
                        <w:t xml:space="preserve"> and work life are available. These include mandating employers to provide paid parental leave and flexible working arrangements, supporting affordable childcare and housing, ensuring the provision of comprehensive care for the older population, and encouraging an equal distribution of caregiving and household responsibilities between men and women.</w:t>
                      </w:r>
                    </w:p>
                    <w:p w14:paraId="57186090" w14:textId="77777777" w:rsidR="008567D8" w:rsidRDefault="008567D8" w:rsidP="00371D18"/>
                    <w:p w14:paraId="37BF03F3" w14:textId="77777777" w:rsidR="005701F3" w:rsidRDefault="005701F3" w:rsidP="00371D18"/>
                    <w:p w14:paraId="3874C6EC" w14:textId="4BF1FF5C" w:rsidR="00B91FA0" w:rsidRDefault="00B91FA0" w:rsidP="00C12B35">
                      <w:pPr>
                        <w:jc w:val="center"/>
                        <w:rPr>
                          <w:rFonts w:ascii="Segoe UI Symbol" w:hAnsi="Segoe UI Symbol"/>
                        </w:rPr>
                      </w:pPr>
                      <w:r>
                        <w:t xml:space="preserve">~ </w:t>
                      </w:r>
                      <w:r>
                        <w:rPr>
                          <w:rFonts w:ascii="Segoe UI Symbol" w:hAnsi="Segoe UI Symbol"/>
                        </w:rPr>
                        <w:t>❧ ~</w:t>
                      </w:r>
                    </w:p>
                    <w:p w14:paraId="2B1B18AB" w14:textId="7180FA27" w:rsidR="00B91FA0" w:rsidRDefault="00C12B35" w:rsidP="00AC52C9">
                      <w:pPr>
                        <w:pStyle w:val="Heading2"/>
                      </w:pPr>
                      <w:r>
                        <w:t>Marth</w:t>
                      </w:r>
                      <w:r w:rsidR="00C67327">
                        <w:t>a</w:t>
                      </w:r>
                      <w:r>
                        <w:t xml:space="preserve"> Nell’s Mother</w:t>
                      </w:r>
                    </w:p>
                    <w:p w14:paraId="1B912174" w14:textId="77777777" w:rsidR="00C12B35" w:rsidRDefault="00C12B35" w:rsidP="00C12B35"/>
                    <w:p w14:paraId="792367B3" w14:textId="08F8F2D6" w:rsidR="00B91FA0" w:rsidRDefault="008567D8" w:rsidP="00371D18">
                      <w:pPr>
                        <w:rPr>
                          <w:rFonts w:ascii="Segoe UI Symbol" w:hAnsi="Segoe UI Symbol"/>
                        </w:rPr>
                      </w:pPr>
                      <w:r>
                        <w:rPr>
                          <w:noProof/>
                        </w:rPr>
                        <w:drawing>
                          <wp:inline distT="0" distB="0" distL="0" distR="0" wp14:anchorId="5188B6A3" wp14:editId="67B9F632">
                            <wp:extent cx="3237230" cy="3535680"/>
                            <wp:effectExtent l="0" t="0" r="1270" b="7620"/>
                            <wp:docPr id="1481037338" name="Picture 1" descr="A black and white photo of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7338" name="Picture 1" descr="A black and white photo of a child&#10;&#10;AI-generated content may be incorrect."/>
                                    <pic:cNvPicPr/>
                                  </pic:nvPicPr>
                                  <pic:blipFill>
                                    <a:blip r:embed="rId19"/>
                                    <a:stretch>
                                      <a:fillRect/>
                                    </a:stretch>
                                  </pic:blipFill>
                                  <pic:spPr>
                                    <a:xfrm>
                                      <a:off x="0" y="0"/>
                                      <a:ext cx="3237230" cy="3535680"/>
                                    </a:xfrm>
                                    <a:prstGeom prst="rect">
                                      <a:avLst/>
                                    </a:prstGeom>
                                  </pic:spPr>
                                </pic:pic>
                              </a:graphicData>
                            </a:graphic>
                          </wp:inline>
                        </w:drawing>
                      </w:r>
                    </w:p>
                    <w:p w14:paraId="7625A862" w14:textId="77777777" w:rsidR="00B91FA0" w:rsidRPr="00B91FA0" w:rsidRDefault="00B91FA0" w:rsidP="00371D18">
                      <w:pPr>
                        <w:rPr>
                          <w:rFonts w:ascii="Segoe UI Symbol" w:hAnsi="Segoe UI Symbol"/>
                        </w:rPr>
                      </w:pPr>
                    </w:p>
                    <w:p w14:paraId="7102D32E" w14:textId="02EA98F4" w:rsidR="002C5EB1" w:rsidRDefault="002C5EB1" w:rsidP="002C5EB1"/>
                  </w:txbxContent>
                </v:textbox>
                <w10:wrap anchorx="margin" anchory="page"/>
              </v:shape>
            </w:pict>
          </mc:Fallback>
        </mc:AlternateContent>
      </w:r>
    </w:p>
    <w:p w14:paraId="248BD7F5" w14:textId="77777777" w:rsidR="002C5EB1" w:rsidRDefault="002C5EB1" w:rsidP="00AC4996"/>
    <w:p w14:paraId="23E88B67" w14:textId="5DF81585" w:rsidR="002C5EB1" w:rsidRDefault="002C5EB1" w:rsidP="00AC4996"/>
    <w:p w14:paraId="51717507" w14:textId="55B38ABB" w:rsidR="00EE3BB4" w:rsidRDefault="00EE3BB4" w:rsidP="00AC4996">
      <w:pPr>
        <w:spacing w:after="0" w:line="240" w:lineRule="auto"/>
      </w:pPr>
      <w:r>
        <w:br w:type="page"/>
      </w:r>
    </w:p>
    <w:p w14:paraId="534F0891" w14:textId="649C67BD" w:rsidR="006870A6" w:rsidRDefault="00BC2A92" w:rsidP="00AC4996">
      <w:r>
        <w:rPr>
          <w:noProof/>
        </w:rPr>
        <w:lastRenderedPageBreak/>
        <mc:AlternateContent>
          <mc:Choice Requires="wps">
            <w:drawing>
              <wp:anchor distT="45720" distB="45720" distL="114300" distR="114300" simplePos="0" relativeHeight="251700224" behindDoc="0" locked="0" layoutInCell="1" allowOverlap="1" wp14:anchorId="1A087373" wp14:editId="0C2F0280">
                <wp:simplePos x="0" y="0"/>
                <wp:positionH relativeFrom="column">
                  <wp:posOffset>3429000</wp:posOffset>
                </wp:positionH>
                <wp:positionV relativeFrom="margin">
                  <wp:align>bottom</wp:align>
                </wp:positionV>
                <wp:extent cx="3429000" cy="9099550"/>
                <wp:effectExtent l="0" t="0" r="0" b="6350"/>
                <wp:wrapNone/>
                <wp:docPr id="992368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99550"/>
                        </a:xfrm>
                        <a:prstGeom prst="rect">
                          <a:avLst/>
                        </a:prstGeom>
                        <a:solidFill>
                          <a:srgbClr val="FFFFFF"/>
                        </a:solidFill>
                        <a:ln w="9525">
                          <a:noFill/>
                          <a:miter lim="800000"/>
                          <a:headEnd/>
                          <a:tailEnd/>
                        </a:ln>
                      </wps:spPr>
                      <wps:linkedTxbx id="9"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87373" id="_x0000_s1036" type="#_x0000_t202" style="position:absolute;margin-left:270pt;margin-top:0;width:270pt;height:716.5pt;z-index:251700224;visibility:visible;mso-wrap-style:square;mso-width-percent:0;mso-height-percent:0;mso-wrap-distance-left:9pt;mso-wrap-distance-top:3.6pt;mso-wrap-distance-right:9pt;mso-wrap-distance-bottom:3.6pt;mso-position-horizontal:absolute;mso-position-horizontal-relative:text;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" stroked="f">
                <v:textbox style="mso-next-textbox:#_x0000_s1038">
                  <w:txbxContent/>
                </v:textbox>
                <w10:wrap anchory="margin"/>
              </v:shape>
            </w:pict>
          </mc:Fallback>
        </mc:AlternateContent>
      </w:r>
      <w:r>
        <w:rPr>
          <w:noProof/>
        </w:rPr>
        <mc:AlternateContent>
          <mc:Choice Requires="wps">
            <w:drawing>
              <wp:anchor distT="45720" distB="45720" distL="114300" distR="114300" simplePos="0" relativeHeight="251699200" behindDoc="0" locked="0" layoutInCell="1" allowOverlap="1" wp14:anchorId="659FB7BE" wp14:editId="46A03C1D">
                <wp:simplePos x="0" y="0"/>
                <wp:positionH relativeFrom="margin">
                  <wp:align>left</wp:align>
                </wp:positionH>
                <wp:positionV relativeFrom="page">
                  <wp:posOffset>463550</wp:posOffset>
                </wp:positionV>
                <wp:extent cx="3429000" cy="9080500"/>
                <wp:effectExtent l="0" t="0" r="0" b="6350"/>
                <wp:wrapNone/>
                <wp:docPr id="72510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80500"/>
                        </a:xfrm>
                        <a:prstGeom prst="rect">
                          <a:avLst/>
                        </a:prstGeom>
                        <a:solidFill>
                          <a:srgbClr val="FFFFFF"/>
                        </a:solidFill>
                        <a:ln w="9525">
                          <a:noFill/>
                          <a:miter lim="800000"/>
                          <a:headEnd/>
                          <a:tailEnd/>
                        </a:ln>
                      </wps:spPr>
                      <wps:txbx id="9">
                        <w:txbxContent>
                          <w:p w14:paraId="3F10E867" w14:textId="77777777" w:rsidR="00BC2A92" w:rsidRDefault="00BC2A92" w:rsidP="004F1E3E">
                            <w:pPr>
                              <w:pStyle w:val="Heading1"/>
                            </w:pPr>
                            <w:r>
                              <w:t>Our Parents, Our Self</w:t>
                            </w:r>
                          </w:p>
                          <w:p w14:paraId="7761FFAA" w14:textId="132DBBF2" w:rsidR="004F1E3E" w:rsidRPr="004F1E3E" w:rsidRDefault="004F1E3E" w:rsidP="004F1E3E">
                            <w:pPr>
                              <w:pStyle w:val="Byline"/>
                            </w:pPr>
                            <w:r>
                              <w:t>By Mia Cotton Harlock</w:t>
                            </w:r>
                          </w:p>
                          <w:p w14:paraId="1BD33697" w14:textId="3FE68364" w:rsidR="00BC2A92" w:rsidRDefault="00BC2A92" w:rsidP="00BC2A92">
                            <w:r>
                              <w:t xml:space="preserve">By the time </w:t>
                            </w:r>
                            <w:r w:rsidR="00855458">
                              <w:t>you</w:t>
                            </w:r>
                            <w:r>
                              <w:t xml:space="preserve"> reach a certain age, </w:t>
                            </w:r>
                            <w:r w:rsidR="00855458">
                              <w:t>you</w:t>
                            </w:r>
                            <w:r>
                              <w:t xml:space="preserve"> know who we are, right? Or maybe </w:t>
                            </w:r>
                            <w:r w:rsidR="00855458">
                              <w:t>you</w:t>
                            </w:r>
                            <w:r>
                              <w:t xml:space="preserve"> think we do. But take a moment: Can you hear your father’s voice in your reactions? Your mother’s sage (or scolding) advice in your decisions? Are your thoughts and behaviors uncannily </w:t>
                            </w:r>
                            <w:proofErr w:type="gramStart"/>
                            <w:r>
                              <w:t>similar to</w:t>
                            </w:r>
                            <w:proofErr w:type="gramEnd"/>
                            <w:r>
                              <w:t xml:space="preserve"> </w:t>
                            </w:r>
                            <w:r w:rsidR="003A63FE">
                              <w:t xml:space="preserve">those of </w:t>
                            </w:r>
                            <w:r>
                              <w:t xml:space="preserve">mom or dad? Or have you done your darndest to reject their path and carve out your own. </w:t>
                            </w:r>
                          </w:p>
                          <w:p w14:paraId="49032291" w14:textId="445D88E4" w:rsidR="00BC2A92" w:rsidRDefault="00BC2A92" w:rsidP="00BC2A92">
                            <w:r>
                              <w:t xml:space="preserve">As part of our monthly </w:t>
                            </w:r>
                            <w:r w:rsidR="00CB0A78" w:rsidRPr="006A3479">
                              <w:rPr>
                                <w:i/>
                                <w:iCs/>
                              </w:rPr>
                              <w:t>Heritage Happenings</w:t>
                            </w:r>
                            <w:r>
                              <w:t xml:space="preserve"> health topic series, let’s </w:t>
                            </w:r>
                            <w:r w:rsidR="00F8475D" w:rsidRPr="00F8475D">
                              <w:t xml:space="preserve">to ask: how much of </w:t>
                            </w:r>
                            <w:r w:rsidR="004E1B5B">
                              <w:t>“</w:t>
                            </w:r>
                            <w:proofErr w:type="gramStart"/>
                            <w:r w:rsidR="00F8475D" w:rsidRPr="00F8475D">
                              <w:t>you</w:t>
                            </w:r>
                            <w:proofErr w:type="gramEnd"/>
                            <w:r w:rsidR="004E1B5B">
                              <w:t>”</w:t>
                            </w:r>
                            <w:r w:rsidR="00F8475D" w:rsidRPr="00F8475D">
                              <w:t xml:space="preserve"> traces back to the voices, values, and quirks of your parents — and their</w:t>
                            </w:r>
                            <w:r w:rsidR="004E1B5B">
                              <w:t xml:space="preserve"> parents</w:t>
                            </w:r>
                            <w:r w:rsidR="00F8475D" w:rsidRPr="00F8475D">
                              <w:t>?</w:t>
                            </w:r>
                          </w:p>
                          <w:p w14:paraId="18A5A1BC" w14:textId="4672DE3A" w:rsidR="00BC2A92" w:rsidRPr="00AC52C9" w:rsidRDefault="00BC2A92" w:rsidP="00AC52C9">
                            <w:pPr>
                              <w:pStyle w:val="Heading2"/>
                            </w:pPr>
                            <w:r w:rsidRPr="00AC52C9">
                              <w:t>Glass Half... What Exactly?</w:t>
                            </w:r>
                          </w:p>
                          <w:p w14:paraId="4B2E27CA" w14:textId="2079923E" w:rsidR="00BC2A92" w:rsidRDefault="00BC2A92" w:rsidP="00BC2A92">
                            <w:r>
                              <w:t xml:space="preserve">Were your </w:t>
                            </w:r>
                            <w:proofErr w:type="gramStart"/>
                            <w:r>
                              <w:t>parents</w:t>
                            </w:r>
                            <w:proofErr w:type="gramEnd"/>
                            <w:r>
                              <w:t xml:space="preserve"> optimists, radiating hope and silver linings — or were they weighed down with worry, stuck in a negative spiral? Did they fill you with warmth </w:t>
                            </w:r>
                            <w:r w:rsidR="0070691A">
                              <w:t xml:space="preserve">— </w:t>
                            </w:r>
                            <w:r>
                              <w:t xml:space="preserve">or keep their distance emotionally? Did you feel seen, heard, and cherished — or like a guest in your own home? </w:t>
                            </w:r>
                          </w:p>
                          <w:p w14:paraId="162A1E4F" w14:textId="0C61212F" w:rsidR="00BC2A92" w:rsidRDefault="00BC2A92" w:rsidP="00AC52C9">
                            <w:pPr>
                              <w:pStyle w:val="Heading2"/>
                            </w:pPr>
                            <w:r>
                              <w:t>Life of the Party — or a Quiet Corner</w:t>
                            </w:r>
                          </w:p>
                          <w:p w14:paraId="7AB0E8FF" w14:textId="76780907" w:rsidR="00BC2A92" w:rsidRDefault="00BC2A92" w:rsidP="00BC2A92">
                            <w:r>
                              <w:t>Did your parents host dinner parties with relish — or hide when the doorbell rang? Were they energized by interaction or depleted by it? Their social nature (or lack thereof) may have quietly laid tracks for your own. Are you more like dad or mom in the social department? When a room fills up, do you lean in</w:t>
                            </w:r>
                            <w:r w:rsidR="00EF385F">
                              <w:t xml:space="preserve"> — or</w:t>
                            </w:r>
                            <w:r>
                              <w:t xml:space="preserve"> step back quietly?</w:t>
                            </w:r>
                          </w:p>
                          <w:p w14:paraId="1E3658A6" w14:textId="2D7CB838" w:rsidR="00BC2A92" w:rsidRDefault="00BC2A92" w:rsidP="00AC52C9">
                            <w:pPr>
                              <w:pStyle w:val="Heading2"/>
                            </w:pPr>
                            <w:r>
                              <w:t>Doing for Others</w:t>
                            </w:r>
                          </w:p>
                          <w:p w14:paraId="3D94E23A" w14:textId="4255CA99" w:rsidR="00BC2A92" w:rsidRDefault="00BC2A92" w:rsidP="00BC2A92">
                            <w:r>
                              <w:t xml:space="preserve">Did mom or dad serve soup to the poor or spearhead the annual fundraiser? Were they civic-minded </w:t>
                            </w:r>
                            <w:r w:rsidR="00D9080D">
                              <w:t xml:space="preserve">— </w:t>
                            </w:r>
                            <w:r>
                              <w:t>or more focused on family? Do you feel their example shaped your own sense of service?</w:t>
                            </w:r>
                          </w:p>
                          <w:p w14:paraId="07B42B05" w14:textId="5758210A" w:rsidR="00BC2A92" w:rsidRDefault="00BC2A92" w:rsidP="00AC52C9">
                            <w:pPr>
                              <w:pStyle w:val="Heading2"/>
                            </w:pPr>
                            <w:r>
                              <w:t>Understanding vs Arguing</w:t>
                            </w:r>
                          </w:p>
                          <w:p w14:paraId="10DD5478" w14:textId="2271E75D" w:rsidR="00BC2A92" w:rsidRDefault="00BC2A92" w:rsidP="00BC2A92">
                            <w:r>
                              <w:t>Were debates around the dinner table productive or exhausting? Was one parent diplomatic while the other held firm in their views? Do you now avoid arguments like the plague or feel compelled to win them? How might their tone and temperament still echo in your interactions?</w:t>
                            </w:r>
                          </w:p>
                          <w:p w14:paraId="533973E0" w14:textId="77470A2D" w:rsidR="00BC2A92" w:rsidRDefault="00BC2A92" w:rsidP="00AC52C9">
                            <w:pPr>
                              <w:pStyle w:val="Heading2"/>
                            </w:pPr>
                            <w:r>
                              <w:t>Roots of Roots</w:t>
                            </w:r>
                          </w:p>
                          <w:p w14:paraId="6EE74D5D" w14:textId="3E3B7D71" w:rsidR="00BC2A92" w:rsidRDefault="00BC2A92" w:rsidP="00BC2A92">
                            <w:r>
                              <w:t>Were your parents</w:t>
                            </w:r>
                            <w:r w:rsidR="00AC466C">
                              <w:t>’</w:t>
                            </w:r>
                            <w:r>
                              <w:t xml:space="preserve"> </w:t>
                            </w:r>
                            <w:proofErr w:type="gramStart"/>
                            <w:r>
                              <w:t>parents</w:t>
                            </w:r>
                            <w:proofErr w:type="gramEnd"/>
                            <w:r>
                              <w:t xml:space="preserve"> proud immigrants, tough-as-nails survivors, or gentle nurturers? How might their legacy live on in you? Were your </w:t>
                            </w:r>
                            <w:proofErr w:type="gramStart"/>
                            <w:r>
                              <w:t>grandparents</w:t>
                            </w:r>
                            <w:proofErr w:type="gramEnd"/>
                            <w:r>
                              <w:t xml:space="preserve"> steady fixtures in your life </w:t>
                            </w:r>
                            <w:r w:rsidR="00AC466C">
                              <w:t xml:space="preserve">— </w:t>
                            </w:r>
                            <w:r>
                              <w:t>or distant figures in dusty photo albums? Have you considered how their experience and influence filtered through your parents on to you?</w:t>
                            </w:r>
                          </w:p>
                          <w:p w14:paraId="3CAAF1F0" w14:textId="696CC921" w:rsidR="00BC2A92" w:rsidRDefault="00BC2A92" w:rsidP="00AC52C9">
                            <w:pPr>
                              <w:pStyle w:val="Heading2"/>
                            </w:pPr>
                            <w:r>
                              <w:t>Parenting the Next Generation</w:t>
                            </w:r>
                          </w:p>
                          <w:p w14:paraId="5F72AA08" w14:textId="6854881B" w:rsidR="00BC2A92" w:rsidRDefault="00BC2A92" w:rsidP="00BC2A92">
                            <w:r>
                              <w:t>Ah, the joys (and chaos) of raising kids — or grandkids, or even grand-dogs these days. When you think back, did you parent the way your folks did or toss their rulebook out the window? Were you more of a “because I said so” or “let’s talk it through” kind of parent? Can you spot family habits that stuck? Or bold moves you’ve consciously made to parent (or grandparent) differently?</w:t>
                            </w:r>
                          </w:p>
                          <w:p w14:paraId="784F709C" w14:textId="09024559" w:rsidR="00BC2A92" w:rsidRDefault="00BC2A92" w:rsidP="00AC52C9">
                            <w:pPr>
                              <w:pStyle w:val="Heading2"/>
                            </w:pPr>
                            <w:r>
                              <w:t>Full Circle</w:t>
                            </w:r>
                          </w:p>
                          <w:p w14:paraId="2BB291BB" w14:textId="77777777" w:rsidR="00AD526E" w:rsidRDefault="00BC2A92" w:rsidP="00BC2A92">
                            <w:r>
                              <w:t xml:space="preserve">As you sit </w:t>
                            </w:r>
                            <w:r w:rsidR="004768A0">
                              <w:t>in, say, the Julia Morgan Building opened in 1925</w:t>
                            </w:r>
                            <w:r>
                              <w:t>, contemplating your parents, their parents, and possibly your own children and grandchildren (if you have them) — it’s a trip to see how the past tags along, or not, depending on how you steer</w:t>
                            </w:r>
                            <w:r w:rsidR="007468C3">
                              <w:t>ed your life</w:t>
                            </w:r>
                            <w:r>
                              <w:t xml:space="preserve">. </w:t>
                            </w:r>
                          </w:p>
                          <w:p w14:paraId="1AA007CF" w14:textId="5422D4D0" w:rsidR="00BC2A92" w:rsidRDefault="00BC2A92" w:rsidP="00BC2A92">
                            <w:r>
                              <w:t>But one thing is undeniable: Whether we’ve embraced or rejected our parent’s teachings, behaviors, and ways of being — we carry them with us into our “I” of this very moment.</w:t>
                            </w:r>
                            <w:r w:rsidR="00FC1391">
                              <w:t xml:space="preserve"> </w:t>
                            </w:r>
                            <w:r w:rsidR="00FC1391" w:rsidRPr="00FC1391">
                              <w:t>So here we are — part inheritance, part invention, still figuring it out</w:t>
                            </w:r>
                          </w:p>
                          <w:p w14:paraId="1D1E6C5D" w14:textId="77777777" w:rsidR="006870A6" w:rsidRDefault="006870A6" w:rsidP="006870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FB7BE" id="_x0000_s1037" type="#_x0000_t202" style="position:absolute;margin-left:0;margin-top:36.5pt;width:270pt;height:715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" stroked="f">
                <v:textbox style="mso-next-textbox:#_x0000_s1036">
                  <w:txbxContent>
                    <w:p w14:paraId="3F10E867" w14:textId="77777777" w:rsidR="00BC2A92" w:rsidRDefault="00BC2A92" w:rsidP="004F1E3E">
                      <w:pPr>
                        <w:pStyle w:val="Heading1"/>
                      </w:pPr>
                      <w:r>
                        <w:t>Our Parents, Our Self</w:t>
                      </w:r>
                    </w:p>
                    <w:p w14:paraId="7761FFAA" w14:textId="132DBBF2" w:rsidR="004F1E3E" w:rsidRPr="004F1E3E" w:rsidRDefault="004F1E3E" w:rsidP="004F1E3E">
                      <w:pPr>
                        <w:pStyle w:val="Byline"/>
                      </w:pPr>
                      <w:r>
                        <w:t>By Mia Cotton Harlock</w:t>
                      </w:r>
                    </w:p>
                    <w:p w14:paraId="1BD33697" w14:textId="3FE68364" w:rsidR="00BC2A92" w:rsidRDefault="00BC2A92" w:rsidP="00BC2A92">
                      <w:r>
                        <w:t xml:space="preserve">By the time </w:t>
                      </w:r>
                      <w:r w:rsidR="00855458">
                        <w:t>you</w:t>
                      </w:r>
                      <w:r>
                        <w:t xml:space="preserve"> reach a certain age, </w:t>
                      </w:r>
                      <w:r w:rsidR="00855458">
                        <w:t>you</w:t>
                      </w:r>
                      <w:r>
                        <w:t xml:space="preserve"> know who we are, right? Or maybe </w:t>
                      </w:r>
                      <w:r w:rsidR="00855458">
                        <w:t>you</w:t>
                      </w:r>
                      <w:r>
                        <w:t xml:space="preserve"> think we do. But take a moment: Can you hear your father’s voice in your reactions? Your mother’s sage (or scolding) advice in your decisions? Are your thoughts and behaviors uncannily </w:t>
                      </w:r>
                      <w:proofErr w:type="gramStart"/>
                      <w:r>
                        <w:t>similar to</w:t>
                      </w:r>
                      <w:proofErr w:type="gramEnd"/>
                      <w:r>
                        <w:t xml:space="preserve"> </w:t>
                      </w:r>
                      <w:r w:rsidR="003A63FE">
                        <w:t xml:space="preserve">those of </w:t>
                      </w:r>
                      <w:r>
                        <w:t xml:space="preserve">mom or dad? Or have you done your darndest to reject their path and carve out your own. </w:t>
                      </w:r>
                    </w:p>
                    <w:p w14:paraId="49032291" w14:textId="445D88E4" w:rsidR="00BC2A92" w:rsidRDefault="00BC2A92" w:rsidP="00BC2A92">
                      <w:r>
                        <w:t xml:space="preserve">As part of our monthly </w:t>
                      </w:r>
                      <w:r w:rsidR="00CB0A78" w:rsidRPr="006A3479">
                        <w:rPr>
                          <w:i/>
                          <w:iCs/>
                        </w:rPr>
                        <w:t>Heritage Happenings</w:t>
                      </w:r>
                      <w:r>
                        <w:t xml:space="preserve"> health topic series, let’s </w:t>
                      </w:r>
                      <w:r w:rsidR="00F8475D" w:rsidRPr="00F8475D">
                        <w:t xml:space="preserve">to ask: how much of </w:t>
                      </w:r>
                      <w:r w:rsidR="004E1B5B">
                        <w:t>“</w:t>
                      </w:r>
                      <w:proofErr w:type="gramStart"/>
                      <w:r w:rsidR="00F8475D" w:rsidRPr="00F8475D">
                        <w:t>you</w:t>
                      </w:r>
                      <w:proofErr w:type="gramEnd"/>
                      <w:r w:rsidR="004E1B5B">
                        <w:t>”</w:t>
                      </w:r>
                      <w:r w:rsidR="00F8475D" w:rsidRPr="00F8475D">
                        <w:t xml:space="preserve"> traces back to the voices, values, and quirks of your parents — and their</w:t>
                      </w:r>
                      <w:r w:rsidR="004E1B5B">
                        <w:t xml:space="preserve"> parents</w:t>
                      </w:r>
                      <w:r w:rsidR="00F8475D" w:rsidRPr="00F8475D">
                        <w:t>?</w:t>
                      </w:r>
                    </w:p>
                    <w:p w14:paraId="18A5A1BC" w14:textId="4672DE3A" w:rsidR="00BC2A92" w:rsidRPr="00AC52C9" w:rsidRDefault="00BC2A92" w:rsidP="00AC52C9">
                      <w:pPr>
                        <w:pStyle w:val="Heading2"/>
                      </w:pPr>
                      <w:r w:rsidRPr="00AC52C9">
                        <w:t>Glass Half... What Exactly?</w:t>
                      </w:r>
                    </w:p>
                    <w:p w14:paraId="4B2E27CA" w14:textId="2079923E" w:rsidR="00BC2A92" w:rsidRDefault="00BC2A92" w:rsidP="00BC2A92">
                      <w:r>
                        <w:t xml:space="preserve">Were your </w:t>
                      </w:r>
                      <w:proofErr w:type="gramStart"/>
                      <w:r>
                        <w:t>parents</w:t>
                      </w:r>
                      <w:proofErr w:type="gramEnd"/>
                      <w:r>
                        <w:t xml:space="preserve"> optimists, radiating hope and silver linings — or were they weighed down with worry, stuck in a negative spiral? Did they fill you with warmth </w:t>
                      </w:r>
                      <w:r w:rsidR="0070691A">
                        <w:t xml:space="preserve">— </w:t>
                      </w:r>
                      <w:r>
                        <w:t xml:space="preserve">or keep their distance emotionally? Did you feel seen, heard, and cherished — or like a guest in your own home? </w:t>
                      </w:r>
                    </w:p>
                    <w:p w14:paraId="162A1E4F" w14:textId="0C61212F" w:rsidR="00BC2A92" w:rsidRDefault="00BC2A92" w:rsidP="00AC52C9">
                      <w:pPr>
                        <w:pStyle w:val="Heading2"/>
                      </w:pPr>
                      <w:r>
                        <w:t>Life of the Party — or a Quiet Corner</w:t>
                      </w:r>
                    </w:p>
                    <w:p w14:paraId="7AB0E8FF" w14:textId="76780907" w:rsidR="00BC2A92" w:rsidRDefault="00BC2A92" w:rsidP="00BC2A92">
                      <w:r>
                        <w:t>Did your parents host dinner parties with relish — or hide when the doorbell rang? Were they energized by interaction or depleted by it? Their social nature (or lack thereof) may have quietly laid tracks for your own. Are you more like dad or mom in the social department? When a room fills up, do you lean in</w:t>
                      </w:r>
                      <w:r w:rsidR="00EF385F">
                        <w:t xml:space="preserve"> — or</w:t>
                      </w:r>
                      <w:r>
                        <w:t xml:space="preserve"> step back quietly?</w:t>
                      </w:r>
                    </w:p>
                    <w:p w14:paraId="1E3658A6" w14:textId="2D7CB838" w:rsidR="00BC2A92" w:rsidRDefault="00BC2A92" w:rsidP="00AC52C9">
                      <w:pPr>
                        <w:pStyle w:val="Heading2"/>
                      </w:pPr>
                      <w:r>
                        <w:t>Doing for Others</w:t>
                      </w:r>
                    </w:p>
                    <w:p w14:paraId="3D94E23A" w14:textId="4255CA99" w:rsidR="00BC2A92" w:rsidRDefault="00BC2A92" w:rsidP="00BC2A92">
                      <w:r>
                        <w:t xml:space="preserve">Did mom or dad serve soup to the poor or spearhead the annual fundraiser? Were they civic-minded </w:t>
                      </w:r>
                      <w:r w:rsidR="00D9080D">
                        <w:t xml:space="preserve">— </w:t>
                      </w:r>
                      <w:r>
                        <w:t>or more focused on family? Do you feel their example shaped your own sense of service?</w:t>
                      </w:r>
                    </w:p>
                    <w:p w14:paraId="07B42B05" w14:textId="5758210A" w:rsidR="00BC2A92" w:rsidRDefault="00BC2A92" w:rsidP="00AC52C9">
                      <w:pPr>
                        <w:pStyle w:val="Heading2"/>
                      </w:pPr>
                      <w:r>
                        <w:t>Understanding vs Arguing</w:t>
                      </w:r>
                    </w:p>
                    <w:p w14:paraId="10DD5478" w14:textId="2271E75D" w:rsidR="00BC2A92" w:rsidRDefault="00BC2A92" w:rsidP="00BC2A92">
                      <w:r>
                        <w:t>Were debates around the dinner table productive or exhausting? Was one parent diplomatic while the other held firm in their views? Do you now avoid arguments like the plague or feel compelled to win them? How might their tone and temperament still echo in your interactions?</w:t>
                      </w:r>
                    </w:p>
                    <w:p w14:paraId="533973E0" w14:textId="77470A2D" w:rsidR="00BC2A92" w:rsidRDefault="00BC2A92" w:rsidP="00AC52C9">
                      <w:pPr>
                        <w:pStyle w:val="Heading2"/>
                      </w:pPr>
                      <w:r>
                        <w:t>Roots of Roots</w:t>
                      </w:r>
                    </w:p>
                    <w:p w14:paraId="6EE74D5D" w14:textId="3E3B7D71" w:rsidR="00BC2A92" w:rsidRDefault="00BC2A92" w:rsidP="00BC2A92">
                      <w:r>
                        <w:t>Were your parents</w:t>
                      </w:r>
                      <w:r w:rsidR="00AC466C">
                        <w:t>’</w:t>
                      </w:r>
                      <w:r>
                        <w:t xml:space="preserve"> </w:t>
                      </w:r>
                      <w:proofErr w:type="gramStart"/>
                      <w:r>
                        <w:t>parents</w:t>
                      </w:r>
                      <w:proofErr w:type="gramEnd"/>
                      <w:r>
                        <w:t xml:space="preserve"> proud immigrants, tough-as-nails survivors, or gentle nurturers? How might their legacy live on in you? Were your </w:t>
                      </w:r>
                      <w:proofErr w:type="gramStart"/>
                      <w:r>
                        <w:t>grandparents</w:t>
                      </w:r>
                      <w:proofErr w:type="gramEnd"/>
                      <w:r>
                        <w:t xml:space="preserve"> steady fixtures in your life </w:t>
                      </w:r>
                      <w:r w:rsidR="00AC466C">
                        <w:t xml:space="preserve">— </w:t>
                      </w:r>
                      <w:r>
                        <w:t>or distant figures in dusty photo albums? Have you considered how their experience and influence filtered through your parents on to you?</w:t>
                      </w:r>
                    </w:p>
                    <w:p w14:paraId="3CAAF1F0" w14:textId="696CC921" w:rsidR="00BC2A92" w:rsidRDefault="00BC2A92" w:rsidP="00AC52C9">
                      <w:pPr>
                        <w:pStyle w:val="Heading2"/>
                      </w:pPr>
                      <w:r>
                        <w:t>Parenting the Next Generation</w:t>
                      </w:r>
                    </w:p>
                    <w:p w14:paraId="5F72AA08" w14:textId="6854881B" w:rsidR="00BC2A92" w:rsidRDefault="00BC2A92" w:rsidP="00BC2A92">
                      <w:r>
                        <w:t>Ah, the joys (and chaos) of raising kids — or grandkids, or even grand-dogs these days. When you think back, did you parent the way your folks did or toss their rulebook out the window? Were you more of a “because I said so” or “let’s talk it through” kind of parent? Can you spot family habits that stuck? Or bold moves you’ve consciously made to parent (or grandparent) differently?</w:t>
                      </w:r>
                    </w:p>
                    <w:p w14:paraId="784F709C" w14:textId="09024559" w:rsidR="00BC2A92" w:rsidRDefault="00BC2A92" w:rsidP="00AC52C9">
                      <w:pPr>
                        <w:pStyle w:val="Heading2"/>
                      </w:pPr>
                      <w:r>
                        <w:t>Full Circle</w:t>
                      </w:r>
                    </w:p>
                    <w:p w14:paraId="2BB291BB" w14:textId="77777777" w:rsidR="00AD526E" w:rsidRDefault="00BC2A92" w:rsidP="00BC2A92">
                      <w:r>
                        <w:t xml:space="preserve">As you sit </w:t>
                      </w:r>
                      <w:r w:rsidR="004768A0">
                        <w:t>in, say, the Julia Morgan Building opened in 1925</w:t>
                      </w:r>
                      <w:r>
                        <w:t>, contemplating your parents, their parents, and possibly your own children and grandchildren (if you have them) — it’s a trip to see how the past tags along, or not, depending on how you steer</w:t>
                      </w:r>
                      <w:r w:rsidR="007468C3">
                        <w:t>ed your life</w:t>
                      </w:r>
                      <w:r>
                        <w:t xml:space="preserve">. </w:t>
                      </w:r>
                    </w:p>
                    <w:p w14:paraId="1AA007CF" w14:textId="5422D4D0" w:rsidR="00BC2A92" w:rsidRDefault="00BC2A92" w:rsidP="00BC2A92">
                      <w:r>
                        <w:t>But one thing is undeniable: Whether we’ve embraced or rejected our parent’s teachings, behaviors, and ways of being — we carry them with us into our “I” of this very moment.</w:t>
                      </w:r>
                      <w:r w:rsidR="00FC1391">
                        <w:t xml:space="preserve"> </w:t>
                      </w:r>
                      <w:r w:rsidR="00FC1391" w:rsidRPr="00FC1391">
                        <w:t>So here we are — part inheritance, part invention, still figuring it out</w:t>
                      </w:r>
                    </w:p>
                    <w:p w14:paraId="1D1E6C5D" w14:textId="77777777" w:rsidR="006870A6" w:rsidRDefault="006870A6" w:rsidP="006870A6"/>
                  </w:txbxContent>
                </v:textbox>
                <w10:wrap anchorx="margin" anchory="page"/>
              </v:shape>
            </w:pict>
          </mc:Fallback>
        </mc:AlternateContent>
      </w:r>
    </w:p>
    <w:p w14:paraId="63DE15DA" w14:textId="12249644" w:rsidR="006870A6" w:rsidRDefault="006870A6" w:rsidP="00AC4996">
      <w:pPr>
        <w:spacing w:after="0" w:line="240" w:lineRule="auto"/>
      </w:pPr>
      <w:r>
        <w:br w:type="page"/>
      </w:r>
    </w:p>
    <w:p w14:paraId="2E86174E" w14:textId="5B45B6E5" w:rsidR="00250B60" w:rsidRDefault="00FC1391" w:rsidP="00AC4996">
      <w:r>
        <w:rPr>
          <w:noProof/>
        </w:rPr>
        <w:lastRenderedPageBreak/>
        <mc:AlternateContent>
          <mc:Choice Requires="wps">
            <w:drawing>
              <wp:anchor distT="45720" distB="45720" distL="114300" distR="114300" simplePos="0" relativeHeight="251702272" behindDoc="0" locked="0" layoutInCell="1" allowOverlap="1" wp14:anchorId="38F08FD7" wp14:editId="73E0D5D5">
                <wp:simplePos x="0" y="0"/>
                <wp:positionH relativeFrom="margin">
                  <wp:align>left</wp:align>
                </wp:positionH>
                <wp:positionV relativeFrom="margin">
                  <wp:posOffset>35667</wp:posOffset>
                </wp:positionV>
                <wp:extent cx="3429000" cy="9169941"/>
                <wp:effectExtent l="0" t="0" r="0" b="0"/>
                <wp:wrapNone/>
                <wp:docPr id="1377622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69941"/>
                        </a:xfrm>
                        <a:prstGeom prst="rect">
                          <a:avLst/>
                        </a:prstGeom>
                        <a:solidFill>
                          <a:srgbClr val="FFFFFF"/>
                        </a:solidFill>
                        <a:ln w="9525">
                          <a:noFill/>
                          <a:miter lim="800000"/>
                          <a:headEnd/>
                          <a:tailEnd/>
                        </a:ln>
                      </wps:spPr>
                      <wps:linkedTxbx id="9" seq="2"/>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08FD7" id="_x0000_s1038" type="#_x0000_t202" style="position:absolute;margin-left:0;margin-top:2.8pt;width:270pt;height:722.0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" stroked="f">
                <v:textbox>
                  <w:txbxContent/>
                </v:textbox>
                <w10:wrap anchorx="margin" anchory="margin"/>
              </v:shape>
            </w:pict>
          </mc:Fallback>
        </mc:AlternateContent>
      </w:r>
      <w:r w:rsidR="006753F9">
        <w:rPr>
          <w:noProof/>
        </w:rPr>
        <mc:AlternateContent>
          <mc:Choice Requires="wps">
            <w:drawing>
              <wp:anchor distT="45720" distB="45720" distL="114300" distR="114300" simplePos="0" relativeHeight="251703296" behindDoc="0" locked="0" layoutInCell="1" allowOverlap="1" wp14:anchorId="6938DA75" wp14:editId="3243747C">
                <wp:simplePos x="0" y="0"/>
                <wp:positionH relativeFrom="column">
                  <wp:posOffset>3429000</wp:posOffset>
                </wp:positionH>
                <wp:positionV relativeFrom="margin">
                  <wp:align>bottom</wp:align>
                </wp:positionV>
                <wp:extent cx="3429000" cy="9105900"/>
                <wp:effectExtent l="0" t="0" r="0" b="0"/>
                <wp:wrapNone/>
                <wp:docPr id="647007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05900"/>
                        </a:xfrm>
                        <a:prstGeom prst="rect">
                          <a:avLst/>
                        </a:prstGeom>
                        <a:solidFill>
                          <a:srgbClr val="FFFFFF"/>
                        </a:solidFill>
                        <a:ln w="9525">
                          <a:noFill/>
                          <a:miter lim="800000"/>
                          <a:headEnd/>
                          <a:tailEnd/>
                        </a:ln>
                      </wps:spPr>
                      <wps:txbx>
                        <w:txbxContent>
                          <w:p w14:paraId="4B0708F5" w14:textId="77777777" w:rsidR="006C46E1" w:rsidRDefault="006C46E1" w:rsidP="006C46E1">
                            <w:pPr>
                              <w:pStyle w:val="Heading1"/>
                            </w:pPr>
                            <w:r>
                              <w:t>Gender Neutral Pronouns</w:t>
                            </w:r>
                          </w:p>
                          <w:p w14:paraId="684F4FE6" w14:textId="3448EE41" w:rsidR="006C46E1" w:rsidRDefault="008D4BB7" w:rsidP="006C46E1">
                            <w:pPr>
                              <w:pStyle w:val="Byline"/>
                            </w:pPr>
                            <w:r>
                              <w:t xml:space="preserve">By </w:t>
                            </w:r>
                            <w:r w:rsidR="006C46E1">
                              <w:t>Val Szigeti</w:t>
                            </w:r>
                          </w:p>
                          <w:p w14:paraId="73C04C12" w14:textId="76F3B1C1" w:rsidR="006C46E1" w:rsidRDefault="006C46E1" w:rsidP="006C46E1">
                            <w:r>
                              <w:t xml:space="preserve">There are a few languages that do not differentiate between he and she. People using these languages do not have to invent new ways of addressing this divisive issue, like using they, </w:t>
                            </w:r>
                            <w:proofErr w:type="gramStart"/>
                            <w:r>
                              <w:t>in order to</w:t>
                            </w:r>
                            <w:proofErr w:type="gramEnd"/>
                            <w:r>
                              <w:t xml:space="preserve"> slide into the 21st century. Really, guys and girls</w:t>
                            </w:r>
                            <w:r w:rsidR="00672C15">
                              <w:t xml:space="preserve"> (hmmm?)</w:t>
                            </w:r>
                            <w:r>
                              <w:t xml:space="preserve">, </w:t>
                            </w:r>
                            <w:r w:rsidR="004E060A">
                              <w:t>“</w:t>
                            </w:r>
                            <w:r>
                              <w:t>they</w:t>
                            </w:r>
                            <w:r w:rsidR="004E060A">
                              <w:t>”</w:t>
                            </w:r>
                            <w:r>
                              <w:t xml:space="preserve"> is plural. </w:t>
                            </w:r>
                          </w:p>
                          <w:p w14:paraId="375AC128" w14:textId="52757CCA" w:rsidR="006C46E1" w:rsidRDefault="006C46E1" w:rsidP="006C46E1">
                            <w:r>
                              <w:t>Some languages that use a single pronoun for he and she are Hungarian, Finnish, and Turkish. Mandarin Chinese is unique in that there is a difference in the written symbols for he and she, but there is no distinction in pronunciation.</w:t>
                            </w:r>
                          </w:p>
                          <w:p w14:paraId="62ED86EF" w14:textId="155C037C" w:rsidR="00250B60" w:rsidRDefault="006C46E1" w:rsidP="006C46E1">
                            <w:r>
                              <w:t xml:space="preserve">I am fascinated by languages! I am most familiar with Hungarian; the word for he or she is ő. The question to ask is does the </w:t>
                            </w:r>
                            <w:r w:rsidR="008B7FEB">
                              <w:t>gender-neutral</w:t>
                            </w:r>
                            <w:r>
                              <w:t xml:space="preserve"> pronoun impl</w:t>
                            </w:r>
                            <w:r w:rsidR="00D9700E">
                              <w:t xml:space="preserve">y </w:t>
                            </w:r>
                            <w:r>
                              <w:t>less gender discrimination? In Hungarian, apparently not</w:t>
                            </w:r>
                            <w:r w:rsidR="00672C15">
                              <w:t xml:space="preserve">. </w:t>
                            </w:r>
                            <w:r>
                              <w:t xml:space="preserve">The word for kindergarten teacher in Hungarian is </w:t>
                            </w:r>
                            <w:proofErr w:type="spellStart"/>
                            <w:r w:rsidRPr="00D07C9F">
                              <w:rPr>
                                <w:i/>
                                <w:iCs/>
                              </w:rPr>
                              <w:t>óvónő</w:t>
                            </w:r>
                            <w:proofErr w:type="spellEnd"/>
                            <w:r>
                              <w:t>, which</w:t>
                            </w:r>
                            <w:r w:rsidR="00D31DFA">
                              <w:t>,</w:t>
                            </w:r>
                            <w:r w:rsidR="00D9700E">
                              <w:t xml:space="preserve"> </w:t>
                            </w:r>
                            <w:r>
                              <w:t>translated into English</w:t>
                            </w:r>
                            <w:r w:rsidR="006F4187">
                              <w:t>,</w:t>
                            </w:r>
                            <w:r>
                              <w:t xml:space="preserve"> is protective (</w:t>
                            </w:r>
                            <w:proofErr w:type="spellStart"/>
                            <w:r w:rsidRPr="00D07C9F">
                              <w:rPr>
                                <w:i/>
                                <w:iCs/>
                              </w:rPr>
                              <w:t>ovó</w:t>
                            </w:r>
                            <w:proofErr w:type="spellEnd"/>
                            <w:r>
                              <w:t>) lady (</w:t>
                            </w:r>
                            <w:proofErr w:type="spellStart"/>
                            <w:r w:rsidRPr="00D07C9F">
                              <w:rPr>
                                <w:i/>
                                <w:iCs/>
                              </w:rPr>
                              <w:t>nő</w:t>
                            </w:r>
                            <w:proofErr w:type="spellEnd"/>
                            <w:r>
                              <w:t xml:space="preserve">). Also, there are two different words for secretary. </w:t>
                            </w:r>
                            <w:proofErr w:type="spellStart"/>
                            <w:r w:rsidRPr="00D07C9F">
                              <w:rPr>
                                <w:i/>
                                <w:iCs/>
                              </w:rPr>
                              <w:t>Titkár</w:t>
                            </w:r>
                            <w:proofErr w:type="spellEnd"/>
                            <w:r>
                              <w:t xml:space="preserve"> is used to cover the case of the Secretary of State, for example, while </w:t>
                            </w:r>
                            <w:proofErr w:type="spellStart"/>
                            <w:r w:rsidRPr="00D07C9F">
                              <w:rPr>
                                <w:i/>
                                <w:iCs/>
                              </w:rPr>
                              <w:t>titkárnő</w:t>
                            </w:r>
                            <w:proofErr w:type="spellEnd"/>
                            <w:r>
                              <w:t xml:space="preserve"> (you now know that </w:t>
                            </w:r>
                            <w:proofErr w:type="spellStart"/>
                            <w:r w:rsidRPr="00D07C9F">
                              <w:rPr>
                                <w:i/>
                                <w:iCs/>
                              </w:rPr>
                              <w:t>nő</w:t>
                            </w:r>
                            <w:proofErr w:type="spellEnd"/>
                            <w:r>
                              <w:t xml:space="preserve"> is lady) is used for the woman who takes dictation for and brings coffee to the Secretary of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8DA75" id="_x0000_s1039" type="#_x0000_t202" style="position:absolute;margin-left:270pt;margin-top:0;width:270pt;height:717pt;z-index:251703296;visibility:visible;mso-wrap-style:square;mso-width-percent:0;mso-height-percent:0;mso-wrap-distance-left:9pt;mso-wrap-distance-top:3.6pt;mso-wrap-distance-right:9pt;mso-wrap-distance-bottom:3.6pt;mso-position-horizontal:absolute;mso-position-horizontal-relative:text;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" stroked="f">
                <v:textbox>
                  <w:txbxContent>
                    <w:p w14:paraId="4B0708F5" w14:textId="77777777" w:rsidR="006C46E1" w:rsidRDefault="006C46E1" w:rsidP="006C46E1">
                      <w:pPr>
                        <w:pStyle w:val="Heading1"/>
                      </w:pPr>
                      <w:r>
                        <w:t>Gender Neutral Pronouns</w:t>
                      </w:r>
                    </w:p>
                    <w:p w14:paraId="684F4FE6" w14:textId="3448EE41" w:rsidR="006C46E1" w:rsidRDefault="008D4BB7" w:rsidP="006C46E1">
                      <w:pPr>
                        <w:pStyle w:val="Byline"/>
                      </w:pPr>
                      <w:r>
                        <w:t xml:space="preserve">By </w:t>
                      </w:r>
                      <w:r w:rsidR="006C46E1">
                        <w:t>Val Szigeti</w:t>
                      </w:r>
                    </w:p>
                    <w:p w14:paraId="73C04C12" w14:textId="76F3B1C1" w:rsidR="006C46E1" w:rsidRDefault="006C46E1" w:rsidP="006C46E1">
                      <w:r>
                        <w:t xml:space="preserve">There are a few languages that do not differentiate between he and she. People using these languages do not have to invent new ways of addressing this divisive issue, like using they, </w:t>
                      </w:r>
                      <w:proofErr w:type="gramStart"/>
                      <w:r>
                        <w:t>in order to</w:t>
                      </w:r>
                      <w:proofErr w:type="gramEnd"/>
                      <w:r>
                        <w:t xml:space="preserve"> slide into the 21st century. Really, guys and girls</w:t>
                      </w:r>
                      <w:r w:rsidR="00672C15">
                        <w:t xml:space="preserve"> (hmmm?)</w:t>
                      </w:r>
                      <w:r>
                        <w:t xml:space="preserve">, </w:t>
                      </w:r>
                      <w:r w:rsidR="004E060A">
                        <w:t>“</w:t>
                      </w:r>
                      <w:r>
                        <w:t>they</w:t>
                      </w:r>
                      <w:r w:rsidR="004E060A">
                        <w:t>”</w:t>
                      </w:r>
                      <w:r>
                        <w:t xml:space="preserve"> is plural. </w:t>
                      </w:r>
                    </w:p>
                    <w:p w14:paraId="375AC128" w14:textId="52757CCA" w:rsidR="006C46E1" w:rsidRDefault="006C46E1" w:rsidP="006C46E1">
                      <w:r>
                        <w:t>Some languages that use a single pronoun for he and she are Hungarian, Finnish, and Turkish. Mandarin Chinese is unique in that there is a difference in the written symbols for he and she, but there is no distinction in pronunciation.</w:t>
                      </w:r>
                    </w:p>
                    <w:p w14:paraId="62ED86EF" w14:textId="155C037C" w:rsidR="00250B60" w:rsidRDefault="006C46E1" w:rsidP="006C46E1">
                      <w:r>
                        <w:t xml:space="preserve">I am fascinated by languages! I am most familiar with Hungarian; the word for he or she is ő. The question to ask is does the </w:t>
                      </w:r>
                      <w:r w:rsidR="008B7FEB">
                        <w:t>gender-neutral</w:t>
                      </w:r>
                      <w:r>
                        <w:t xml:space="preserve"> pronoun impl</w:t>
                      </w:r>
                      <w:r w:rsidR="00D9700E">
                        <w:t xml:space="preserve">y </w:t>
                      </w:r>
                      <w:r>
                        <w:t>less gender discrimination? In Hungarian, apparently not</w:t>
                      </w:r>
                      <w:r w:rsidR="00672C15">
                        <w:t xml:space="preserve">. </w:t>
                      </w:r>
                      <w:r>
                        <w:t xml:space="preserve">The word for kindergarten teacher in Hungarian is </w:t>
                      </w:r>
                      <w:proofErr w:type="spellStart"/>
                      <w:r w:rsidRPr="00D07C9F">
                        <w:rPr>
                          <w:i/>
                          <w:iCs/>
                        </w:rPr>
                        <w:t>óvónő</w:t>
                      </w:r>
                      <w:proofErr w:type="spellEnd"/>
                      <w:r>
                        <w:t>, which</w:t>
                      </w:r>
                      <w:r w:rsidR="00D31DFA">
                        <w:t>,</w:t>
                      </w:r>
                      <w:r w:rsidR="00D9700E">
                        <w:t xml:space="preserve"> </w:t>
                      </w:r>
                      <w:r>
                        <w:t>translated into English</w:t>
                      </w:r>
                      <w:r w:rsidR="006F4187">
                        <w:t>,</w:t>
                      </w:r>
                      <w:r>
                        <w:t xml:space="preserve"> is protective (</w:t>
                      </w:r>
                      <w:proofErr w:type="spellStart"/>
                      <w:r w:rsidRPr="00D07C9F">
                        <w:rPr>
                          <w:i/>
                          <w:iCs/>
                        </w:rPr>
                        <w:t>ovó</w:t>
                      </w:r>
                      <w:proofErr w:type="spellEnd"/>
                      <w:r>
                        <w:t>) lady (</w:t>
                      </w:r>
                      <w:proofErr w:type="spellStart"/>
                      <w:r w:rsidRPr="00D07C9F">
                        <w:rPr>
                          <w:i/>
                          <w:iCs/>
                        </w:rPr>
                        <w:t>nő</w:t>
                      </w:r>
                      <w:proofErr w:type="spellEnd"/>
                      <w:r>
                        <w:t xml:space="preserve">). Also, there are two different words for secretary. </w:t>
                      </w:r>
                      <w:proofErr w:type="spellStart"/>
                      <w:r w:rsidRPr="00D07C9F">
                        <w:rPr>
                          <w:i/>
                          <w:iCs/>
                        </w:rPr>
                        <w:t>Titkár</w:t>
                      </w:r>
                      <w:proofErr w:type="spellEnd"/>
                      <w:r>
                        <w:t xml:space="preserve"> is used to cover the case of the Secretary of State, for example, while </w:t>
                      </w:r>
                      <w:proofErr w:type="spellStart"/>
                      <w:r w:rsidRPr="00D07C9F">
                        <w:rPr>
                          <w:i/>
                          <w:iCs/>
                        </w:rPr>
                        <w:t>titkárnő</w:t>
                      </w:r>
                      <w:proofErr w:type="spellEnd"/>
                      <w:r>
                        <w:t xml:space="preserve"> (you now know that </w:t>
                      </w:r>
                      <w:proofErr w:type="spellStart"/>
                      <w:r w:rsidRPr="00D07C9F">
                        <w:rPr>
                          <w:i/>
                          <w:iCs/>
                        </w:rPr>
                        <w:t>nő</w:t>
                      </w:r>
                      <w:proofErr w:type="spellEnd"/>
                      <w:r>
                        <w:t xml:space="preserve"> is lady) is used for the woman who takes dictation for and brings coffee to the Secretary of State.</w:t>
                      </w:r>
                    </w:p>
                  </w:txbxContent>
                </v:textbox>
                <w10:wrap anchory="margin"/>
              </v:shape>
            </w:pict>
          </mc:Fallback>
        </mc:AlternateContent>
      </w:r>
    </w:p>
    <w:p w14:paraId="76BF3957" w14:textId="2107C70D" w:rsidR="00AF58C3" w:rsidRDefault="00AF58C3" w:rsidP="00AC4996">
      <w:pPr>
        <w:spacing w:after="0" w:line="240" w:lineRule="auto"/>
      </w:pPr>
      <w:r>
        <w:br w:type="page"/>
      </w:r>
    </w:p>
    <w:p w14:paraId="20A55E6F" w14:textId="73D0CFA7" w:rsidR="00250B60" w:rsidRDefault="00250B60" w:rsidP="00AC4996">
      <w:pPr>
        <w:spacing w:after="0" w:line="240" w:lineRule="auto"/>
      </w:pPr>
    </w:p>
    <w:p w14:paraId="0274B1C0" w14:textId="77777777" w:rsidR="00CA351E" w:rsidRDefault="00CA351E" w:rsidP="00AC4996"/>
    <w:p w14:paraId="14F13D32" w14:textId="77777777" w:rsidR="00250B60" w:rsidRDefault="00250B60" w:rsidP="00AC4996"/>
    <w:p w14:paraId="7EF2F595" w14:textId="77777777" w:rsidR="00CA351E" w:rsidRDefault="00CA351E" w:rsidP="00AC4996"/>
    <w:p w14:paraId="0A7241FE" w14:textId="77777777" w:rsidR="00CA351E" w:rsidRDefault="00CA351E" w:rsidP="00AC4996"/>
    <w:p w14:paraId="5D0E1EA8" w14:textId="49C44AB1" w:rsidR="00E1387B" w:rsidRDefault="00EC70BD" w:rsidP="00AC4996">
      <w:r>
        <w:rPr>
          <w:noProof/>
        </w:rPr>
        <mc:AlternateContent>
          <mc:Choice Requires="wps">
            <w:drawing>
              <wp:anchor distT="45720" distB="45720" distL="114300" distR="114300" simplePos="0" relativeHeight="251673600" behindDoc="0" locked="0" layoutInCell="1" allowOverlap="1" wp14:anchorId="7CBBE60F" wp14:editId="268F7FA9">
                <wp:simplePos x="0" y="0"/>
                <wp:positionH relativeFrom="column">
                  <wp:posOffset>3429000</wp:posOffset>
                </wp:positionH>
                <wp:positionV relativeFrom="page">
                  <wp:posOffset>469900</wp:posOffset>
                </wp:positionV>
                <wp:extent cx="3429000" cy="9099550"/>
                <wp:effectExtent l="0" t="0" r="0" b="6350"/>
                <wp:wrapNone/>
                <wp:docPr id="30714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99550"/>
                        </a:xfrm>
                        <a:prstGeom prst="rect">
                          <a:avLst/>
                        </a:prstGeom>
                        <a:solidFill>
                          <a:srgbClr val="FFFFFF"/>
                        </a:solidFill>
                        <a:ln w="9525">
                          <a:noFill/>
                          <a:miter lim="800000"/>
                          <a:headEnd/>
                          <a:tailEnd/>
                        </a:ln>
                      </wps:spPr>
                      <wps:linkedTxbx id="11"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E60F" id="_x0000_s1040" type="#_x0000_t202" style="position:absolute;margin-left:270pt;margin-top:37pt;width:270pt;height:71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" stroked="f">
                <v:textbox style="mso-next-textbox:#_x0000_s1042">
                  <w:txbxContent/>
                </v:textbox>
                <w10:wrap anchory="page"/>
              </v:shape>
            </w:pict>
          </mc:Fallback>
        </mc:AlternateContent>
      </w:r>
      <w:r>
        <w:rPr>
          <w:noProof/>
        </w:rPr>
        <mc:AlternateContent>
          <mc:Choice Requires="wps">
            <w:drawing>
              <wp:anchor distT="45720" distB="45720" distL="114300" distR="114300" simplePos="0" relativeHeight="251672576" behindDoc="0" locked="0" layoutInCell="1" allowOverlap="1" wp14:anchorId="729C4827" wp14:editId="1E2257D0">
                <wp:simplePos x="0" y="0"/>
                <wp:positionH relativeFrom="margin">
                  <wp:align>left</wp:align>
                </wp:positionH>
                <wp:positionV relativeFrom="page">
                  <wp:posOffset>463550</wp:posOffset>
                </wp:positionV>
                <wp:extent cx="3429000" cy="9105900"/>
                <wp:effectExtent l="0" t="0" r="0" b="0"/>
                <wp:wrapNone/>
                <wp:docPr id="1477842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05900"/>
                        </a:xfrm>
                        <a:prstGeom prst="rect">
                          <a:avLst/>
                        </a:prstGeom>
                        <a:solidFill>
                          <a:srgbClr val="FFFFFF"/>
                        </a:solidFill>
                        <a:ln w="9525">
                          <a:noFill/>
                          <a:miter lim="800000"/>
                          <a:headEnd/>
                          <a:tailEnd/>
                        </a:ln>
                      </wps:spPr>
                      <wps:txbx id="11">
                        <w:txbxContent>
                          <w:p w14:paraId="6E5C6E83" w14:textId="443B2DA2" w:rsidR="007973E8" w:rsidRDefault="007973E8" w:rsidP="00650B64">
                            <w:pPr>
                              <w:pStyle w:val="Heading1"/>
                            </w:pPr>
                            <w:r>
                              <w:t>Alex Creasy</w:t>
                            </w:r>
                            <w:r w:rsidR="00650B64">
                              <w:t xml:space="preserve"> ~ </w:t>
                            </w:r>
                            <w:r>
                              <w:t>Dining Room Manager</w:t>
                            </w:r>
                          </w:p>
                          <w:p w14:paraId="6B0883EF" w14:textId="751464C2" w:rsidR="007973E8" w:rsidRDefault="007973E8" w:rsidP="00586FFD">
                            <w:pPr>
                              <w:pStyle w:val="Byline"/>
                            </w:pPr>
                            <w:r>
                              <w:t>By Martha Nell</w:t>
                            </w:r>
                            <w:r w:rsidR="00650B64">
                              <w:t xml:space="preserve"> </w:t>
                            </w:r>
                            <w:r>
                              <w:t>Beatty</w:t>
                            </w:r>
                          </w:p>
                          <w:p w14:paraId="4F9A4A7D" w14:textId="77777777" w:rsidR="00852DCD" w:rsidRDefault="00996B4B" w:rsidP="007973E8">
                            <w:r>
                              <w:rPr>
                                <w:noProof/>
                              </w:rPr>
                              <w:drawing>
                                <wp:inline distT="0" distB="0" distL="0" distR="0" wp14:anchorId="5A8A828F" wp14:editId="5829E66E">
                                  <wp:extent cx="3237230" cy="3742055"/>
                                  <wp:effectExtent l="0" t="0" r="1270" b="0"/>
                                  <wp:docPr id="4308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8862" name=""/>
                                          <pic:cNvPicPr/>
                                        </pic:nvPicPr>
                                        <pic:blipFill rotWithShape="1">
                                          <a:blip r:embed="rId22"/>
                                          <a:srcRect t="19747"/>
                                          <a:stretch/>
                                        </pic:blipFill>
                                        <pic:spPr bwMode="auto">
                                          <a:xfrm>
                                            <a:off x="0" y="0"/>
                                            <a:ext cx="3237230" cy="3742055"/>
                                          </a:xfrm>
                                          <a:prstGeom prst="rect">
                                            <a:avLst/>
                                          </a:prstGeom>
                                          <a:ln>
                                            <a:noFill/>
                                          </a:ln>
                                          <a:extLst>
                                            <a:ext uri="{53640926-AAD7-44D8-BBD7-CCE9431645EC}">
                                              <a14:shadowObscured xmlns:a14="http://schemas.microsoft.com/office/drawing/2010/main"/>
                                            </a:ext>
                                          </a:extLst>
                                        </pic:spPr>
                                      </pic:pic>
                                    </a:graphicData>
                                  </a:graphic>
                                </wp:inline>
                              </w:drawing>
                            </w:r>
                          </w:p>
                          <w:p w14:paraId="40BA5AD7" w14:textId="1A4549C1" w:rsidR="007973E8" w:rsidRDefault="007973E8" w:rsidP="007973E8">
                            <w:r>
                              <w:t>Alex grew up in Elk Grove, just south of Sacramento and left the area at 17 to go to college. Early on</w:t>
                            </w:r>
                            <w:r w:rsidR="00650B64">
                              <w:t xml:space="preserve"> </w:t>
                            </w:r>
                            <w:r>
                              <w:t>she showed a</w:t>
                            </w:r>
                            <w:r w:rsidR="00D9080D">
                              <w:t>n</w:t>
                            </w:r>
                            <w:r>
                              <w:t xml:space="preserve"> interest in the culinary world and was into dessert and baking.</w:t>
                            </w:r>
                            <w:r w:rsidR="00650B64">
                              <w:t xml:space="preserve"> </w:t>
                            </w:r>
                            <w:r>
                              <w:t>She baked with her grandmother, who was famous for her peanut butter cookies.</w:t>
                            </w:r>
                            <w:r w:rsidR="00650B64">
                              <w:t xml:space="preserve"> </w:t>
                            </w:r>
                            <w:r>
                              <w:t xml:space="preserve">Alex would watch champion baking shows on </w:t>
                            </w:r>
                            <w:r w:rsidR="00557DBD">
                              <w:t>TV.</w:t>
                            </w:r>
                            <w:r>
                              <w:t xml:space="preserve"> When Alex was older, she started to do a lot of cake decorating.</w:t>
                            </w:r>
                            <w:r w:rsidR="00650B64">
                              <w:t xml:space="preserve"> </w:t>
                            </w:r>
                            <w:r>
                              <w:t>She enjoyed making flowers out of gum paste, all the intricate details.</w:t>
                            </w:r>
                          </w:p>
                          <w:p w14:paraId="483BBD0D" w14:textId="188010D0" w:rsidR="007973E8" w:rsidRDefault="007973E8" w:rsidP="007973E8">
                            <w:r>
                              <w:t xml:space="preserve"> When it was time for college, Alex told her father that she wanted to go to culinary school and become a baker. His response was </w:t>
                            </w:r>
                            <w:r w:rsidR="008B7FEB">
                              <w:t>that</w:t>
                            </w:r>
                            <w:r w:rsidR="00174F30">
                              <w:t xml:space="preserve"> </w:t>
                            </w:r>
                            <w:r w:rsidR="0035560F">
                              <w:t>she</w:t>
                            </w:r>
                            <w:r w:rsidR="00174F30">
                              <w:t xml:space="preserve"> </w:t>
                            </w:r>
                            <w:r>
                              <w:t>needed to</w:t>
                            </w:r>
                            <w:r w:rsidR="00650B64">
                              <w:t xml:space="preserve"> </w:t>
                            </w:r>
                            <w:r>
                              <w:t>attend a real college.</w:t>
                            </w:r>
                            <w:r w:rsidR="009A589A">
                              <w:t xml:space="preserve"> </w:t>
                            </w:r>
                            <w:r>
                              <w:t xml:space="preserve">And </w:t>
                            </w:r>
                            <w:r w:rsidR="008B7FEB">
                              <w:t>so,</w:t>
                            </w:r>
                            <w:r>
                              <w:t xml:space="preserve"> </w:t>
                            </w:r>
                            <w:r w:rsidR="0035560F">
                              <w:t>she</w:t>
                            </w:r>
                            <w:r>
                              <w:t xml:space="preserve"> did</w:t>
                            </w:r>
                            <w:r w:rsidR="00C74BE8">
                              <w:t xml:space="preserve"> </w:t>
                            </w:r>
                            <w:r w:rsidR="0035560F">
                              <w:t xml:space="preserve">— and </w:t>
                            </w:r>
                            <w:r>
                              <w:t>was accepted to San Francisco State as an accounting major.</w:t>
                            </w:r>
                            <w:r w:rsidR="00650B64">
                              <w:t xml:space="preserve"> </w:t>
                            </w:r>
                            <w:r>
                              <w:t>After a couple of years, Alex was still interested in the culinary field.</w:t>
                            </w:r>
                            <w:r w:rsidR="00650B64">
                              <w:t xml:space="preserve"> </w:t>
                            </w:r>
                            <w:r>
                              <w:t xml:space="preserve">When she talked to her counselor, Alex found out that most of the pre-recs she’d taken for </w:t>
                            </w:r>
                            <w:r w:rsidR="00586FFD">
                              <w:t>accounting,</w:t>
                            </w:r>
                            <w:r>
                              <w:t xml:space="preserve"> like statistics and economics, were the same ones needed for hospitality.</w:t>
                            </w:r>
                            <w:r w:rsidR="00650B64">
                              <w:t xml:space="preserve"> </w:t>
                            </w:r>
                            <w:r>
                              <w:t xml:space="preserve">Alex made an easy switch to becoming a Hospitality and Tourism Management major. </w:t>
                            </w:r>
                          </w:p>
                          <w:p w14:paraId="36D0787C" w14:textId="6934C21A" w:rsidR="007973E8" w:rsidRDefault="007973E8" w:rsidP="007973E8">
                            <w:r>
                              <w:t>A</w:t>
                            </w:r>
                            <w:r w:rsidR="00D9080D">
                              <w:t>l</w:t>
                            </w:r>
                            <w:r>
                              <w:t>ex’s last two semesters coincided with the arrival of Covid. No more in-person classes.</w:t>
                            </w:r>
                            <w:r w:rsidR="00650B64">
                              <w:t xml:space="preserve"> </w:t>
                            </w:r>
                            <w:r>
                              <w:t>She missed out on her wine class and working in a kitchen for</w:t>
                            </w:r>
                            <w:r w:rsidR="00650B64">
                              <w:t xml:space="preserve"> </w:t>
                            </w:r>
                            <w:r>
                              <w:t>hands-on experience.</w:t>
                            </w:r>
                            <w:r w:rsidR="00650B64">
                              <w:t xml:space="preserve"> </w:t>
                            </w:r>
                            <w:r>
                              <w:t>Graduation was remote.</w:t>
                            </w:r>
                            <w:r w:rsidR="00650B64">
                              <w:t xml:space="preserve"> </w:t>
                            </w:r>
                            <w:r w:rsidR="00D44A65">
                              <w:t>Since the hospitality field was dead at the time, a</w:t>
                            </w:r>
                            <w:r>
                              <w:t>fter her graduation, Alex moved</w:t>
                            </w:r>
                            <w:r w:rsidR="00650B64">
                              <w:t xml:space="preserve"> </w:t>
                            </w:r>
                            <w:r>
                              <w:t>to live with her mother in Lodi. Her first job was with Farmers Insurance as an executive assistant.</w:t>
                            </w:r>
                            <w:r w:rsidR="00650B64">
                              <w:t xml:space="preserve"> </w:t>
                            </w:r>
                            <w:r>
                              <w:t>She worked remotely except once a week, when she drove an hour to Pleasanton.</w:t>
                            </w:r>
                          </w:p>
                          <w:p w14:paraId="76AB01F0" w14:textId="6350DBDA" w:rsidR="007973E8" w:rsidRDefault="007973E8" w:rsidP="007973E8">
                            <w:r>
                              <w:t>Alex decided to move back to San Francisco</w:t>
                            </w:r>
                            <w:r w:rsidR="005661DF">
                              <w:t>,</w:t>
                            </w:r>
                            <w:r>
                              <w:t xml:space="preserve"> still working for Farmers. After a year, she was able to move into the hospitality field with a job at Bon Appetit, which</w:t>
                            </w:r>
                            <w:r w:rsidR="00852DCD">
                              <w:t>—</w:t>
                            </w:r>
                            <w:r>
                              <w:t>like Morrison</w:t>
                            </w:r>
                            <w:r w:rsidR="00852DCD">
                              <w:t>—</w:t>
                            </w:r>
                            <w:r>
                              <w:t>is a Compass company.</w:t>
                            </w:r>
                            <w:r w:rsidR="00650B64">
                              <w:t xml:space="preserve"> </w:t>
                            </w:r>
                            <w:r>
                              <w:t>She worked as a Catering Captain at Uber Headquarters for over a year.</w:t>
                            </w:r>
                            <w:r w:rsidR="00650B64">
                              <w:t xml:space="preserve"> </w:t>
                            </w:r>
                            <w:r>
                              <w:t>They would</w:t>
                            </w:r>
                            <w:r w:rsidR="00650B64">
                              <w:t xml:space="preserve"> </w:t>
                            </w:r>
                            <w:r>
                              <w:t>cater</w:t>
                            </w:r>
                            <w:r w:rsidR="00650B64">
                              <w:t xml:space="preserve"> </w:t>
                            </w:r>
                            <w:r>
                              <w:t>meals for the</w:t>
                            </w:r>
                            <w:r w:rsidR="00650B64">
                              <w:t xml:space="preserve"> </w:t>
                            </w:r>
                            <w:r>
                              <w:t>board and social events for employees. Every few months there would be special events like O</w:t>
                            </w:r>
                            <w:r w:rsidR="005502E5">
                              <w:t>k</w:t>
                            </w:r>
                            <w:r>
                              <w:t>toberfest and a Farmers</w:t>
                            </w:r>
                            <w:r w:rsidR="006F0AA1">
                              <w:t>’</w:t>
                            </w:r>
                            <w:r>
                              <w:t xml:space="preserve"> Market.</w:t>
                            </w:r>
                            <w:r w:rsidR="00650B64">
                              <w:t xml:space="preserve"> </w:t>
                            </w:r>
                          </w:p>
                          <w:p w14:paraId="19764CAD" w14:textId="42338429" w:rsidR="007973E8" w:rsidRDefault="007973E8" w:rsidP="007973E8">
                            <w:r>
                              <w:t xml:space="preserve">Alex left Compass and ended up working for another catering company called Betty </w:t>
                            </w:r>
                            <w:proofErr w:type="spellStart"/>
                            <w:r>
                              <w:t>Zlatchin</w:t>
                            </w:r>
                            <w:proofErr w:type="spellEnd"/>
                            <w:r>
                              <w:t xml:space="preserve"> Catering,</w:t>
                            </w:r>
                            <w:r w:rsidR="00650B64">
                              <w:t xml:space="preserve"> </w:t>
                            </w:r>
                            <w:r>
                              <w:t>where she was staffing manager for events.</w:t>
                            </w:r>
                            <w:r w:rsidR="00650B64">
                              <w:t xml:space="preserve"> </w:t>
                            </w:r>
                            <w:r>
                              <w:t>Sometimes they would have 100 staff, including servers and kitchen staff.</w:t>
                            </w:r>
                            <w:r w:rsidR="00650B64">
                              <w:t xml:space="preserve"> </w:t>
                            </w:r>
                            <w:r>
                              <w:t>The company</w:t>
                            </w:r>
                            <w:r w:rsidR="00650B64">
                              <w:t xml:space="preserve"> </w:t>
                            </w:r>
                            <w:r>
                              <w:t>averaged</w:t>
                            </w:r>
                            <w:r w:rsidR="00650B64">
                              <w:t xml:space="preserve"> </w:t>
                            </w:r>
                            <w:r>
                              <w:t>10-12 events a week.</w:t>
                            </w:r>
                          </w:p>
                          <w:p w14:paraId="6A683F51" w14:textId="437E029F" w:rsidR="007973E8" w:rsidRDefault="007973E8" w:rsidP="007973E8">
                            <w:r>
                              <w:t xml:space="preserve">Alex wanted to get back to a Compass company and found the position of Dining Room Manager with </w:t>
                            </w:r>
                            <w:r w:rsidR="001C09DD">
                              <w:t>Heritage on the Marina</w:t>
                            </w:r>
                            <w:r w:rsidR="00650B64">
                              <w:t xml:space="preserve"> </w:t>
                            </w:r>
                            <w:r>
                              <w:t>last June.</w:t>
                            </w:r>
                            <w:r w:rsidR="00650B64">
                              <w:t xml:space="preserve"> </w:t>
                            </w:r>
                            <w:r>
                              <w:t xml:space="preserve">One of her responsibilities is </w:t>
                            </w:r>
                            <w:r w:rsidR="001410B4">
                              <w:t>e</w:t>
                            </w:r>
                            <w:r>
                              <w:t xml:space="preserve">nsuring a smooth and enjoyable dining experience for </w:t>
                            </w:r>
                            <w:r w:rsidR="00650B64">
                              <w:t>residents and</w:t>
                            </w:r>
                            <w:r>
                              <w:t xml:space="preserve"> working closely with servers to improve the quality of service</w:t>
                            </w:r>
                            <w:r w:rsidR="005661DF">
                              <w:t>.</w:t>
                            </w:r>
                            <w:r w:rsidR="00650B64">
                              <w:t xml:space="preserve"> </w:t>
                            </w:r>
                            <w:r>
                              <w:t>Alex also creates seasonal menus for holidays and special events.</w:t>
                            </w:r>
                          </w:p>
                          <w:p w14:paraId="3C5208A7" w14:textId="0C6D7605" w:rsidR="007973E8" w:rsidRDefault="007973E8" w:rsidP="007973E8">
                            <w:r>
                              <w:t xml:space="preserve">Alex commutes </w:t>
                            </w:r>
                            <w:r w:rsidR="00357E83">
                              <w:t xml:space="preserve">from and </w:t>
                            </w:r>
                            <w:r>
                              <w:t>to Menlo Park, where her cat awaits her.</w:t>
                            </w:r>
                            <w:r w:rsidR="00650B64">
                              <w:t xml:space="preserve"> </w:t>
                            </w:r>
                            <w:r>
                              <w:t>She is trying to find time to work on her back yard.</w:t>
                            </w:r>
                            <w:r w:rsidR="00650B64">
                              <w:t xml:space="preserve"> </w:t>
                            </w:r>
                            <w:r>
                              <w:t>And, of course, she is still passionate about baking.</w:t>
                            </w:r>
                          </w:p>
                          <w:p w14:paraId="3222BCAB" w14:textId="77777777" w:rsidR="007973E8" w:rsidRDefault="007973E8" w:rsidP="007973E8">
                            <w:r>
                              <w:t xml:space="preserve"> </w:t>
                            </w:r>
                          </w:p>
                          <w:p w14:paraId="0E6965B5" w14:textId="63675C04" w:rsidR="00E1387B" w:rsidRDefault="00E1387B" w:rsidP="00E138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C4827" id="_x0000_s1041" type="#_x0000_t202" style="position:absolute;margin-left:0;margin-top:36.5pt;width:270pt;height:717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" stroked="f">
                <v:textbox style="mso-next-textbox:#_x0000_s1040">
                  <w:txbxContent>
                    <w:p w14:paraId="6E5C6E83" w14:textId="443B2DA2" w:rsidR="007973E8" w:rsidRDefault="007973E8" w:rsidP="00650B64">
                      <w:pPr>
                        <w:pStyle w:val="Heading1"/>
                      </w:pPr>
                      <w:r>
                        <w:t>Alex Creasy</w:t>
                      </w:r>
                      <w:r w:rsidR="00650B64">
                        <w:t xml:space="preserve"> ~ </w:t>
                      </w:r>
                      <w:r>
                        <w:t>Dining Room Manager</w:t>
                      </w:r>
                    </w:p>
                    <w:p w14:paraId="6B0883EF" w14:textId="751464C2" w:rsidR="007973E8" w:rsidRDefault="007973E8" w:rsidP="00586FFD">
                      <w:pPr>
                        <w:pStyle w:val="Byline"/>
                      </w:pPr>
                      <w:r>
                        <w:t>By Martha Nell</w:t>
                      </w:r>
                      <w:r w:rsidR="00650B64">
                        <w:t xml:space="preserve"> </w:t>
                      </w:r>
                      <w:r>
                        <w:t>Beatty</w:t>
                      </w:r>
                    </w:p>
                    <w:p w14:paraId="4F9A4A7D" w14:textId="77777777" w:rsidR="00852DCD" w:rsidRDefault="00996B4B" w:rsidP="007973E8">
                      <w:r>
                        <w:rPr>
                          <w:noProof/>
                        </w:rPr>
                        <w:drawing>
                          <wp:inline distT="0" distB="0" distL="0" distR="0" wp14:anchorId="5A8A828F" wp14:editId="5829E66E">
                            <wp:extent cx="3237230" cy="3742055"/>
                            <wp:effectExtent l="0" t="0" r="1270" b="0"/>
                            <wp:docPr id="4308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8862" name=""/>
                                    <pic:cNvPicPr/>
                                  </pic:nvPicPr>
                                  <pic:blipFill rotWithShape="1">
                                    <a:blip r:embed="rId22"/>
                                    <a:srcRect t="19747"/>
                                    <a:stretch/>
                                  </pic:blipFill>
                                  <pic:spPr bwMode="auto">
                                    <a:xfrm>
                                      <a:off x="0" y="0"/>
                                      <a:ext cx="3237230" cy="3742055"/>
                                    </a:xfrm>
                                    <a:prstGeom prst="rect">
                                      <a:avLst/>
                                    </a:prstGeom>
                                    <a:ln>
                                      <a:noFill/>
                                    </a:ln>
                                    <a:extLst>
                                      <a:ext uri="{53640926-AAD7-44D8-BBD7-CCE9431645EC}">
                                        <a14:shadowObscured xmlns:a14="http://schemas.microsoft.com/office/drawing/2010/main"/>
                                      </a:ext>
                                    </a:extLst>
                                  </pic:spPr>
                                </pic:pic>
                              </a:graphicData>
                            </a:graphic>
                          </wp:inline>
                        </w:drawing>
                      </w:r>
                    </w:p>
                    <w:p w14:paraId="40BA5AD7" w14:textId="1A4549C1" w:rsidR="007973E8" w:rsidRDefault="007973E8" w:rsidP="007973E8">
                      <w:r>
                        <w:t>Alex grew up in Elk Grove, just south of Sacramento and left the area at 17 to go to college. Early on</w:t>
                      </w:r>
                      <w:r w:rsidR="00650B64">
                        <w:t xml:space="preserve"> </w:t>
                      </w:r>
                      <w:r>
                        <w:t>she showed a</w:t>
                      </w:r>
                      <w:r w:rsidR="00D9080D">
                        <w:t>n</w:t>
                      </w:r>
                      <w:r>
                        <w:t xml:space="preserve"> interest in the culinary world and was into dessert and baking.</w:t>
                      </w:r>
                      <w:r w:rsidR="00650B64">
                        <w:t xml:space="preserve"> </w:t>
                      </w:r>
                      <w:r>
                        <w:t>She baked with her grandmother, who was famous for her peanut butter cookies.</w:t>
                      </w:r>
                      <w:r w:rsidR="00650B64">
                        <w:t xml:space="preserve"> </w:t>
                      </w:r>
                      <w:r>
                        <w:t xml:space="preserve">Alex would watch champion baking shows on </w:t>
                      </w:r>
                      <w:r w:rsidR="00557DBD">
                        <w:t>TV.</w:t>
                      </w:r>
                      <w:r>
                        <w:t xml:space="preserve"> When Alex was older, she started to do a lot of cake decorating.</w:t>
                      </w:r>
                      <w:r w:rsidR="00650B64">
                        <w:t xml:space="preserve"> </w:t>
                      </w:r>
                      <w:r>
                        <w:t>She enjoyed making flowers out of gum paste, all the intricate details.</w:t>
                      </w:r>
                    </w:p>
                    <w:p w14:paraId="483BBD0D" w14:textId="188010D0" w:rsidR="007973E8" w:rsidRDefault="007973E8" w:rsidP="007973E8">
                      <w:r>
                        <w:t xml:space="preserve"> When it was time for college, Alex told her father that she wanted to go to culinary school and become a baker. His response was </w:t>
                      </w:r>
                      <w:r w:rsidR="008B7FEB">
                        <w:t>that</w:t>
                      </w:r>
                      <w:r w:rsidR="00174F30">
                        <w:t xml:space="preserve"> </w:t>
                      </w:r>
                      <w:r w:rsidR="0035560F">
                        <w:t>she</w:t>
                      </w:r>
                      <w:r w:rsidR="00174F30">
                        <w:t xml:space="preserve"> </w:t>
                      </w:r>
                      <w:r>
                        <w:t>needed to</w:t>
                      </w:r>
                      <w:r w:rsidR="00650B64">
                        <w:t xml:space="preserve"> </w:t>
                      </w:r>
                      <w:r>
                        <w:t>attend a real college.</w:t>
                      </w:r>
                      <w:r w:rsidR="009A589A">
                        <w:t xml:space="preserve"> </w:t>
                      </w:r>
                      <w:r>
                        <w:t xml:space="preserve">And </w:t>
                      </w:r>
                      <w:r w:rsidR="008B7FEB">
                        <w:t>so,</w:t>
                      </w:r>
                      <w:r>
                        <w:t xml:space="preserve"> </w:t>
                      </w:r>
                      <w:r w:rsidR="0035560F">
                        <w:t>she</w:t>
                      </w:r>
                      <w:r>
                        <w:t xml:space="preserve"> did</w:t>
                      </w:r>
                      <w:r w:rsidR="00C74BE8">
                        <w:t xml:space="preserve"> </w:t>
                      </w:r>
                      <w:r w:rsidR="0035560F">
                        <w:t xml:space="preserve">— and </w:t>
                      </w:r>
                      <w:r>
                        <w:t>was accepted to San Francisco State as an accounting major.</w:t>
                      </w:r>
                      <w:r w:rsidR="00650B64">
                        <w:t xml:space="preserve"> </w:t>
                      </w:r>
                      <w:r>
                        <w:t>After a couple of years, Alex was still interested in the culinary field.</w:t>
                      </w:r>
                      <w:r w:rsidR="00650B64">
                        <w:t xml:space="preserve"> </w:t>
                      </w:r>
                      <w:r>
                        <w:t xml:space="preserve">When she talked to her counselor, Alex found out that most of the pre-recs she’d taken for </w:t>
                      </w:r>
                      <w:r w:rsidR="00586FFD">
                        <w:t>accounting,</w:t>
                      </w:r>
                      <w:r>
                        <w:t xml:space="preserve"> like statistics and economics, were the same ones needed for hospitality.</w:t>
                      </w:r>
                      <w:r w:rsidR="00650B64">
                        <w:t xml:space="preserve"> </w:t>
                      </w:r>
                      <w:r>
                        <w:t xml:space="preserve">Alex made an easy switch to becoming a Hospitality and Tourism Management major. </w:t>
                      </w:r>
                    </w:p>
                    <w:p w14:paraId="36D0787C" w14:textId="6934C21A" w:rsidR="007973E8" w:rsidRDefault="007973E8" w:rsidP="007973E8">
                      <w:r>
                        <w:t>A</w:t>
                      </w:r>
                      <w:r w:rsidR="00D9080D">
                        <w:t>l</w:t>
                      </w:r>
                      <w:r>
                        <w:t>ex’s last two semesters coincided with the arrival of Covid. No more in-person classes.</w:t>
                      </w:r>
                      <w:r w:rsidR="00650B64">
                        <w:t xml:space="preserve"> </w:t>
                      </w:r>
                      <w:r>
                        <w:t>She missed out on her wine class and working in a kitchen for</w:t>
                      </w:r>
                      <w:r w:rsidR="00650B64">
                        <w:t xml:space="preserve"> </w:t>
                      </w:r>
                      <w:r>
                        <w:t>hands-on experience.</w:t>
                      </w:r>
                      <w:r w:rsidR="00650B64">
                        <w:t xml:space="preserve"> </w:t>
                      </w:r>
                      <w:r>
                        <w:t>Graduation was remote.</w:t>
                      </w:r>
                      <w:r w:rsidR="00650B64">
                        <w:t xml:space="preserve"> </w:t>
                      </w:r>
                      <w:r w:rsidR="00D44A65">
                        <w:t>Since the hospitality field was dead at the time, a</w:t>
                      </w:r>
                      <w:r>
                        <w:t>fter her graduation, Alex moved</w:t>
                      </w:r>
                      <w:r w:rsidR="00650B64">
                        <w:t xml:space="preserve"> </w:t>
                      </w:r>
                      <w:r>
                        <w:t>to live with her mother in Lodi. Her first job was with Farmers Insurance as an executive assistant.</w:t>
                      </w:r>
                      <w:r w:rsidR="00650B64">
                        <w:t xml:space="preserve"> </w:t>
                      </w:r>
                      <w:r>
                        <w:t>She worked remotely except once a week, when she drove an hour to Pleasanton.</w:t>
                      </w:r>
                    </w:p>
                    <w:p w14:paraId="76AB01F0" w14:textId="6350DBDA" w:rsidR="007973E8" w:rsidRDefault="007973E8" w:rsidP="007973E8">
                      <w:r>
                        <w:t>Alex decided to move back to San Francisco</w:t>
                      </w:r>
                      <w:r w:rsidR="005661DF">
                        <w:t>,</w:t>
                      </w:r>
                      <w:r>
                        <w:t xml:space="preserve"> still working for Farmers. After a year, she was able to move into the hospitality field with a job at Bon Appetit, which</w:t>
                      </w:r>
                      <w:r w:rsidR="00852DCD">
                        <w:t>—</w:t>
                      </w:r>
                      <w:r>
                        <w:t>like Morrison</w:t>
                      </w:r>
                      <w:r w:rsidR="00852DCD">
                        <w:t>—</w:t>
                      </w:r>
                      <w:r>
                        <w:t>is a Compass company.</w:t>
                      </w:r>
                      <w:r w:rsidR="00650B64">
                        <w:t xml:space="preserve"> </w:t>
                      </w:r>
                      <w:r>
                        <w:t>She worked as a Catering Captain at Uber Headquarters for over a year.</w:t>
                      </w:r>
                      <w:r w:rsidR="00650B64">
                        <w:t xml:space="preserve"> </w:t>
                      </w:r>
                      <w:r>
                        <w:t>They would</w:t>
                      </w:r>
                      <w:r w:rsidR="00650B64">
                        <w:t xml:space="preserve"> </w:t>
                      </w:r>
                      <w:r>
                        <w:t>cater</w:t>
                      </w:r>
                      <w:r w:rsidR="00650B64">
                        <w:t xml:space="preserve"> </w:t>
                      </w:r>
                      <w:r>
                        <w:t>meals for the</w:t>
                      </w:r>
                      <w:r w:rsidR="00650B64">
                        <w:t xml:space="preserve"> </w:t>
                      </w:r>
                      <w:r>
                        <w:t>board and social events for employees. Every few months there would be special events like O</w:t>
                      </w:r>
                      <w:r w:rsidR="005502E5">
                        <w:t>k</w:t>
                      </w:r>
                      <w:r>
                        <w:t>toberfest and a Farmers</w:t>
                      </w:r>
                      <w:r w:rsidR="006F0AA1">
                        <w:t>’</w:t>
                      </w:r>
                      <w:r>
                        <w:t xml:space="preserve"> Market.</w:t>
                      </w:r>
                      <w:r w:rsidR="00650B64">
                        <w:t xml:space="preserve"> </w:t>
                      </w:r>
                    </w:p>
                    <w:p w14:paraId="19764CAD" w14:textId="42338429" w:rsidR="007973E8" w:rsidRDefault="007973E8" w:rsidP="007973E8">
                      <w:r>
                        <w:t xml:space="preserve">Alex left Compass and ended up working for another catering company called Betty </w:t>
                      </w:r>
                      <w:proofErr w:type="spellStart"/>
                      <w:r>
                        <w:t>Zlatchin</w:t>
                      </w:r>
                      <w:proofErr w:type="spellEnd"/>
                      <w:r>
                        <w:t xml:space="preserve"> Catering,</w:t>
                      </w:r>
                      <w:r w:rsidR="00650B64">
                        <w:t xml:space="preserve"> </w:t>
                      </w:r>
                      <w:r>
                        <w:t>where she was staffing manager for events.</w:t>
                      </w:r>
                      <w:r w:rsidR="00650B64">
                        <w:t xml:space="preserve"> </w:t>
                      </w:r>
                      <w:r>
                        <w:t>Sometimes they would have 100 staff, including servers and kitchen staff.</w:t>
                      </w:r>
                      <w:r w:rsidR="00650B64">
                        <w:t xml:space="preserve"> </w:t>
                      </w:r>
                      <w:r>
                        <w:t>The company</w:t>
                      </w:r>
                      <w:r w:rsidR="00650B64">
                        <w:t xml:space="preserve"> </w:t>
                      </w:r>
                      <w:r>
                        <w:t>averaged</w:t>
                      </w:r>
                      <w:r w:rsidR="00650B64">
                        <w:t xml:space="preserve"> </w:t>
                      </w:r>
                      <w:r>
                        <w:t>10-12 events a week.</w:t>
                      </w:r>
                    </w:p>
                    <w:p w14:paraId="6A683F51" w14:textId="437E029F" w:rsidR="007973E8" w:rsidRDefault="007973E8" w:rsidP="007973E8">
                      <w:r>
                        <w:t xml:space="preserve">Alex wanted to get back to a Compass company and found the position of Dining Room Manager with </w:t>
                      </w:r>
                      <w:r w:rsidR="001C09DD">
                        <w:t>Heritage on the Marina</w:t>
                      </w:r>
                      <w:r w:rsidR="00650B64">
                        <w:t xml:space="preserve"> </w:t>
                      </w:r>
                      <w:r>
                        <w:t>last June.</w:t>
                      </w:r>
                      <w:r w:rsidR="00650B64">
                        <w:t xml:space="preserve"> </w:t>
                      </w:r>
                      <w:r>
                        <w:t xml:space="preserve">One of her responsibilities is </w:t>
                      </w:r>
                      <w:r w:rsidR="001410B4">
                        <w:t>e</w:t>
                      </w:r>
                      <w:r>
                        <w:t xml:space="preserve">nsuring a smooth and enjoyable dining experience for </w:t>
                      </w:r>
                      <w:r w:rsidR="00650B64">
                        <w:t>residents and</w:t>
                      </w:r>
                      <w:r>
                        <w:t xml:space="preserve"> working closely with servers to improve the quality of service</w:t>
                      </w:r>
                      <w:r w:rsidR="005661DF">
                        <w:t>.</w:t>
                      </w:r>
                      <w:r w:rsidR="00650B64">
                        <w:t xml:space="preserve"> </w:t>
                      </w:r>
                      <w:r>
                        <w:t>Alex also creates seasonal menus for holidays and special events.</w:t>
                      </w:r>
                    </w:p>
                    <w:p w14:paraId="3C5208A7" w14:textId="0C6D7605" w:rsidR="007973E8" w:rsidRDefault="007973E8" w:rsidP="007973E8">
                      <w:r>
                        <w:t xml:space="preserve">Alex commutes </w:t>
                      </w:r>
                      <w:r w:rsidR="00357E83">
                        <w:t xml:space="preserve">from and </w:t>
                      </w:r>
                      <w:r>
                        <w:t>to Menlo Park, where her cat awaits her.</w:t>
                      </w:r>
                      <w:r w:rsidR="00650B64">
                        <w:t xml:space="preserve"> </w:t>
                      </w:r>
                      <w:r>
                        <w:t>She is trying to find time to work on her back yard.</w:t>
                      </w:r>
                      <w:r w:rsidR="00650B64">
                        <w:t xml:space="preserve"> </w:t>
                      </w:r>
                      <w:r>
                        <w:t>And, of course, she is still passionate about baking.</w:t>
                      </w:r>
                    </w:p>
                    <w:p w14:paraId="3222BCAB" w14:textId="77777777" w:rsidR="007973E8" w:rsidRDefault="007973E8" w:rsidP="007973E8">
                      <w:r>
                        <w:t xml:space="preserve"> </w:t>
                      </w:r>
                    </w:p>
                    <w:p w14:paraId="0E6965B5" w14:textId="63675C04" w:rsidR="00E1387B" w:rsidRDefault="00E1387B" w:rsidP="00E1387B"/>
                  </w:txbxContent>
                </v:textbox>
                <w10:wrap anchorx="margin" anchory="page"/>
              </v:shape>
            </w:pict>
          </mc:Fallback>
        </mc:AlternateContent>
      </w:r>
    </w:p>
    <w:p w14:paraId="01BAF7AA" w14:textId="77777777" w:rsidR="00E1387B" w:rsidRDefault="00E1387B" w:rsidP="00AC4996">
      <w:pPr>
        <w:spacing w:after="0" w:line="240" w:lineRule="auto"/>
      </w:pPr>
      <w:r>
        <w:br w:type="page"/>
      </w:r>
    </w:p>
    <w:p w14:paraId="2A7DD440" w14:textId="680867E2" w:rsidR="00DE715C" w:rsidRDefault="00650B64" w:rsidP="00AC4996">
      <w:r>
        <w:rPr>
          <w:noProof/>
        </w:rPr>
        <w:lastRenderedPageBreak/>
        <mc:AlternateContent>
          <mc:Choice Requires="wps">
            <w:drawing>
              <wp:anchor distT="45720" distB="45720" distL="114300" distR="114300" simplePos="0" relativeHeight="251680768" behindDoc="0" locked="0" layoutInCell="1" allowOverlap="1" wp14:anchorId="65C3F00B" wp14:editId="6A21399A">
                <wp:simplePos x="0" y="0"/>
                <wp:positionH relativeFrom="margin">
                  <wp:align>left</wp:align>
                </wp:positionH>
                <wp:positionV relativeFrom="margin">
                  <wp:align>bottom</wp:align>
                </wp:positionV>
                <wp:extent cx="3429000" cy="9111574"/>
                <wp:effectExtent l="0" t="0" r="0" b="0"/>
                <wp:wrapNone/>
                <wp:docPr id="409553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11574"/>
                        </a:xfrm>
                        <a:prstGeom prst="rect">
                          <a:avLst/>
                        </a:prstGeom>
                        <a:solidFill>
                          <a:srgbClr val="FFFFFF"/>
                        </a:solidFill>
                        <a:ln w="9525">
                          <a:noFill/>
                          <a:miter lim="800000"/>
                          <a:headEnd/>
                          <a:tailEnd/>
                        </a:ln>
                      </wps:spPr>
                      <wps:linkedTxbx id="11" seq="2"/>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3F00B" id="_x0000_s1042" type="#_x0000_t202" style="position:absolute;margin-left:0;margin-top:0;width:270pt;height:717.45pt;z-index:251680768;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" stroked="f">
                <v:textbox>
                  <w:txbxContent/>
                </v:textbox>
                <w10:wrap anchorx="margin" anchory="margin"/>
              </v:shape>
            </w:pict>
          </mc:Fallback>
        </mc:AlternateContent>
      </w:r>
      <w:r w:rsidR="00DE715C">
        <w:rPr>
          <w:noProof/>
        </w:rPr>
        <mc:AlternateContent>
          <mc:Choice Requires="wps">
            <w:drawing>
              <wp:anchor distT="45720" distB="45720" distL="114300" distR="114300" simplePos="0" relativeHeight="251681792" behindDoc="0" locked="0" layoutInCell="1" allowOverlap="1" wp14:anchorId="384458EB" wp14:editId="4EC8229D">
                <wp:simplePos x="0" y="0"/>
                <wp:positionH relativeFrom="column">
                  <wp:posOffset>3429000</wp:posOffset>
                </wp:positionH>
                <wp:positionV relativeFrom="page">
                  <wp:posOffset>469900</wp:posOffset>
                </wp:positionV>
                <wp:extent cx="3429000" cy="1915795"/>
                <wp:effectExtent l="0" t="0" r="0" b="0"/>
                <wp:wrapNone/>
                <wp:docPr id="576511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915795"/>
                        </a:xfrm>
                        <a:prstGeom prst="rect">
                          <a:avLst/>
                        </a:prstGeom>
                        <a:solidFill>
                          <a:srgbClr val="FFFFFF"/>
                        </a:solidFill>
                        <a:ln w="9525">
                          <a:noFill/>
                          <a:miter lim="800000"/>
                          <a:headEnd/>
                          <a:tailEnd/>
                        </a:ln>
                      </wps:spPr>
                      <wps:txbx>
                        <w:txbxContent>
                          <w:p w14:paraId="1E2592DC" w14:textId="77777777" w:rsidR="00884A51" w:rsidRDefault="00884A51" w:rsidP="00561E0C">
                            <w:pPr>
                              <w:pStyle w:val="Heading1"/>
                            </w:pPr>
                            <w:r>
                              <w:t>My Mother</w:t>
                            </w:r>
                          </w:p>
                          <w:p w14:paraId="4C3E5931" w14:textId="77777777" w:rsidR="00561E0C" w:rsidRDefault="00561E0C" w:rsidP="00561E0C">
                            <w:pPr>
                              <w:pStyle w:val="Byline"/>
                            </w:pPr>
                            <w:r>
                              <w:t>By Margaret Johnson</w:t>
                            </w:r>
                          </w:p>
                          <w:p w14:paraId="57299032" w14:textId="6D47E485" w:rsidR="00D32B5C" w:rsidRDefault="00884A51" w:rsidP="00DE715C">
                            <w:r w:rsidRPr="00884A51">
                              <w:t xml:space="preserve">My Mother died when I was </w:t>
                            </w:r>
                            <w:r w:rsidR="00C62092">
                              <w:t>fifteen</w:t>
                            </w:r>
                            <w:r w:rsidRPr="00884A51">
                              <w:t xml:space="preserve">, so I never had a chance to know her as a grown-up. </w:t>
                            </w:r>
                          </w:p>
                          <w:p w14:paraId="151D42D0" w14:textId="27B4D3D6" w:rsidR="004731A3" w:rsidRDefault="00884A51" w:rsidP="00DE715C">
                            <w:r w:rsidRPr="00884A51">
                              <w:t xml:space="preserve">Most of my memories of her are fond. She was quiet, as was my father, well-liked. My </w:t>
                            </w:r>
                            <w:r w:rsidR="004731A3">
                              <w:t>a</w:t>
                            </w:r>
                            <w:r w:rsidRPr="00884A51">
                              <w:t xml:space="preserve">unt, who was acquainted with her but not close, told me after she died, that </w:t>
                            </w:r>
                            <w:r w:rsidR="004731A3" w:rsidRPr="00884A51">
                              <w:t>occasionally</w:t>
                            </w:r>
                            <w:r w:rsidR="00D82338">
                              <w:t>,</w:t>
                            </w:r>
                            <w:r w:rsidRPr="00884A51">
                              <w:t xml:space="preserve"> when going about their household chores, they would meet on the street and exchange a few words. “I always felt something lovely had just happened</w:t>
                            </w:r>
                            <w:r w:rsidR="007A138E">
                              <w:t>,</w:t>
                            </w:r>
                            <w:r w:rsidRPr="00884A51">
                              <w:t xml:space="preserve">” she said. </w:t>
                            </w:r>
                          </w:p>
                          <w:p w14:paraId="65F96CE1" w14:textId="51130180" w:rsidR="00DE715C" w:rsidRDefault="00884A51" w:rsidP="00DE715C">
                            <w:r w:rsidRPr="00884A51">
                              <w:t xml:space="preserve">Mother scolded me gently, always. I remember when I had used up almost whole box of Kleenex to make a bed for my doll. That was the middle of the </w:t>
                            </w:r>
                            <w:proofErr w:type="gramStart"/>
                            <w:r w:rsidR="00530520">
                              <w:t>D</w:t>
                            </w:r>
                            <w:r w:rsidR="000770AB" w:rsidRPr="00884A51">
                              <w:t>epression</w:t>
                            </w:r>
                            <w:proofErr w:type="gramEnd"/>
                            <w:r w:rsidR="000770AB" w:rsidRPr="00884A51">
                              <w:t xml:space="preserve"> </w:t>
                            </w:r>
                            <w:r w:rsidR="000C7495">
                              <w:t>and</w:t>
                            </w:r>
                            <w:r w:rsidRPr="00884A51">
                              <w:t xml:space="preserve"> th</w:t>
                            </w:r>
                            <w:r w:rsidR="00530520">
                              <w:t xml:space="preserve">e </w:t>
                            </w:r>
                            <w:r w:rsidRPr="00884A51">
                              <w:t xml:space="preserve">box was too </w:t>
                            </w:r>
                            <w:r w:rsidR="007A138E">
                              <w:t>valuable</w:t>
                            </w:r>
                            <w:r w:rsidRPr="00884A51">
                              <w:t xml:space="preserve"> </w:t>
                            </w:r>
                            <w:r w:rsidR="002B22CA">
                              <w:t>to use as a</w:t>
                            </w:r>
                            <w:r w:rsidRPr="00884A51">
                              <w:t xml:space="preserve"> toy. But </w:t>
                            </w:r>
                            <w:r w:rsidR="000770AB">
                              <w:t xml:space="preserve">there was </w:t>
                            </w:r>
                            <w:r w:rsidRPr="00884A51">
                              <w:t>never any physical punishment.</w:t>
                            </w:r>
                          </w:p>
                          <w:p w14:paraId="20DD5D5E" w14:textId="398FE9A9" w:rsidR="00C254A2" w:rsidRDefault="008919ED" w:rsidP="008919ED">
                            <w:pPr>
                              <w:jc w:val="center"/>
                            </w:pPr>
                            <w:r w:rsidRPr="008919ED">
                              <w:rPr>
                                <w:noProof/>
                              </w:rPr>
                              <w:drawing>
                                <wp:inline distT="0" distB="0" distL="0" distR="0" wp14:anchorId="0F62315D" wp14:editId="3CC66F88">
                                  <wp:extent cx="2568102" cy="2568102"/>
                                  <wp:effectExtent l="0" t="0" r="3810" b="3810"/>
                                  <wp:docPr id="131211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440" name=""/>
                                          <pic:cNvPicPr/>
                                        </pic:nvPicPr>
                                        <pic:blipFill>
                                          <a:blip r:embed="rId23"/>
                                          <a:stretch>
                                            <a:fillRect/>
                                          </a:stretch>
                                        </pic:blipFill>
                                        <pic:spPr>
                                          <a:xfrm>
                                            <a:off x="0" y="0"/>
                                            <a:ext cx="2628877" cy="262887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458EB" id="_x0000_s1043" type="#_x0000_t202" style="position:absolute;margin-left:270pt;margin-top:37pt;width:270pt;height:150.85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" stroked="f">
                <v:textbox style="mso-fit-shape-to-text:t">
                  <w:txbxContent>
                    <w:p w14:paraId="1E2592DC" w14:textId="77777777" w:rsidR="00884A51" w:rsidRDefault="00884A51" w:rsidP="00561E0C">
                      <w:pPr>
                        <w:pStyle w:val="Heading1"/>
                      </w:pPr>
                      <w:r>
                        <w:t>My Mother</w:t>
                      </w:r>
                    </w:p>
                    <w:p w14:paraId="4C3E5931" w14:textId="77777777" w:rsidR="00561E0C" w:rsidRDefault="00561E0C" w:rsidP="00561E0C">
                      <w:pPr>
                        <w:pStyle w:val="Byline"/>
                      </w:pPr>
                      <w:r>
                        <w:t>By Margaret Johnson</w:t>
                      </w:r>
                    </w:p>
                    <w:p w14:paraId="57299032" w14:textId="6D47E485" w:rsidR="00D32B5C" w:rsidRDefault="00884A51" w:rsidP="00DE715C">
                      <w:r w:rsidRPr="00884A51">
                        <w:t xml:space="preserve">My Mother died when I was </w:t>
                      </w:r>
                      <w:r w:rsidR="00C62092">
                        <w:t>fifteen</w:t>
                      </w:r>
                      <w:r w:rsidRPr="00884A51">
                        <w:t xml:space="preserve">, so I never had a chance to know her as a grown-up. </w:t>
                      </w:r>
                    </w:p>
                    <w:p w14:paraId="151D42D0" w14:textId="27B4D3D6" w:rsidR="004731A3" w:rsidRDefault="00884A51" w:rsidP="00DE715C">
                      <w:r w:rsidRPr="00884A51">
                        <w:t xml:space="preserve">Most of my memories of her are fond. She was quiet, as was my father, well-liked. My </w:t>
                      </w:r>
                      <w:r w:rsidR="004731A3">
                        <w:t>a</w:t>
                      </w:r>
                      <w:r w:rsidRPr="00884A51">
                        <w:t xml:space="preserve">unt, who was acquainted with her but not close, told me after she died, that </w:t>
                      </w:r>
                      <w:r w:rsidR="004731A3" w:rsidRPr="00884A51">
                        <w:t>occasionally</w:t>
                      </w:r>
                      <w:r w:rsidR="00D82338">
                        <w:t>,</w:t>
                      </w:r>
                      <w:r w:rsidRPr="00884A51">
                        <w:t xml:space="preserve"> when going about their household chores, they would meet on the street and exchange a few words. “I always felt something lovely had just happened</w:t>
                      </w:r>
                      <w:r w:rsidR="007A138E">
                        <w:t>,</w:t>
                      </w:r>
                      <w:r w:rsidRPr="00884A51">
                        <w:t xml:space="preserve">” she said. </w:t>
                      </w:r>
                    </w:p>
                    <w:p w14:paraId="65F96CE1" w14:textId="51130180" w:rsidR="00DE715C" w:rsidRDefault="00884A51" w:rsidP="00DE715C">
                      <w:r w:rsidRPr="00884A51">
                        <w:t xml:space="preserve">Mother scolded me gently, always. I remember when I had used up almost whole box of Kleenex to make a bed for my doll. That was the middle of the </w:t>
                      </w:r>
                      <w:proofErr w:type="gramStart"/>
                      <w:r w:rsidR="00530520">
                        <w:t>D</w:t>
                      </w:r>
                      <w:r w:rsidR="000770AB" w:rsidRPr="00884A51">
                        <w:t>epression</w:t>
                      </w:r>
                      <w:proofErr w:type="gramEnd"/>
                      <w:r w:rsidR="000770AB" w:rsidRPr="00884A51">
                        <w:t xml:space="preserve"> </w:t>
                      </w:r>
                      <w:r w:rsidR="000C7495">
                        <w:t>and</w:t>
                      </w:r>
                      <w:r w:rsidRPr="00884A51">
                        <w:t xml:space="preserve"> th</w:t>
                      </w:r>
                      <w:r w:rsidR="00530520">
                        <w:t xml:space="preserve">e </w:t>
                      </w:r>
                      <w:r w:rsidRPr="00884A51">
                        <w:t xml:space="preserve">box was too </w:t>
                      </w:r>
                      <w:r w:rsidR="007A138E">
                        <w:t>valuable</w:t>
                      </w:r>
                      <w:r w:rsidRPr="00884A51">
                        <w:t xml:space="preserve"> </w:t>
                      </w:r>
                      <w:r w:rsidR="002B22CA">
                        <w:t>to use as a</w:t>
                      </w:r>
                      <w:r w:rsidRPr="00884A51">
                        <w:t xml:space="preserve"> toy. But </w:t>
                      </w:r>
                      <w:r w:rsidR="000770AB">
                        <w:t xml:space="preserve">there was </w:t>
                      </w:r>
                      <w:r w:rsidRPr="00884A51">
                        <w:t>never any physical punishment.</w:t>
                      </w:r>
                    </w:p>
                    <w:p w14:paraId="20DD5D5E" w14:textId="398FE9A9" w:rsidR="00C254A2" w:rsidRDefault="008919ED" w:rsidP="008919ED">
                      <w:pPr>
                        <w:jc w:val="center"/>
                      </w:pPr>
                      <w:r w:rsidRPr="008919ED">
                        <w:rPr>
                          <w:noProof/>
                        </w:rPr>
                        <w:drawing>
                          <wp:inline distT="0" distB="0" distL="0" distR="0" wp14:anchorId="0F62315D" wp14:editId="3CC66F88">
                            <wp:extent cx="2568102" cy="2568102"/>
                            <wp:effectExtent l="0" t="0" r="3810" b="3810"/>
                            <wp:docPr id="131211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440" name=""/>
                                    <pic:cNvPicPr/>
                                  </pic:nvPicPr>
                                  <pic:blipFill>
                                    <a:blip r:embed="rId23"/>
                                    <a:stretch>
                                      <a:fillRect/>
                                    </a:stretch>
                                  </pic:blipFill>
                                  <pic:spPr>
                                    <a:xfrm>
                                      <a:off x="0" y="0"/>
                                      <a:ext cx="2628877" cy="2628877"/>
                                    </a:xfrm>
                                    <a:prstGeom prst="rect">
                                      <a:avLst/>
                                    </a:prstGeom>
                                  </pic:spPr>
                                </pic:pic>
                              </a:graphicData>
                            </a:graphic>
                          </wp:inline>
                        </w:drawing>
                      </w:r>
                    </w:p>
                  </w:txbxContent>
                </v:textbox>
                <w10:wrap anchory="page"/>
              </v:shape>
            </w:pict>
          </mc:Fallback>
        </mc:AlternateContent>
      </w:r>
    </w:p>
    <w:p w14:paraId="323A133F" w14:textId="77777777" w:rsidR="00E1387B" w:rsidRDefault="00E1387B" w:rsidP="00AC4996"/>
    <w:p w14:paraId="4C795688" w14:textId="77777777" w:rsidR="00DE715C" w:rsidRDefault="00DE715C" w:rsidP="00AC4996"/>
    <w:p w14:paraId="728A16D5" w14:textId="2C1DED6B" w:rsidR="00DE715C" w:rsidRDefault="00DE715C" w:rsidP="00AC4996"/>
    <w:p w14:paraId="1329E635" w14:textId="77777777" w:rsidR="00DE715C" w:rsidRDefault="00DE715C" w:rsidP="00AC4996">
      <w:pPr>
        <w:spacing w:after="0" w:line="240" w:lineRule="auto"/>
      </w:pPr>
      <w:r>
        <w:br w:type="page"/>
      </w:r>
    </w:p>
    <w:p w14:paraId="4D49435E" w14:textId="188861D9" w:rsidR="00BB0A21" w:rsidRDefault="00341232" w:rsidP="00AC4996">
      <w:r>
        <w:rPr>
          <w:noProof/>
        </w:rPr>
        <w:lastRenderedPageBreak/>
        <mc:AlternateContent>
          <mc:Choice Requires="wps">
            <w:drawing>
              <wp:anchor distT="45720" distB="45720" distL="114300" distR="114300" simplePos="0" relativeHeight="251683840" behindDoc="0" locked="0" layoutInCell="1" allowOverlap="1" wp14:anchorId="618F22BF" wp14:editId="168F50C4">
                <wp:simplePos x="0" y="0"/>
                <wp:positionH relativeFrom="margin">
                  <wp:posOffset>-9728</wp:posOffset>
                </wp:positionH>
                <wp:positionV relativeFrom="margin">
                  <wp:align>bottom</wp:align>
                </wp:positionV>
                <wp:extent cx="3429000" cy="8774349"/>
                <wp:effectExtent l="0" t="0" r="0" b="8255"/>
                <wp:wrapNone/>
                <wp:docPr id="1832656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774349"/>
                        </a:xfrm>
                        <a:prstGeom prst="rect">
                          <a:avLst/>
                        </a:prstGeom>
                        <a:solidFill>
                          <a:srgbClr val="FFFFFF"/>
                        </a:solidFill>
                        <a:ln w="9525">
                          <a:noFill/>
                          <a:miter lim="800000"/>
                          <a:headEnd/>
                          <a:tailEnd/>
                        </a:ln>
                      </wps:spPr>
                      <wps:txbx id="13">
                        <w:txbxContent>
                          <w:p w14:paraId="69FA8386" w14:textId="77777777" w:rsidR="00BB0A21" w:rsidRDefault="00BB0A21" w:rsidP="00BB0A21">
                            <w:pPr>
                              <w:pStyle w:val="Heading1"/>
                            </w:pPr>
                            <w:r w:rsidRPr="002C019A">
                              <w:rPr>
                                <w:i/>
                                <w:iCs/>
                              </w:rPr>
                              <w:t>Via con Dios</w:t>
                            </w:r>
                            <w:r>
                              <w:t>, My Darlin</w:t>
                            </w:r>
                          </w:p>
                          <w:p w14:paraId="4A94A451" w14:textId="77777777" w:rsidR="00BB0A21" w:rsidRPr="002C019A" w:rsidRDefault="00BB0A21" w:rsidP="00BB0A21">
                            <w:pPr>
                              <w:pStyle w:val="Byline"/>
                            </w:pPr>
                            <w:r>
                              <w:t>By Tucker Ingham</w:t>
                            </w:r>
                          </w:p>
                          <w:p w14:paraId="437092D7" w14:textId="77777777" w:rsidR="00BB0A21" w:rsidRDefault="00BB0A21" w:rsidP="00BB0A21">
                            <w:r>
                              <w:t>Surely, we all remember those delightful words played and sung so well by Les Paul and Mary Ford. "</w:t>
                            </w:r>
                            <w:r w:rsidRPr="00510041">
                              <w:rPr>
                                <w:i/>
                                <w:iCs/>
                              </w:rPr>
                              <w:t>Via Con Dios</w:t>
                            </w:r>
                            <w:r>
                              <w:t>, my darlin'" Go with God, my sweetheart, go with me into eternity.</w:t>
                            </w:r>
                          </w:p>
                          <w:p w14:paraId="50BE0CA9" w14:textId="6B22A1ED" w:rsidR="00BB0A21" w:rsidRDefault="00BB0A21" w:rsidP="00BB0A21">
                            <w:r>
                              <w:t xml:space="preserve">Then there was the preppy Tijuana Brass with Herb Alpert's joyful trumpets accompanied by cheering crowds at the bullfight, a mariachi celebration. One didn't have to even cross the </w:t>
                            </w:r>
                            <w:r w:rsidR="000F1A54">
                              <w:t>border;</w:t>
                            </w:r>
                            <w:r>
                              <w:t xml:space="preserve"> Mexico was already here. As the Kingston Trio said, "You want green peppers? I'll give you green peppers, Gringo, unless you are in a Tijuana jail and </w:t>
                            </w:r>
                            <w:proofErr w:type="spellStart"/>
                            <w:r>
                              <w:t>ain't</w:t>
                            </w:r>
                            <w:proofErr w:type="spellEnd"/>
                            <w:r>
                              <w:t xml:space="preserve"> got no bail."</w:t>
                            </w:r>
                          </w:p>
                          <w:p w14:paraId="25F87EF8" w14:textId="2AAAE9C6" w:rsidR="00BB0A21" w:rsidRDefault="00BB0A21" w:rsidP="00BB0A21">
                            <w:r>
                              <w:t xml:space="preserve">So, fifty years ago, </w:t>
                            </w:r>
                            <w:proofErr w:type="spellStart"/>
                            <w:r>
                              <w:t>Charmly</w:t>
                            </w:r>
                            <w:proofErr w:type="spellEnd"/>
                            <w:r>
                              <w:t xml:space="preserve"> and I, newly arrived in San Francisco, took it upon </w:t>
                            </w:r>
                            <w:proofErr w:type="gramStart"/>
                            <w:r>
                              <w:t>ourselves</w:t>
                            </w:r>
                            <w:proofErr w:type="gramEnd"/>
                            <w:r>
                              <w:t xml:space="preserve"> to sign up for a ten-day spring vacation to Old Mexico, to experience enchantment </w:t>
                            </w:r>
                            <w:r w:rsidR="008B7FEB">
                              <w:t>firsthand</w:t>
                            </w:r>
                            <w:r>
                              <w:t>.</w:t>
                            </w:r>
                          </w:p>
                          <w:p w14:paraId="492BC630" w14:textId="0287B3FA" w:rsidR="00BB0A21" w:rsidRDefault="00BB0A21" w:rsidP="00BB0A21">
                            <w:r>
                              <w:t>First stop, Acapulco. Wow, those young men really did dive off some very high cliffs alright,</w:t>
                            </w:r>
                            <w:r w:rsidR="000F1A54">
                              <w:t xml:space="preserve"> </w:t>
                            </w:r>
                            <w:r>
                              <w:t>down, down, down into the fo</w:t>
                            </w:r>
                            <w:r w:rsidR="0060769E">
                              <w:t>a</w:t>
                            </w:r>
                            <w:r>
                              <w:t>ming sea below. But we had to put on our suits and r</w:t>
                            </w:r>
                            <w:r w:rsidR="00B13D88">
                              <w:t>u</w:t>
                            </w:r>
                            <w:r>
                              <w:t xml:space="preserve">n down to the golden sandy beach. The water was warm, the beggars not plentiful, no surf, just relaxing. After dinner we returned to our room, noticing the smell of sewage emanating from the bathroom where </w:t>
                            </w:r>
                            <w:r w:rsidR="0060769E">
                              <w:t>our</w:t>
                            </w:r>
                            <w:r>
                              <w:t xml:space="preserve"> suits were drying. Must have been some sewer pipes on the beach, explaining the lack of swimmers.</w:t>
                            </w:r>
                          </w:p>
                          <w:p w14:paraId="78E03B20" w14:textId="2C3B96E5" w:rsidR="00BB0A21" w:rsidRDefault="008B7FEB" w:rsidP="00BB0A21">
                            <w:r>
                              <w:t>Also,</w:t>
                            </w:r>
                            <w:r w:rsidR="00BB0A21">
                              <w:t xml:space="preserve"> in Acapulco not far away was a colleague of ours with his wife. They returned with paratyphoid. Maybe they drank the water. We did not. </w:t>
                            </w:r>
                            <w:r w:rsidR="00EE7277">
                              <w:t>So,</w:t>
                            </w:r>
                            <w:r w:rsidR="00BB0A21">
                              <w:t xml:space="preserve"> if you're going down to Old Mexico, think twice and </w:t>
                            </w:r>
                            <w:r w:rsidR="00BB0A21" w:rsidRPr="00510041">
                              <w:rPr>
                                <w:i/>
                                <w:iCs/>
                              </w:rPr>
                              <w:t>via con Dios.</w:t>
                            </w:r>
                          </w:p>
                          <w:p w14:paraId="77E61B64" w14:textId="565F2217" w:rsidR="00227086" w:rsidRPr="00227086" w:rsidRDefault="00227086" w:rsidP="00BB0A21">
                            <w:r w:rsidRPr="00227086">
                              <w:rPr>
                                <w:noProof/>
                              </w:rPr>
                              <w:drawing>
                                <wp:inline distT="0" distB="0" distL="0" distR="0" wp14:anchorId="1D5EFCE9" wp14:editId="615D674D">
                                  <wp:extent cx="3237230" cy="4855845"/>
                                  <wp:effectExtent l="0" t="0" r="1270" b="1905"/>
                                  <wp:docPr id="77747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1764" name=""/>
                                          <pic:cNvPicPr/>
                                        </pic:nvPicPr>
                                        <pic:blipFill>
                                          <a:blip r:embed="rId24"/>
                                          <a:stretch>
                                            <a:fillRect/>
                                          </a:stretch>
                                        </pic:blipFill>
                                        <pic:spPr>
                                          <a:xfrm>
                                            <a:off x="0" y="0"/>
                                            <a:ext cx="3237230" cy="48558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F22BF" id="_x0000_s1044" type="#_x0000_t202" style="position:absolute;margin-left:-.75pt;margin-top:0;width:270pt;height:690.9pt;z-index:251683840;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" stroked="f">
                <v:textbox style="mso-next-textbox:#_x0000_s1045">
                  <w:txbxContent>
                    <w:p w14:paraId="69FA8386" w14:textId="77777777" w:rsidR="00BB0A21" w:rsidRDefault="00BB0A21" w:rsidP="00BB0A21">
                      <w:pPr>
                        <w:pStyle w:val="Heading1"/>
                      </w:pPr>
                      <w:r w:rsidRPr="002C019A">
                        <w:rPr>
                          <w:i/>
                          <w:iCs/>
                        </w:rPr>
                        <w:t>Via con Dios</w:t>
                      </w:r>
                      <w:r>
                        <w:t>, My Darlin</w:t>
                      </w:r>
                    </w:p>
                    <w:p w14:paraId="4A94A451" w14:textId="77777777" w:rsidR="00BB0A21" w:rsidRPr="002C019A" w:rsidRDefault="00BB0A21" w:rsidP="00BB0A21">
                      <w:pPr>
                        <w:pStyle w:val="Byline"/>
                      </w:pPr>
                      <w:r>
                        <w:t>By Tucker Ingham</w:t>
                      </w:r>
                    </w:p>
                    <w:p w14:paraId="437092D7" w14:textId="77777777" w:rsidR="00BB0A21" w:rsidRDefault="00BB0A21" w:rsidP="00BB0A21">
                      <w:r>
                        <w:t>Surely, we all remember those delightful words played and sung so well by Les Paul and Mary Ford. "</w:t>
                      </w:r>
                      <w:r w:rsidRPr="00510041">
                        <w:rPr>
                          <w:i/>
                          <w:iCs/>
                        </w:rPr>
                        <w:t>Via Con Dios</w:t>
                      </w:r>
                      <w:r>
                        <w:t>, my darlin'" Go with God, my sweetheart, go with me into eternity.</w:t>
                      </w:r>
                    </w:p>
                    <w:p w14:paraId="50BE0CA9" w14:textId="6B22A1ED" w:rsidR="00BB0A21" w:rsidRDefault="00BB0A21" w:rsidP="00BB0A21">
                      <w:r>
                        <w:t xml:space="preserve">Then there was the preppy Tijuana Brass with Herb Alpert's joyful trumpets accompanied by cheering crowds at the bullfight, a mariachi celebration. One didn't have to even cross the </w:t>
                      </w:r>
                      <w:r w:rsidR="000F1A54">
                        <w:t>border;</w:t>
                      </w:r>
                      <w:r>
                        <w:t xml:space="preserve"> Mexico was already here. As the Kingston Trio said, "You want green peppers? I'll give you green peppers, Gringo, unless you are in a Tijuana jail and </w:t>
                      </w:r>
                      <w:proofErr w:type="spellStart"/>
                      <w:r>
                        <w:t>ain't</w:t>
                      </w:r>
                      <w:proofErr w:type="spellEnd"/>
                      <w:r>
                        <w:t xml:space="preserve"> got no bail."</w:t>
                      </w:r>
                    </w:p>
                    <w:p w14:paraId="25F87EF8" w14:textId="2AAAE9C6" w:rsidR="00BB0A21" w:rsidRDefault="00BB0A21" w:rsidP="00BB0A21">
                      <w:r>
                        <w:t xml:space="preserve">So, fifty years ago, </w:t>
                      </w:r>
                      <w:proofErr w:type="spellStart"/>
                      <w:r>
                        <w:t>Charmly</w:t>
                      </w:r>
                      <w:proofErr w:type="spellEnd"/>
                      <w:r>
                        <w:t xml:space="preserve"> and I, newly arrived in San Francisco, took it upon </w:t>
                      </w:r>
                      <w:proofErr w:type="gramStart"/>
                      <w:r>
                        <w:t>ourselves</w:t>
                      </w:r>
                      <w:proofErr w:type="gramEnd"/>
                      <w:r>
                        <w:t xml:space="preserve"> to sign up for a ten-day spring vacation to Old Mexico, to experience enchantment </w:t>
                      </w:r>
                      <w:r w:rsidR="008B7FEB">
                        <w:t>firsthand</w:t>
                      </w:r>
                      <w:r>
                        <w:t>.</w:t>
                      </w:r>
                    </w:p>
                    <w:p w14:paraId="492BC630" w14:textId="0287B3FA" w:rsidR="00BB0A21" w:rsidRDefault="00BB0A21" w:rsidP="00BB0A21">
                      <w:r>
                        <w:t>First stop, Acapulco. Wow, those young men really did dive off some very high cliffs alright,</w:t>
                      </w:r>
                      <w:r w:rsidR="000F1A54">
                        <w:t xml:space="preserve"> </w:t>
                      </w:r>
                      <w:r>
                        <w:t>down, down, down into the fo</w:t>
                      </w:r>
                      <w:r w:rsidR="0060769E">
                        <w:t>a</w:t>
                      </w:r>
                      <w:r>
                        <w:t>ming sea below. But we had to put on our suits and r</w:t>
                      </w:r>
                      <w:r w:rsidR="00B13D88">
                        <w:t>u</w:t>
                      </w:r>
                      <w:r>
                        <w:t xml:space="preserve">n down to the golden sandy beach. The water was warm, the beggars not plentiful, no surf, just relaxing. After dinner we returned to our room, noticing the smell of sewage emanating from the bathroom where </w:t>
                      </w:r>
                      <w:r w:rsidR="0060769E">
                        <w:t>our</w:t>
                      </w:r>
                      <w:r>
                        <w:t xml:space="preserve"> suits were drying. Must have been some sewer pipes on the beach, explaining the lack of swimmers.</w:t>
                      </w:r>
                    </w:p>
                    <w:p w14:paraId="78E03B20" w14:textId="2C3B96E5" w:rsidR="00BB0A21" w:rsidRDefault="008B7FEB" w:rsidP="00BB0A21">
                      <w:r>
                        <w:t>Also,</w:t>
                      </w:r>
                      <w:r w:rsidR="00BB0A21">
                        <w:t xml:space="preserve"> in Acapulco not far away was a colleague of ours with his wife. They returned with paratyphoid. Maybe they drank the water. We did not. </w:t>
                      </w:r>
                      <w:r w:rsidR="00EE7277">
                        <w:t>So,</w:t>
                      </w:r>
                      <w:r w:rsidR="00BB0A21">
                        <w:t xml:space="preserve"> if you're going down to Old Mexico, think twice and </w:t>
                      </w:r>
                      <w:r w:rsidR="00BB0A21" w:rsidRPr="00510041">
                        <w:rPr>
                          <w:i/>
                          <w:iCs/>
                        </w:rPr>
                        <w:t>via con Dios.</w:t>
                      </w:r>
                    </w:p>
                    <w:p w14:paraId="77E61B64" w14:textId="565F2217" w:rsidR="00227086" w:rsidRPr="00227086" w:rsidRDefault="00227086" w:rsidP="00BB0A21">
                      <w:r w:rsidRPr="00227086">
                        <w:rPr>
                          <w:noProof/>
                        </w:rPr>
                        <w:drawing>
                          <wp:inline distT="0" distB="0" distL="0" distR="0" wp14:anchorId="1D5EFCE9" wp14:editId="615D674D">
                            <wp:extent cx="3237230" cy="4855845"/>
                            <wp:effectExtent l="0" t="0" r="1270" b="1905"/>
                            <wp:docPr id="77747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1764" name=""/>
                                    <pic:cNvPicPr/>
                                  </pic:nvPicPr>
                                  <pic:blipFill>
                                    <a:blip r:embed="rId24"/>
                                    <a:stretch>
                                      <a:fillRect/>
                                    </a:stretch>
                                  </pic:blipFill>
                                  <pic:spPr>
                                    <a:xfrm>
                                      <a:off x="0" y="0"/>
                                      <a:ext cx="3237230" cy="4855845"/>
                                    </a:xfrm>
                                    <a:prstGeom prst="rect">
                                      <a:avLst/>
                                    </a:prstGeom>
                                  </pic:spPr>
                                </pic:pic>
                              </a:graphicData>
                            </a:graphic>
                          </wp:inline>
                        </w:drawing>
                      </w:r>
                    </w:p>
                  </w:txbxContent>
                </v:textbox>
                <w10:wrap anchorx="margin" anchory="margin"/>
              </v:shape>
            </w:pict>
          </mc:Fallback>
        </mc:AlternateContent>
      </w:r>
    </w:p>
    <w:p w14:paraId="24DE1645" w14:textId="026F99FE" w:rsidR="00304068" w:rsidRDefault="00341232" w:rsidP="00AC4996">
      <w:r>
        <w:rPr>
          <w:noProof/>
        </w:rPr>
        <mc:AlternateContent>
          <mc:Choice Requires="wps">
            <w:drawing>
              <wp:anchor distT="45720" distB="45720" distL="114300" distR="114300" simplePos="0" relativeHeight="251684864" behindDoc="0" locked="0" layoutInCell="1" allowOverlap="1" wp14:anchorId="0EAA5A06" wp14:editId="131A32A4">
                <wp:simplePos x="0" y="0"/>
                <wp:positionH relativeFrom="margin">
                  <wp:align>right</wp:align>
                </wp:positionH>
                <wp:positionV relativeFrom="page">
                  <wp:posOffset>790575</wp:posOffset>
                </wp:positionV>
                <wp:extent cx="3429000" cy="8780280"/>
                <wp:effectExtent l="0" t="0" r="0" b="1905"/>
                <wp:wrapNone/>
                <wp:docPr id="844533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780280"/>
                        </a:xfrm>
                        <a:prstGeom prst="rect">
                          <a:avLst/>
                        </a:prstGeom>
                        <a:solidFill>
                          <a:srgbClr val="FFFFFF"/>
                        </a:solidFill>
                        <a:ln w="9525">
                          <a:noFill/>
                          <a:miter lim="800000"/>
                          <a:headEnd/>
                          <a:tailEnd/>
                        </a:ln>
                      </wps:spPr>
                      <wps:linkedTxbx id="1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A5A06" id="_x0000_s1045" type="#_x0000_t202" style="position:absolute;margin-left:218.8pt;margin-top:62.25pt;width:270pt;height:691.35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" stroked="f">
                <v:textbox>
                  <w:txbxContent/>
                </v:textbox>
                <w10:wrap anchorx="margin" anchory="page"/>
              </v:shape>
            </w:pict>
          </mc:Fallback>
        </mc:AlternateContent>
      </w:r>
    </w:p>
    <w:p w14:paraId="3481E12A" w14:textId="4714D1D0" w:rsidR="00304068" w:rsidRDefault="00304068" w:rsidP="00AC4996"/>
    <w:p w14:paraId="425AC49F" w14:textId="466B3122" w:rsidR="00304068" w:rsidRDefault="00304068" w:rsidP="00AC4996"/>
    <w:p w14:paraId="042E92DD" w14:textId="6C40D931" w:rsidR="006665FD" w:rsidRDefault="009F62A4" w:rsidP="00AC4996">
      <w:pPr>
        <w:spacing w:after="0" w:line="240" w:lineRule="auto"/>
      </w:pPr>
      <w:r>
        <w:rPr>
          <w:noProof/>
        </w:rPr>
        <mc:AlternateContent>
          <mc:Choice Requires="wps">
            <w:drawing>
              <wp:inline distT="0" distB="0" distL="0" distR="0" wp14:anchorId="082F7B7D" wp14:editId="0ED91A0D">
                <wp:extent cx="304800" cy="304800"/>
                <wp:effectExtent l="0" t="0" r="0" b="0"/>
                <wp:docPr id="2092388669" name="Rectangle 29"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05223A" id="Rectangle 29"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665FD">
        <w:br w:type="page"/>
      </w:r>
    </w:p>
    <w:p w14:paraId="340E6CF8" w14:textId="77777777" w:rsidR="00BB0A21" w:rsidRDefault="00BB0A21" w:rsidP="00AC4996">
      <w:r>
        <w:rPr>
          <w:noProof/>
        </w:rPr>
        <w:lastRenderedPageBreak/>
        <mc:AlternateContent>
          <mc:Choice Requires="wps">
            <w:drawing>
              <wp:anchor distT="45720" distB="45720" distL="114300" distR="114300" simplePos="0" relativeHeight="251687936" behindDoc="0" locked="0" layoutInCell="1" allowOverlap="1" wp14:anchorId="28774149" wp14:editId="64D888CB">
                <wp:simplePos x="0" y="0"/>
                <wp:positionH relativeFrom="column">
                  <wp:posOffset>3429000</wp:posOffset>
                </wp:positionH>
                <wp:positionV relativeFrom="margin">
                  <wp:align>bottom</wp:align>
                </wp:positionV>
                <wp:extent cx="3429000" cy="9112250"/>
                <wp:effectExtent l="0" t="0" r="0" b="0"/>
                <wp:wrapNone/>
                <wp:docPr id="1348625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12250"/>
                        </a:xfrm>
                        <a:prstGeom prst="rect">
                          <a:avLst/>
                        </a:prstGeom>
                        <a:solidFill>
                          <a:srgbClr val="FFFFFF"/>
                        </a:solidFill>
                        <a:ln w="9525">
                          <a:noFill/>
                          <a:miter lim="800000"/>
                          <a:headEnd/>
                          <a:tailEnd/>
                        </a:ln>
                      </wps:spPr>
                      <wps:linkedTxbx id="1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74149" id="_x0000_s1046" type="#_x0000_t202" style="position:absolute;margin-left:270pt;margin-top:0;width:270pt;height:717.5pt;z-index:251687936;visibility:visible;mso-wrap-style:square;mso-width-percent:0;mso-height-percent:0;mso-wrap-distance-left:9pt;mso-wrap-distance-top:3.6pt;mso-wrap-distance-right:9pt;mso-wrap-distance-bottom:3.6pt;mso-position-horizontal:absolute;mso-position-horizontal-relative:text;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" stroked="f">
                <v:textbox>
                  <w:txbxContent/>
                </v:textbox>
                <w10:wrap anchory="margin"/>
              </v:shape>
            </w:pict>
          </mc:Fallback>
        </mc:AlternateContent>
      </w:r>
      <w:r>
        <w:rPr>
          <w:noProof/>
        </w:rPr>
        <mc:AlternateContent>
          <mc:Choice Requires="wps">
            <w:drawing>
              <wp:anchor distT="45720" distB="45720" distL="114300" distR="114300" simplePos="0" relativeHeight="251686912" behindDoc="0" locked="0" layoutInCell="1" allowOverlap="1" wp14:anchorId="44EDA48F" wp14:editId="66F51FF9">
                <wp:simplePos x="0" y="0"/>
                <wp:positionH relativeFrom="margin">
                  <wp:align>left</wp:align>
                </wp:positionH>
                <wp:positionV relativeFrom="page">
                  <wp:posOffset>463550</wp:posOffset>
                </wp:positionV>
                <wp:extent cx="3429000" cy="9105900"/>
                <wp:effectExtent l="0" t="0" r="0" b="0"/>
                <wp:wrapNone/>
                <wp:docPr id="308540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05900"/>
                        </a:xfrm>
                        <a:prstGeom prst="rect">
                          <a:avLst/>
                        </a:prstGeom>
                        <a:solidFill>
                          <a:srgbClr val="FFFFFF"/>
                        </a:solidFill>
                        <a:ln w="9525">
                          <a:noFill/>
                          <a:miter lim="800000"/>
                          <a:headEnd/>
                          <a:tailEnd/>
                        </a:ln>
                      </wps:spPr>
                      <wps:txbx id="14">
                        <w:txbxContent>
                          <w:p w14:paraId="328A7596" w14:textId="77777777" w:rsidR="00D22219" w:rsidRDefault="00D22219" w:rsidP="009B3CB8">
                            <w:pPr>
                              <w:pStyle w:val="Heading1"/>
                            </w:pPr>
                            <w:r>
                              <w:t>Road Racing in Mexico</w:t>
                            </w:r>
                          </w:p>
                          <w:p w14:paraId="1BF268D5" w14:textId="068D1640" w:rsidR="00FC4174" w:rsidRDefault="00D22219" w:rsidP="00FC4174">
                            <w:pPr>
                              <w:pStyle w:val="Byline"/>
                            </w:pPr>
                            <w:r>
                              <w:t>by Tom King</w:t>
                            </w:r>
                          </w:p>
                          <w:p w14:paraId="25EAF6B8" w14:textId="4207B39B" w:rsidR="009B3CB8" w:rsidRDefault="009B3CB8" w:rsidP="001A0C0A">
                            <w:pPr>
                              <w:spacing w:after="0"/>
                            </w:pPr>
                            <w:r>
                              <w:rPr>
                                <w:rFonts w:cstheme="minorHAnsi"/>
                                <w:b/>
                                <w:noProof/>
                              </w:rPr>
                              <w:drawing>
                                <wp:inline distT="0" distB="0" distL="0" distR="0" wp14:anchorId="3C821514" wp14:editId="669D6E5C">
                                  <wp:extent cx="3257550" cy="3257550"/>
                                  <wp:effectExtent l="0" t="0" r="0" b="0"/>
                                  <wp:docPr id="759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63" name="Picture 7591263"/>
                                          <pic:cNvPicPr/>
                                        </pic:nvPicPr>
                                        <pic:blipFill>
                                          <a:blip r:embed="rId25">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inline>
                              </w:drawing>
                            </w:r>
                          </w:p>
                          <w:p w14:paraId="065CB9D6" w14:textId="4E6F782B" w:rsidR="00B72C1E" w:rsidRDefault="00B72C1E" w:rsidP="00AC52C9">
                            <w:pPr>
                              <w:pStyle w:val="Heading2"/>
                            </w:pPr>
                            <w:r>
                              <w:t>Averting Disaster</w:t>
                            </w:r>
                          </w:p>
                          <w:p w14:paraId="2E51E8D6" w14:textId="6A133785" w:rsidR="00B72C1E" w:rsidRDefault="00B72C1E" w:rsidP="00B72C1E">
                            <w:r>
                              <w:t xml:space="preserve">Cresting the hill at 100 mph, we burst upon a family in the middle of the road: mother, father, two small kids and a puppy in the left lane, a larger dog in the right lane, and Meme and I in the </w:t>
                            </w:r>
                            <w:proofErr w:type="spellStart"/>
                            <w:r>
                              <w:t>Silkrip</w:t>
                            </w:r>
                            <w:proofErr w:type="spellEnd"/>
                            <w:r>
                              <w:t xml:space="preserve"> NSX tearing down the middle.</w:t>
                            </w:r>
                            <w:r w:rsidR="009B3CB8">
                              <w:t xml:space="preserve"> </w:t>
                            </w:r>
                            <w:r>
                              <w:t>Racing in Mexico means your day can go from good to very bad in an instant.</w:t>
                            </w:r>
                          </w:p>
                          <w:p w14:paraId="175E2606" w14:textId="2DAFF402" w:rsidR="00B72C1E" w:rsidRDefault="00B72C1E" w:rsidP="00B72C1E">
                            <w:r>
                              <w:t>Immediate threshold braking, don’t lose control of the car sideways and collect them all, favor the right and hit the big dog if she moves, just trim her nose whiskers if she doesn’t.</w:t>
                            </w:r>
                            <w:r w:rsidR="009B3CB8">
                              <w:t xml:space="preserve"> </w:t>
                            </w:r>
                            <w:r>
                              <w:t>Give the family the most room possible.</w:t>
                            </w:r>
                            <w:r w:rsidR="009B3CB8">
                              <w:t xml:space="preserve"> </w:t>
                            </w:r>
                            <w:r>
                              <w:t xml:space="preserve">Please, nobody </w:t>
                            </w:r>
                            <w:proofErr w:type="gramStart"/>
                            <w:r>
                              <w:t>move</w:t>
                            </w:r>
                            <w:proofErr w:type="gramEnd"/>
                            <w:r w:rsidR="00FC4174">
                              <w:t>!</w:t>
                            </w:r>
                            <w:r w:rsidR="009B3CB8">
                              <w:t xml:space="preserve"> </w:t>
                            </w:r>
                          </w:p>
                          <w:p w14:paraId="11E56436" w14:textId="61F2C79B" w:rsidR="00B72C1E" w:rsidRDefault="00B72C1E" w:rsidP="00B72C1E">
                            <w:r>
                              <w:t>With the weight all on the front tires, scrubbing off speed, we slid past as they were frozen in place, mouths agape.</w:t>
                            </w:r>
                            <w:r w:rsidR="009B3CB8">
                              <w:t xml:space="preserve"> </w:t>
                            </w:r>
                            <w:r>
                              <w:t>Check mirrors, everyone okay, our stage time ruined but not our lives.</w:t>
                            </w:r>
                            <w:r w:rsidR="009B3CB8">
                              <w:t xml:space="preserve"> </w:t>
                            </w:r>
                            <w:r>
                              <w:t xml:space="preserve">It was </w:t>
                            </w:r>
                            <w:proofErr w:type="gramStart"/>
                            <w:r>
                              <w:t>pretty quiet</w:t>
                            </w:r>
                            <w:proofErr w:type="gramEnd"/>
                            <w:r>
                              <w:t xml:space="preserve"> in the car.</w:t>
                            </w:r>
                            <w:r w:rsidR="009B3CB8">
                              <w:t xml:space="preserve"> </w:t>
                            </w:r>
                            <w:r>
                              <w:t xml:space="preserve">We knew how close to disaster </w:t>
                            </w:r>
                            <w:r w:rsidR="00FB3EE3">
                              <w:t>we</w:t>
                            </w:r>
                            <w:r>
                              <w:t xml:space="preserve"> had been.</w:t>
                            </w:r>
                          </w:p>
                          <w:p w14:paraId="05064ED5" w14:textId="5E0AFA53" w:rsidR="00083002" w:rsidRDefault="00083002" w:rsidP="00B72C1E">
                            <w:r>
                              <w:rPr>
                                <w:rFonts w:cstheme="minorHAnsi"/>
                                <w:noProof/>
                              </w:rPr>
                              <w:drawing>
                                <wp:inline distT="0" distB="0" distL="0" distR="0" wp14:anchorId="66321DCA" wp14:editId="7BBDE576">
                                  <wp:extent cx="3236595" cy="1162050"/>
                                  <wp:effectExtent l="0" t="0" r="1905" b="0"/>
                                  <wp:docPr id="740295055" name="Picture 5" descr="A car driving on a winding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5055" name="Picture 5" descr="A car driving on a winding road&#10;&#10;AI-generated content may be incorrect."/>
                                          <pic:cNvPicPr/>
                                        </pic:nvPicPr>
                                        <pic:blipFill rotWithShape="1">
                                          <a:blip r:embed="rId26" cstate="print">
                                            <a:extLst>
                                              <a:ext uri="{28A0092B-C50C-407E-A947-70E740481C1C}">
                                                <a14:useLocalDpi xmlns:a14="http://schemas.microsoft.com/office/drawing/2010/main" val="0"/>
                                              </a:ext>
                                            </a:extLst>
                                          </a:blip>
                                          <a:srcRect t="17658" b="28487"/>
                                          <a:stretch/>
                                        </pic:blipFill>
                                        <pic:spPr bwMode="auto">
                                          <a:xfrm>
                                            <a:off x="0" y="0"/>
                                            <a:ext cx="3237230" cy="1162278"/>
                                          </a:xfrm>
                                          <a:prstGeom prst="rect">
                                            <a:avLst/>
                                          </a:prstGeom>
                                          <a:ln>
                                            <a:noFill/>
                                          </a:ln>
                                          <a:extLst>
                                            <a:ext uri="{53640926-AAD7-44D8-BBD7-CCE9431645EC}">
                                              <a14:shadowObscured xmlns:a14="http://schemas.microsoft.com/office/drawing/2010/main"/>
                                            </a:ext>
                                          </a:extLst>
                                        </pic:spPr>
                                      </pic:pic>
                                    </a:graphicData>
                                  </a:graphic>
                                </wp:inline>
                              </w:drawing>
                            </w:r>
                          </w:p>
                          <w:p w14:paraId="2D2251DE" w14:textId="7FCDDEF9" w:rsidR="00D22219" w:rsidRDefault="00B72C1E" w:rsidP="00B72C1E">
                            <w:r>
                              <w:t>Racing in Mexico is dangerous, and we accept that for ourselves, but this was the most serious peril I had encountered for innocent bystanders.</w:t>
                            </w:r>
                            <w:r w:rsidR="009B3CB8">
                              <w:t xml:space="preserve"> </w:t>
                            </w:r>
                            <w:r>
                              <w:t>They were probably spectating in the woods as the cars sped by at one-minute intervals when the big dog wandered into the road.</w:t>
                            </w:r>
                            <w:r w:rsidR="009B3CB8">
                              <w:t xml:space="preserve"> </w:t>
                            </w:r>
                            <w:r>
                              <w:t>I imagine them venturing tentatively into the road to call the dog back, and then their worst nightmare suddenly hurtled toward them.</w:t>
                            </w:r>
                            <w:r w:rsidR="009B3CB8">
                              <w:t xml:space="preserve"> </w:t>
                            </w:r>
                            <w:r>
                              <w:t>I hope they eventually got over feeling like quarks in a Large Hadron Collider.</w:t>
                            </w:r>
                          </w:p>
                          <w:p w14:paraId="053BCCCE" w14:textId="207B5FBF" w:rsidR="00D22219" w:rsidRDefault="00FC4174" w:rsidP="00D22219">
                            <w:r>
                              <w:rPr>
                                <w:rFonts w:cstheme="minorHAnsi"/>
                                <w:noProof/>
                                <w:sz w:val="24"/>
                                <w:szCs w:val="24"/>
                              </w:rPr>
                              <w:drawing>
                                <wp:inline distT="0" distB="0" distL="0" distR="0" wp14:anchorId="3814D437" wp14:editId="6F325F67">
                                  <wp:extent cx="3237230" cy="2156424"/>
                                  <wp:effectExtent l="0" t="0" r="1270" b="0"/>
                                  <wp:docPr id="130098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6520" name="Picture 13009865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7230" cy="21564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DA48F" id="_x0000_s1047" type="#_x0000_t202" style="position:absolute;margin-left:0;margin-top:36.5pt;width:270pt;height:717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" stroked="f">
                <v:textbox style="mso-next-textbox:#_x0000_s1046">
                  <w:txbxContent>
                    <w:p w14:paraId="328A7596" w14:textId="77777777" w:rsidR="00D22219" w:rsidRDefault="00D22219" w:rsidP="009B3CB8">
                      <w:pPr>
                        <w:pStyle w:val="Heading1"/>
                      </w:pPr>
                      <w:r>
                        <w:t>Road Racing in Mexico</w:t>
                      </w:r>
                    </w:p>
                    <w:p w14:paraId="1BF268D5" w14:textId="068D1640" w:rsidR="00FC4174" w:rsidRDefault="00D22219" w:rsidP="00FC4174">
                      <w:pPr>
                        <w:pStyle w:val="Byline"/>
                      </w:pPr>
                      <w:r>
                        <w:t>by Tom King</w:t>
                      </w:r>
                    </w:p>
                    <w:p w14:paraId="25EAF6B8" w14:textId="4207B39B" w:rsidR="009B3CB8" w:rsidRDefault="009B3CB8" w:rsidP="001A0C0A">
                      <w:pPr>
                        <w:spacing w:after="0"/>
                      </w:pPr>
                      <w:r>
                        <w:rPr>
                          <w:rFonts w:cstheme="minorHAnsi"/>
                          <w:b/>
                          <w:noProof/>
                        </w:rPr>
                        <w:drawing>
                          <wp:inline distT="0" distB="0" distL="0" distR="0" wp14:anchorId="3C821514" wp14:editId="669D6E5C">
                            <wp:extent cx="3257550" cy="3257550"/>
                            <wp:effectExtent l="0" t="0" r="0" b="0"/>
                            <wp:docPr id="759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63" name="Picture 7591263"/>
                                    <pic:cNvPicPr/>
                                  </pic:nvPicPr>
                                  <pic:blipFill>
                                    <a:blip r:embed="rId25">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inline>
                        </w:drawing>
                      </w:r>
                    </w:p>
                    <w:p w14:paraId="065CB9D6" w14:textId="4E6F782B" w:rsidR="00B72C1E" w:rsidRDefault="00B72C1E" w:rsidP="00AC52C9">
                      <w:pPr>
                        <w:pStyle w:val="Heading2"/>
                      </w:pPr>
                      <w:r>
                        <w:t>Averting Disaster</w:t>
                      </w:r>
                    </w:p>
                    <w:p w14:paraId="2E51E8D6" w14:textId="6A133785" w:rsidR="00B72C1E" w:rsidRDefault="00B72C1E" w:rsidP="00B72C1E">
                      <w:r>
                        <w:t xml:space="preserve">Cresting the hill at 100 mph, we burst upon a family in the middle of the road: mother, father, two small kids and a puppy in the left lane, a larger dog in the right lane, and Meme and I in the </w:t>
                      </w:r>
                      <w:proofErr w:type="spellStart"/>
                      <w:r>
                        <w:t>Silkrip</w:t>
                      </w:r>
                      <w:proofErr w:type="spellEnd"/>
                      <w:r>
                        <w:t xml:space="preserve"> NSX tearing down the middle.</w:t>
                      </w:r>
                      <w:r w:rsidR="009B3CB8">
                        <w:t xml:space="preserve"> </w:t>
                      </w:r>
                      <w:r>
                        <w:t>Racing in Mexico means your day can go from good to very bad in an instant.</w:t>
                      </w:r>
                    </w:p>
                    <w:p w14:paraId="175E2606" w14:textId="2DAFF402" w:rsidR="00B72C1E" w:rsidRDefault="00B72C1E" w:rsidP="00B72C1E">
                      <w:r>
                        <w:t>Immediate threshold braking, don’t lose control of the car sideways and collect them all, favor the right and hit the big dog if she moves, just trim her nose whiskers if she doesn’t.</w:t>
                      </w:r>
                      <w:r w:rsidR="009B3CB8">
                        <w:t xml:space="preserve"> </w:t>
                      </w:r>
                      <w:r>
                        <w:t>Give the family the most room possible.</w:t>
                      </w:r>
                      <w:r w:rsidR="009B3CB8">
                        <w:t xml:space="preserve"> </w:t>
                      </w:r>
                      <w:r>
                        <w:t xml:space="preserve">Please, nobody </w:t>
                      </w:r>
                      <w:proofErr w:type="gramStart"/>
                      <w:r>
                        <w:t>move</w:t>
                      </w:r>
                      <w:proofErr w:type="gramEnd"/>
                      <w:r w:rsidR="00FC4174">
                        <w:t>!</w:t>
                      </w:r>
                      <w:r w:rsidR="009B3CB8">
                        <w:t xml:space="preserve"> </w:t>
                      </w:r>
                    </w:p>
                    <w:p w14:paraId="11E56436" w14:textId="61F2C79B" w:rsidR="00B72C1E" w:rsidRDefault="00B72C1E" w:rsidP="00B72C1E">
                      <w:r>
                        <w:t>With the weight all on the front tires, scrubbing off speed, we slid past as they were frozen in place, mouths agape.</w:t>
                      </w:r>
                      <w:r w:rsidR="009B3CB8">
                        <w:t xml:space="preserve"> </w:t>
                      </w:r>
                      <w:r>
                        <w:t>Check mirrors, everyone okay, our stage time ruined but not our lives.</w:t>
                      </w:r>
                      <w:r w:rsidR="009B3CB8">
                        <w:t xml:space="preserve"> </w:t>
                      </w:r>
                      <w:r>
                        <w:t xml:space="preserve">It was </w:t>
                      </w:r>
                      <w:proofErr w:type="gramStart"/>
                      <w:r>
                        <w:t>pretty quiet</w:t>
                      </w:r>
                      <w:proofErr w:type="gramEnd"/>
                      <w:r>
                        <w:t xml:space="preserve"> in the car.</w:t>
                      </w:r>
                      <w:r w:rsidR="009B3CB8">
                        <w:t xml:space="preserve"> </w:t>
                      </w:r>
                      <w:r>
                        <w:t xml:space="preserve">We knew how close to disaster </w:t>
                      </w:r>
                      <w:r w:rsidR="00FB3EE3">
                        <w:t>we</w:t>
                      </w:r>
                      <w:r>
                        <w:t xml:space="preserve"> had been.</w:t>
                      </w:r>
                    </w:p>
                    <w:p w14:paraId="05064ED5" w14:textId="5E0AFA53" w:rsidR="00083002" w:rsidRDefault="00083002" w:rsidP="00B72C1E">
                      <w:r>
                        <w:rPr>
                          <w:rFonts w:cstheme="minorHAnsi"/>
                          <w:noProof/>
                        </w:rPr>
                        <w:drawing>
                          <wp:inline distT="0" distB="0" distL="0" distR="0" wp14:anchorId="66321DCA" wp14:editId="7BBDE576">
                            <wp:extent cx="3236595" cy="1162050"/>
                            <wp:effectExtent l="0" t="0" r="1905" b="0"/>
                            <wp:docPr id="740295055" name="Picture 5" descr="A car driving on a winding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5055" name="Picture 5" descr="A car driving on a winding road&#10;&#10;AI-generated content may be incorrect."/>
                                    <pic:cNvPicPr/>
                                  </pic:nvPicPr>
                                  <pic:blipFill rotWithShape="1">
                                    <a:blip r:embed="rId26" cstate="print">
                                      <a:extLst>
                                        <a:ext uri="{28A0092B-C50C-407E-A947-70E740481C1C}">
                                          <a14:useLocalDpi xmlns:a14="http://schemas.microsoft.com/office/drawing/2010/main" val="0"/>
                                        </a:ext>
                                      </a:extLst>
                                    </a:blip>
                                    <a:srcRect t="17658" b="28487"/>
                                    <a:stretch/>
                                  </pic:blipFill>
                                  <pic:spPr bwMode="auto">
                                    <a:xfrm>
                                      <a:off x="0" y="0"/>
                                      <a:ext cx="3237230" cy="1162278"/>
                                    </a:xfrm>
                                    <a:prstGeom prst="rect">
                                      <a:avLst/>
                                    </a:prstGeom>
                                    <a:ln>
                                      <a:noFill/>
                                    </a:ln>
                                    <a:extLst>
                                      <a:ext uri="{53640926-AAD7-44D8-BBD7-CCE9431645EC}">
                                        <a14:shadowObscured xmlns:a14="http://schemas.microsoft.com/office/drawing/2010/main"/>
                                      </a:ext>
                                    </a:extLst>
                                  </pic:spPr>
                                </pic:pic>
                              </a:graphicData>
                            </a:graphic>
                          </wp:inline>
                        </w:drawing>
                      </w:r>
                    </w:p>
                    <w:p w14:paraId="2D2251DE" w14:textId="7FCDDEF9" w:rsidR="00D22219" w:rsidRDefault="00B72C1E" w:rsidP="00B72C1E">
                      <w:r>
                        <w:t>Racing in Mexico is dangerous, and we accept that for ourselves, but this was the most serious peril I had encountered for innocent bystanders.</w:t>
                      </w:r>
                      <w:r w:rsidR="009B3CB8">
                        <w:t xml:space="preserve"> </w:t>
                      </w:r>
                      <w:r>
                        <w:t>They were probably spectating in the woods as the cars sped by at one-minute intervals when the big dog wandered into the road.</w:t>
                      </w:r>
                      <w:r w:rsidR="009B3CB8">
                        <w:t xml:space="preserve"> </w:t>
                      </w:r>
                      <w:r>
                        <w:t>I imagine them venturing tentatively into the road to call the dog back, and then their worst nightmare suddenly hurtled toward them.</w:t>
                      </w:r>
                      <w:r w:rsidR="009B3CB8">
                        <w:t xml:space="preserve"> </w:t>
                      </w:r>
                      <w:r>
                        <w:t>I hope they eventually got over feeling like quarks in a Large Hadron Collider.</w:t>
                      </w:r>
                    </w:p>
                    <w:p w14:paraId="053BCCCE" w14:textId="207B5FBF" w:rsidR="00D22219" w:rsidRDefault="00FC4174" w:rsidP="00D22219">
                      <w:r>
                        <w:rPr>
                          <w:rFonts w:cstheme="minorHAnsi"/>
                          <w:noProof/>
                          <w:sz w:val="24"/>
                          <w:szCs w:val="24"/>
                        </w:rPr>
                        <w:drawing>
                          <wp:inline distT="0" distB="0" distL="0" distR="0" wp14:anchorId="3814D437" wp14:editId="6F325F67">
                            <wp:extent cx="3237230" cy="2156424"/>
                            <wp:effectExtent l="0" t="0" r="1270" b="0"/>
                            <wp:docPr id="130098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6520" name="Picture 13009865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7230" cy="2156424"/>
                                    </a:xfrm>
                                    <a:prstGeom prst="rect">
                                      <a:avLst/>
                                    </a:prstGeom>
                                  </pic:spPr>
                                </pic:pic>
                              </a:graphicData>
                            </a:graphic>
                          </wp:inline>
                        </w:drawing>
                      </w:r>
                    </w:p>
                  </w:txbxContent>
                </v:textbox>
                <w10:wrap anchorx="margin" anchory="page"/>
              </v:shape>
            </w:pict>
          </mc:Fallback>
        </mc:AlternateContent>
      </w:r>
    </w:p>
    <w:p w14:paraId="23BF7780" w14:textId="77777777" w:rsidR="006665FD" w:rsidRDefault="006665FD" w:rsidP="00AC4996"/>
    <w:p w14:paraId="6667F3F9" w14:textId="7E31C6A8" w:rsidR="00B15BA1" w:rsidRDefault="00B15BA1" w:rsidP="00AC4996">
      <w:pPr>
        <w:spacing w:after="0" w:line="240" w:lineRule="auto"/>
      </w:pPr>
      <w:r>
        <w:br w:type="page"/>
      </w:r>
    </w:p>
    <w:p w14:paraId="192FDC65" w14:textId="4C5110E6" w:rsidR="006870A6" w:rsidRDefault="00F47F9F" w:rsidP="00AC4996">
      <w:r>
        <w:rPr>
          <w:noProof/>
        </w:rPr>
        <w:lastRenderedPageBreak/>
        <mc:AlternateContent>
          <mc:Choice Requires="wps">
            <w:drawing>
              <wp:anchor distT="45720" distB="45720" distL="114300" distR="114300" simplePos="0" relativeHeight="251694080" behindDoc="0" locked="0" layoutInCell="1" allowOverlap="1" wp14:anchorId="5C26BB7F" wp14:editId="575ED43F">
                <wp:simplePos x="0" y="0"/>
                <wp:positionH relativeFrom="column">
                  <wp:posOffset>3427379</wp:posOffset>
                </wp:positionH>
                <wp:positionV relativeFrom="page">
                  <wp:posOffset>466928</wp:posOffset>
                </wp:positionV>
                <wp:extent cx="3429000" cy="9105089"/>
                <wp:effectExtent l="0" t="0" r="0" b="1270"/>
                <wp:wrapNone/>
                <wp:docPr id="1533379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05089"/>
                        </a:xfrm>
                        <a:prstGeom prst="rect">
                          <a:avLst/>
                        </a:prstGeom>
                        <a:solidFill>
                          <a:srgbClr val="FFFFFF"/>
                        </a:solidFill>
                        <a:ln w="9525">
                          <a:noFill/>
                          <a:miter lim="800000"/>
                          <a:headEnd/>
                          <a:tailEnd/>
                        </a:ln>
                      </wps:spPr>
                      <wps:linkedTxbx id="15"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6BB7F" id="_x0000_s1048" type="#_x0000_t202" style="position:absolute;margin-left:269.85pt;margin-top:36.75pt;width:270pt;height:716.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" stroked="f">
                <v:textbox>
                  <w:txbxContent/>
                </v:textbox>
                <w10:wrap anchory="page"/>
              </v:shape>
            </w:pict>
          </mc:Fallback>
        </mc:AlternateContent>
      </w:r>
      <w:r>
        <w:rPr>
          <w:noProof/>
        </w:rPr>
        <mc:AlternateContent>
          <mc:Choice Requires="wps">
            <w:drawing>
              <wp:anchor distT="45720" distB="45720" distL="114300" distR="114300" simplePos="0" relativeHeight="251693056" behindDoc="0" locked="0" layoutInCell="1" allowOverlap="1" wp14:anchorId="2C36EF5E" wp14:editId="079AC406">
                <wp:simplePos x="0" y="0"/>
                <wp:positionH relativeFrom="margin">
                  <wp:align>left</wp:align>
                </wp:positionH>
                <wp:positionV relativeFrom="page">
                  <wp:posOffset>463550</wp:posOffset>
                </wp:positionV>
                <wp:extent cx="3429000" cy="9086850"/>
                <wp:effectExtent l="0" t="0" r="0" b="0"/>
                <wp:wrapNone/>
                <wp:docPr id="308025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86850"/>
                        </a:xfrm>
                        <a:prstGeom prst="rect">
                          <a:avLst/>
                        </a:prstGeom>
                        <a:solidFill>
                          <a:srgbClr val="FFFFFF"/>
                        </a:solidFill>
                        <a:ln w="9525">
                          <a:noFill/>
                          <a:miter lim="800000"/>
                          <a:headEnd/>
                          <a:tailEnd/>
                        </a:ln>
                      </wps:spPr>
                      <wps:txbx id="15">
                        <w:txbxContent>
                          <w:p w14:paraId="545391F0" w14:textId="425F06EE" w:rsidR="0059447E" w:rsidRDefault="00B17C31" w:rsidP="0059447E">
                            <w:pPr>
                              <w:pStyle w:val="Heading1"/>
                            </w:pPr>
                            <w:r w:rsidRPr="00B17C31">
                              <w:t>Gray Kitty and Fancy</w:t>
                            </w:r>
                            <w:r w:rsidR="00F757BC">
                              <w:t>:</w:t>
                            </w:r>
                            <w:r w:rsidR="00F757BC">
                              <w:br/>
                            </w:r>
                            <w:r w:rsidR="0059447E">
                              <w:t>Two Cat</w:t>
                            </w:r>
                            <w:r w:rsidR="00F757BC">
                              <w:t>s in</w:t>
                            </w:r>
                            <w:r w:rsidR="0059447E">
                              <w:t xml:space="preserve"> </w:t>
                            </w:r>
                            <w:r w:rsidR="008A1AB5">
                              <w:t>Quarantine</w:t>
                            </w:r>
                          </w:p>
                          <w:p w14:paraId="3ACF658C" w14:textId="650D71D4" w:rsidR="0059447E" w:rsidRPr="0059447E" w:rsidRDefault="0059447E" w:rsidP="00326FE7">
                            <w:pPr>
                              <w:pStyle w:val="Byline"/>
                            </w:pPr>
                            <w:r>
                              <w:t>By Pam Bledsoe</w:t>
                            </w:r>
                          </w:p>
                          <w:p w14:paraId="2C5950A6" w14:textId="47112E17" w:rsidR="00F47F9F" w:rsidRDefault="00F47F9F" w:rsidP="00F47F9F">
                            <w:r>
                              <w:t xml:space="preserve">In July of 1982, Bob &amp; Pam &amp; their </w:t>
                            </w:r>
                            <w:r w:rsidR="00B377ED">
                              <w:t>tw</w:t>
                            </w:r>
                            <w:r w:rsidR="00510041">
                              <w:t xml:space="preserve">o </w:t>
                            </w:r>
                            <w:r>
                              <w:t>cats</w:t>
                            </w:r>
                            <w:r w:rsidR="00DC5492">
                              <w:t>, Gray Kitty and Fancy</w:t>
                            </w:r>
                            <w:r w:rsidR="00B17C31">
                              <w:t>,</w:t>
                            </w:r>
                            <w:r>
                              <w:t xml:space="preserve"> began one of several adventures.</w:t>
                            </w:r>
                            <w:r w:rsidR="00E540EC">
                              <w:t xml:space="preserve"> </w:t>
                            </w:r>
                            <w:r>
                              <w:t>We were moving to Kailua-Kona Hawaii from San Francisco.</w:t>
                            </w:r>
                          </w:p>
                          <w:p w14:paraId="7977B1DD" w14:textId="160C1805" w:rsidR="00F47F9F" w:rsidRDefault="00F47F9F" w:rsidP="00F47F9F">
                            <w:r>
                              <w:t>In those days taking animals to Hawaii was not an easy or cheap proposition.</w:t>
                            </w:r>
                            <w:r w:rsidR="00E540EC">
                              <w:t xml:space="preserve"> </w:t>
                            </w:r>
                            <w:r>
                              <w:t>The state of Hawaii required a 4-month quarantine on Oahu.</w:t>
                            </w:r>
                            <w:r w:rsidR="00E540EC">
                              <w:t xml:space="preserve"> </w:t>
                            </w:r>
                            <w:r>
                              <w:t>We were going to be living on the Big Island of Hawaii.</w:t>
                            </w:r>
                          </w:p>
                          <w:p w14:paraId="7FEF6903" w14:textId="6193CDF2" w:rsidR="00F47F9F" w:rsidRDefault="00F47F9F" w:rsidP="00F47F9F">
                            <w:r>
                              <w:t>Fortunately, we had friends who had gone before &amp; gave us tips on how to do this.</w:t>
                            </w:r>
                            <w:r w:rsidR="00E540EC">
                              <w:t xml:space="preserve"> </w:t>
                            </w:r>
                          </w:p>
                          <w:p w14:paraId="1E9C9081" w14:textId="05C84ABC" w:rsidR="00F47F9F" w:rsidRDefault="00F47F9F" w:rsidP="00F47F9F">
                            <w:r>
                              <w:t>First tip – get a surrogate on Oahu.</w:t>
                            </w:r>
                            <w:r w:rsidR="00E540EC">
                              <w:t xml:space="preserve"> </w:t>
                            </w:r>
                            <w:r>
                              <w:t>We found Susie. She visited the kitties 2 to 3 times a week at the quarantine station.</w:t>
                            </w:r>
                            <w:r w:rsidR="00E540EC">
                              <w:t xml:space="preserve"> </w:t>
                            </w:r>
                            <w:r>
                              <w:t>When she visited, she could put the girls in the same cage where she would brush them, take them treats, &amp; otherwise give them human companionship.</w:t>
                            </w:r>
                            <w:r w:rsidR="00E540EC">
                              <w:t xml:space="preserve"> </w:t>
                            </w:r>
                            <w:r>
                              <w:t>Afte</w:t>
                            </w:r>
                            <w:r w:rsidR="000A5CEF">
                              <w:t>r</w:t>
                            </w:r>
                            <w:r>
                              <w:t xml:space="preserve"> visits, the girls would dictate letters to us through Susie.</w:t>
                            </w:r>
                            <w:r w:rsidR="00E540EC">
                              <w:t xml:space="preserve"> </w:t>
                            </w:r>
                            <w:r>
                              <w:t xml:space="preserve">Oh, did I mention that Susie smoked </w:t>
                            </w:r>
                            <w:r w:rsidRPr="00A22C32">
                              <w:rPr>
                                <w:i/>
                                <w:iCs/>
                              </w:rPr>
                              <w:t>Poko LoLo</w:t>
                            </w:r>
                            <w:r>
                              <w:t xml:space="preserve"> (marijuana)</w:t>
                            </w:r>
                            <w:r w:rsidR="00094615">
                              <w:t>?</w:t>
                            </w:r>
                            <w:r w:rsidR="00E540EC">
                              <w:t xml:space="preserve"> </w:t>
                            </w:r>
                            <w:r>
                              <w:t>These were some of the funniest &amp; strangest letters we ever saw – wish I had saved them.</w:t>
                            </w:r>
                          </w:p>
                          <w:p w14:paraId="77605471" w14:textId="14B95D1C" w:rsidR="00F47F9F" w:rsidRDefault="00F47F9F" w:rsidP="00F47F9F">
                            <w:r>
                              <w:t>Second tip – We visited the girls once or twice a month making a long weekend of the visit exploring Honolulu.</w:t>
                            </w:r>
                            <w:r w:rsidR="00E540EC">
                              <w:t xml:space="preserve"> </w:t>
                            </w:r>
                            <w:r>
                              <w:t>We always found their habitat to be immaculate.</w:t>
                            </w:r>
                            <w:r w:rsidR="00E540EC">
                              <w:t xml:space="preserve"> </w:t>
                            </w:r>
                          </w:p>
                          <w:p w14:paraId="45945A01" w14:textId="6677AF86" w:rsidR="00F47F9F" w:rsidRDefault="00F47F9F" w:rsidP="00F47F9F">
                            <w:r>
                              <w:t xml:space="preserve">Finally, their incarceration was over, </w:t>
                            </w:r>
                            <w:r w:rsidR="00CC1EEB">
                              <w:t>and</w:t>
                            </w:r>
                            <w:r>
                              <w:t xml:space="preserve"> they were flown to Kona.</w:t>
                            </w:r>
                            <w:r w:rsidR="00E540EC">
                              <w:t xml:space="preserve"> </w:t>
                            </w:r>
                          </w:p>
                          <w:p w14:paraId="674DA204" w14:textId="50234FBD" w:rsidR="00F47F9F" w:rsidRDefault="00F47F9F" w:rsidP="00F47F9F">
                            <w:r>
                              <w:t xml:space="preserve">The second day they were </w:t>
                            </w:r>
                            <w:r w:rsidR="00BC0CB8">
                              <w:t>home;</w:t>
                            </w:r>
                            <w:r>
                              <w:t xml:space="preserve"> we </w:t>
                            </w:r>
                            <w:proofErr w:type="spellStart"/>
                            <w:r>
                              <w:t>t</w:t>
                            </w:r>
                            <w:r w:rsidR="00F100A1">
                              <w:t>l</w:t>
                            </w:r>
                            <w:r>
                              <w:t>rew</w:t>
                            </w:r>
                            <w:proofErr w:type="spellEnd"/>
                            <w:r>
                              <w:t xml:space="preserve"> a Debutante Coming Out Party.</w:t>
                            </w:r>
                            <w:r w:rsidR="00E540EC">
                              <w:t xml:space="preserve"> </w:t>
                            </w:r>
                            <w:r>
                              <w:t xml:space="preserve">We ordered the girls their own </w:t>
                            </w:r>
                            <w:r w:rsidR="00094615">
                              <w:t>l</w:t>
                            </w:r>
                            <w:r>
                              <w:t>eis, &amp; they had their own special buffet.</w:t>
                            </w:r>
                            <w:r w:rsidR="00E540EC">
                              <w:t xml:space="preserve"> </w:t>
                            </w:r>
                            <w:r>
                              <w:t>They knew this party was for them – they pranced around all afternoon entertaining our guests.</w:t>
                            </w:r>
                            <w:r w:rsidR="00E540EC">
                              <w:t xml:space="preserve"> </w:t>
                            </w:r>
                            <w:r>
                              <w:t>One of our guests brought a magnum bottle of local wild catnip.</w:t>
                            </w:r>
                            <w:r w:rsidR="00E540EC">
                              <w:t xml:space="preserve"> </w:t>
                            </w:r>
                            <w:r>
                              <w:t xml:space="preserve">It was labeled </w:t>
                            </w:r>
                            <w:r w:rsidRPr="00CC1EEB">
                              <w:rPr>
                                <w:i/>
                                <w:iCs/>
                              </w:rPr>
                              <w:t>Gato Ariba</w:t>
                            </w:r>
                            <w:r>
                              <w:t>.</w:t>
                            </w:r>
                            <w:r w:rsidR="00E540EC">
                              <w:t xml:space="preserve"> </w:t>
                            </w:r>
                            <w:r>
                              <w:t>The girls loved it!</w:t>
                            </w:r>
                          </w:p>
                          <w:p w14:paraId="0A2D33F6" w14:textId="0A466A09" w:rsidR="00CC25CD" w:rsidRDefault="00F47F9F" w:rsidP="00F47F9F">
                            <w:r>
                              <w:t>We also had a grown-up buffet &amp; ample libations for our guests.</w:t>
                            </w:r>
                            <w:r w:rsidR="00E540EC">
                              <w:t xml:space="preserve"> </w:t>
                            </w:r>
                            <w:r>
                              <w:t>Finally, a good time was had by all.</w:t>
                            </w:r>
                          </w:p>
                          <w:p w14:paraId="6CF427BA" w14:textId="429084D4" w:rsidR="00326FE7" w:rsidRDefault="00326FE7" w:rsidP="00F47F9F">
                            <w:pPr>
                              <w:rPr>
                                <w:i/>
                                <w:iCs/>
                              </w:rPr>
                            </w:pPr>
                            <w:r w:rsidRPr="00E97CA4">
                              <w:rPr>
                                <w:i/>
                                <w:iCs/>
                              </w:rPr>
                              <w:t xml:space="preserve">This article was intended for the April </w:t>
                            </w:r>
                            <w:r w:rsidRPr="00D1468F">
                              <w:t>Heritage Happenings</w:t>
                            </w:r>
                            <w:r w:rsidR="008A1AB5">
                              <w:rPr>
                                <w:i/>
                                <w:iCs/>
                              </w:rPr>
                              <w:t xml:space="preserve">. </w:t>
                            </w:r>
                            <w:r w:rsidR="007E7B0F">
                              <w:rPr>
                                <w:i/>
                                <w:iCs/>
                              </w:rPr>
                              <w:t>It</w:t>
                            </w:r>
                            <w:r w:rsidR="00450565">
                              <w:rPr>
                                <w:i/>
                                <w:iCs/>
                              </w:rPr>
                              <w:t xml:space="preserve"> just </w:t>
                            </w:r>
                            <w:r w:rsidR="007E7B0F">
                              <w:rPr>
                                <w:i/>
                                <w:iCs/>
                              </w:rPr>
                              <w:t xml:space="preserve">stayed in quarantine </w:t>
                            </w:r>
                            <w:r w:rsidR="00450565">
                              <w:rPr>
                                <w:i/>
                                <w:iCs/>
                              </w:rPr>
                              <w:t>a bit longer</w:t>
                            </w:r>
                            <w:r w:rsidR="00CC25CD">
                              <w:rPr>
                                <w:i/>
                                <w:iCs/>
                              </w:rPr>
                              <w:t>.</w:t>
                            </w:r>
                          </w:p>
                          <w:p w14:paraId="3272AB4B" w14:textId="33B3C63C" w:rsidR="002C4804" w:rsidRPr="002C4804" w:rsidRDefault="00D73297" w:rsidP="00F47F9F">
                            <w:r w:rsidRPr="00D73297">
                              <w:rPr>
                                <w:noProof/>
                              </w:rPr>
                              <w:drawing>
                                <wp:inline distT="0" distB="0" distL="0" distR="0" wp14:anchorId="12C8B767" wp14:editId="4ED0E164">
                                  <wp:extent cx="3237230" cy="3237230"/>
                                  <wp:effectExtent l="0" t="0" r="1270" b="1270"/>
                                  <wp:docPr id="1730128099" name="Picture 1" descr="Cartoon cats sitt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8099" name="Picture 1" descr="Cartoon cats sitting at a computer&#10;&#10;AI-generated content may be incorrect."/>
                                          <pic:cNvPicPr/>
                                        </pic:nvPicPr>
                                        <pic:blipFill>
                                          <a:blip r:embed="rId28"/>
                                          <a:stretch>
                                            <a:fillRect/>
                                          </a:stretch>
                                        </pic:blipFill>
                                        <pic:spPr>
                                          <a:xfrm>
                                            <a:off x="0" y="0"/>
                                            <a:ext cx="3237230" cy="3237230"/>
                                          </a:xfrm>
                                          <a:prstGeom prst="rect">
                                            <a:avLst/>
                                          </a:prstGeom>
                                        </pic:spPr>
                                      </pic:pic>
                                    </a:graphicData>
                                  </a:graphic>
                                </wp:inline>
                              </w:drawing>
                            </w:r>
                          </w:p>
                          <w:p w14:paraId="555FDB2B" w14:textId="77777777" w:rsidR="002C4804" w:rsidRPr="002C4804" w:rsidRDefault="002C4804" w:rsidP="00F47F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6EF5E" id="_x0000_s1049" type="#_x0000_t202" style="position:absolute;margin-left:0;margin-top:36.5pt;width:270pt;height:715.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" stroked="f">
                <v:textbox style="mso-next-textbox:#_x0000_s1048">
                  <w:txbxContent>
                    <w:p w14:paraId="545391F0" w14:textId="425F06EE" w:rsidR="0059447E" w:rsidRDefault="00B17C31" w:rsidP="0059447E">
                      <w:pPr>
                        <w:pStyle w:val="Heading1"/>
                      </w:pPr>
                      <w:r w:rsidRPr="00B17C31">
                        <w:t>Gray Kitty and Fancy</w:t>
                      </w:r>
                      <w:r w:rsidR="00F757BC">
                        <w:t>:</w:t>
                      </w:r>
                      <w:r w:rsidR="00F757BC">
                        <w:br/>
                      </w:r>
                      <w:r w:rsidR="0059447E">
                        <w:t>Two Cat</w:t>
                      </w:r>
                      <w:r w:rsidR="00F757BC">
                        <w:t>s in</w:t>
                      </w:r>
                      <w:r w:rsidR="0059447E">
                        <w:t xml:space="preserve"> </w:t>
                      </w:r>
                      <w:r w:rsidR="008A1AB5">
                        <w:t>Quarantine</w:t>
                      </w:r>
                    </w:p>
                    <w:p w14:paraId="3ACF658C" w14:textId="650D71D4" w:rsidR="0059447E" w:rsidRPr="0059447E" w:rsidRDefault="0059447E" w:rsidP="00326FE7">
                      <w:pPr>
                        <w:pStyle w:val="Byline"/>
                      </w:pPr>
                      <w:r>
                        <w:t>By Pam Bledsoe</w:t>
                      </w:r>
                    </w:p>
                    <w:p w14:paraId="2C5950A6" w14:textId="47112E17" w:rsidR="00F47F9F" w:rsidRDefault="00F47F9F" w:rsidP="00F47F9F">
                      <w:r>
                        <w:t xml:space="preserve">In July of 1982, Bob &amp; Pam &amp; their </w:t>
                      </w:r>
                      <w:r w:rsidR="00B377ED">
                        <w:t>tw</w:t>
                      </w:r>
                      <w:r w:rsidR="00510041">
                        <w:t xml:space="preserve">o </w:t>
                      </w:r>
                      <w:r>
                        <w:t>cats</w:t>
                      </w:r>
                      <w:r w:rsidR="00DC5492">
                        <w:t>, Gray Kitty and Fancy</w:t>
                      </w:r>
                      <w:r w:rsidR="00B17C31">
                        <w:t>,</w:t>
                      </w:r>
                      <w:r>
                        <w:t xml:space="preserve"> began one of several adventures.</w:t>
                      </w:r>
                      <w:r w:rsidR="00E540EC">
                        <w:t xml:space="preserve"> </w:t>
                      </w:r>
                      <w:r>
                        <w:t>We were moving to Kailua-Kona Hawaii from San Francisco.</w:t>
                      </w:r>
                    </w:p>
                    <w:p w14:paraId="7977B1DD" w14:textId="160C1805" w:rsidR="00F47F9F" w:rsidRDefault="00F47F9F" w:rsidP="00F47F9F">
                      <w:r>
                        <w:t>In those days taking animals to Hawaii was not an easy or cheap proposition.</w:t>
                      </w:r>
                      <w:r w:rsidR="00E540EC">
                        <w:t xml:space="preserve"> </w:t>
                      </w:r>
                      <w:r>
                        <w:t>The state of Hawaii required a 4-month quarantine on Oahu.</w:t>
                      </w:r>
                      <w:r w:rsidR="00E540EC">
                        <w:t xml:space="preserve"> </w:t>
                      </w:r>
                      <w:r>
                        <w:t>We were going to be living on the Big Island of Hawaii.</w:t>
                      </w:r>
                    </w:p>
                    <w:p w14:paraId="7FEF6903" w14:textId="6193CDF2" w:rsidR="00F47F9F" w:rsidRDefault="00F47F9F" w:rsidP="00F47F9F">
                      <w:r>
                        <w:t>Fortunately, we had friends who had gone before &amp; gave us tips on how to do this.</w:t>
                      </w:r>
                      <w:r w:rsidR="00E540EC">
                        <w:t xml:space="preserve"> </w:t>
                      </w:r>
                    </w:p>
                    <w:p w14:paraId="1E9C9081" w14:textId="05C84ABC" w:rsidR="00F47F9F" w:rsidRDefault="00F47F9F" w:rsidP="00F47F9F">
                      <w:r>
                        <w:t>First tip – get a surrogate on Oahu.</w:t>
                      </w:r>
                      <w:r w:rsidR="00E540EC">
                        <w:t xml:space="preserve"> </w:t>
                      </w:r>
                      <w:r>
                        <w:t>We found Susie. She visited the kitties 2 to 3 times a week at the quarantine station.</w:t>
                      </w:r>
                      <w:r w:rsidR="00E540EC">
                        <w:t xml:space="preserve"> </w:t>
                      </w:r>
                      <w:r>
                        <w:t>When she visited, she could put the girls in the same cage where she would brush them, take them treats, &amp; otherwise give them human companionship.</w:t>
                      </w:r>
                      <w:r w:rsidR="00E540EC">
                        <w:t xml:space="preserve"> </w:t>
                      </w:r>
                      <w:r>
                        <w:t>Afte</w:t>
                      </w:r>
                      <w:r w:rsidR="000A5CEF">
                        <w:t>r</w:t>
                      </w:r>
                      <w:r>
                        <w:t xml:space="preserve"> visits, the girls would dictate letters to us through Susie.</w:t>
                      </w:r>
                      <w:r w:rsidR="00E540EC">
                        <w:t xml:space="preserve"> </w:t>
                      </w:r>
                      <w:r>
                        <w:t xml:space="preserve">Oh, did I mention that Susie smoked </w:t>
                      </w:r>
                      <w:r w:rsidRPr="00A22C32">
                        <w:rPr>
                          <w:i/>
                          <w:iCs/>
                        </w:rPr>
                        <w:t>Poko LoLo</w:t>
                      </w:r>
                      <w:r>
                        <w:t xml:space="preserve"> (marijuana)</w:t>
                      </w:r>
                      <w:r w:rsidR="00094615">
                        <w:t>?</w:t>
                      </w:r>
                      <w:r w:rsidR="00E540EC">
                        <w:t xml:space="preserve"> </w:t>
                      </w:r>
                      <w:r>
                        <w:t>These were some of the funniest &amp; strangest letters we ever saw – wish I had saved them.</w:t>
                      </w:r>
                    </w:p>
                    <w:p w14:paraId="77605471" w14:textId="14B95D1C" w:rsidR="00F47F9F" w:rsidRDefault="00F47F9F" w:rsidP="00F47F9F">
                      <w:r>
                        <w:t>Second tip – We visited the girls once or twice a month making a long weekend of the visit exploring Honolulu.</w:t>
                      </w:r>
                      <w:r w:rsidR="00E540EC">
                        <w:t xml:space="preserve"> </w:t>
                      </w:r>
                      <w:r>
                        <w:t>We always found their habitat to be immaculate.</w:t>
                      </w:r>
                      <w:r w:rsidR="00E540EC">
                        <w:t xml:space="preserve"> </w:t>
                      </w:r>
                    </w:p>
                    <w:p w14:paraId="45945A01" w14:textId="6677AF86" w:rsidR="00F47F9F" w:rsidRDefault="00F47F9F" w:rsidP="00F47F9F">
                      <w:r>
                        <w:t xml:space="preserve">Finally, their incarceration was over, </w:t>
                      </w:r>
                      <w:r w:rsidR="00CC1EEB">
                        <w:t>and</w:t>
                      </w:r>
                      <w:r>
                        <w:t xml:space="preserve"> they were flown to Kona.</w:t>
                      </w:r>
                      <w:r w:rsidR="00E540EC">
                        <w:t xml:space="preserve"> </w:t>
                      </w:r>
                    </w:p>
                    <w:p w14:paraId="674DA204" w14:textId="50234FBD" w:rsidR="00F47F9F" w:rsidRDefault="00F47F9F" w:rsidP="00F47F9F">
                      <w:r>
                        <w:t xml:space="preserve">The second day they were </w:t>
                      </w:r>
                      <w:r w:rsidR="00BC0CB8">
                        <w:t>home;</w:t>
                      </w:r>
                      <w:r>
                        <w:t xml:space="preserve"> we </w:t>
                      </w:r>
                      <w:proofErr w:type="spellStart"/>
                      <w:r>
                        <w:t>t</w:t>
                      </w:r>
                      <w:r w:rsidR="00F100A1">
                        <w:t>l</w:t>
                      </w:r>
                      <w:r>
                        <w:t>rew</w:t>
                      </w:r>
                      <w:proofErr w:type="spellEnd"/>
                      <w:r>
                        <w:t xml:space="preserve"> a Debutante Coming Out Party.</w:t>
                      </w:r>
                      <w:r w:rsidR="00E540EC">
                        <w:t xml:space="preserve"> </w:t>
                      </w:r>
                      <w:r>
                        <w:t xml:space="preserve">We ordered the girls their own </w:t>
                      </w:r>
                      <w:r w:rsidR="00094615">
                        <w:t>l</w:t>
                      </w:r>
                      <w:r>
                        <w:t>eis, &amp; they had their own special buffet.</w:t>
                      </w:r>
                      <w:r w:rsidR="00E540EC">
                        <w:t xml:space="preserve"> </w:t>
                      </w:r>
                      <w:r>
                        <w:t>They knew this party was for them – they pranced around all afternoon entertaining our guests.</w:t>
                      </w:r>
                      <w:r w:rsidR="00E540EC">
                        <w:t xml:space="preserve"> </w:t>
                      </w:r>
                      <w:r>
                        <w:t>One of our guests brought a magnum bottle of local wild catnip.</w:t>
                      </w:r>
                      <w:r w:rsidR="00E540EC">
                        <w:t xml:space="preserve"> </w:t>
                      </w:r>
                      <w:r>
                        <w:t xml:space="preserve">It was labeled </w:t>
                      </w:r>
                      <w:r w:rsidRPr="00CC1EEB">
                        <w:rPr>
                          <w:i/>
                          <w:iCs/>
                        </w:rPr>
                        <w:t>Gato Ariba</w:t>
                      </w:r>
                      <w:r>
                        <w:t>.</w:t>
                      </w:r>
                      <w:r w:rsidR="00E540EC">
                        <w:t xml:space="preserve"> </w:t>
                      </w:r>
                      <w:r>
                        <w:t>The girls loved it!</w:t>
                      </w:r>
                    </w:p>
                    <w:p w14:paraId="0A2D33F6" w14:textId="0A466A09" w:rsidR="00CC25CD" w:rsidRDefault="00F47F9F" w:rsidP="00F47F9F">
                      <w:r>
                        <w:t>We also had a grown-up buffet &amp; ample libations for our guests.</w:t>
                      </w:r>
                      <w:r w:rsidR="00E540EC">
                        <w:t xml:space="preserve"> </w:t>
                      </w:r>
                      <w:r>
                        <w:t>Finally, a good time was had by all.</w:t>
                      </w:r>
                    </w:p>
                    <w:p w14:paraId="6CF427BA" w14:textId="429084D4" w:rsidR="00326FE7" w:rsidRDefault="00326FE7" w:rsidP="00F47F9F">
                      <w:pPr>
                        <w:rPr>
                          <w:i/>
                          <w:iCs/>
                        </w:rPr>
                      </w:pPr>
                      <w:r w:rsidRPr="00E97CA4">
                        <w:rPr>
                          <w:i/>
                          <w:iCs/>
                        </w:rPr>
                        <w:t xml:space="preserve">This article was intended for the April </w:t>
                      </w:r>
                      <w:r w:rsidRPr="00D1468F">
                        <w:t>Heritage Happenings</w:t>
                      </w:r>
                      <w:r w:rsidR="008A1AB5">
                        <w:rPr>
                          <w:i/>
                          <w:iCs/>
                        </w:rPr>
                        <w:t xml:space="preserve">. </w:t>
                      </w:r>
                      <w:r w:rsidR="007E7B0F">
                        <w:rPr>
                          <w:i/>
                          <w:iCs/>
                        </w:rPr>
                        <w:t>It</w:t>
                      </w:r>
                      <w:r w:rsidR="00450565">
                        <w:rPr>
                          <w:i/>
                          <w:iCs/>
                        </w:rPr>
                        <w:t xml:space="preserve"> just </w:t>
                      </w:r>
                      <w:r w:rsidR="007E7B0F">
                        <w:rPr>
                          <w:i/>
                          <w:iCs/>
                        </w:rPr>
                        <w:t xml:space="preserve">stayed in quarantine </w:t>
                      </w:r>
                      <w:r w:rsidR="00450565">
                        <w:rPr>
                          <w:i/>
                          <w:iCs/>
                        </w:rPr>
                        <w:t>a bit longer</w:t>
                      </w:r>
                      <w:r w:rsidR="00CC25CD">
                        <w:rPr>
                          <w:i/>
                          <w:iCs/>
                        </w:rPr>
                        <w:t>.</w:t>
                      </w:r>
                    </w:p>
                    <w:p w14:paraId="3272AB4B" w14:textId="33B3C63C" w:rsidR="002C4804" w:rsidRPr="002C4804" w:rsidRDefault="00D73297" w:rsidP="00F47F9F">
                      <w:r w:rsidRPr="00D73297">
                        <w:rPr>
                          <w:noProof/>
                        </w:rPr>
                        <w:drawing>
                          <wp:inline distT="0" distB="0" distL="0" distR="0" wp14:anchorId="12C8B767" wp14:editId="4ED0E164">
                            <wp:extent cx="3237230" cy="3237230"/>
                            <wp:effectExtent l="0" t="0" r="1270" b="1270"/>
                            <wp:docPr id="1730128099" name="Picture 1" descr="Cartoon cats sitt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8099" name="Picture 1" descr="Cartoon cats sitting at a computer&#10;&#10;AI-generated content may be incorrect."/>
                                    <pic:cNvPicPr/>
                                  </pic:nvPicPr>
                                  <pic:blipFill>
                                    <a:blip r:embed="rId28"/>
                                    <a:stretch>
                                      <a:fillRect/>
                                    </a:stretch>
                                  </pic:blipFill>
                                  <pic:spPr>
                                    <a:xfrm>
                                      <a:off x="0" y="0"/>
                                      <a:ext cx="3237230" cy="3237230"/>
                                    </a:xfrm>
                                    <a:prstGeom prst="rect">
                                      <a:avLst/>
                                    </a:prstGeom>
                                  </pic:spPr>
                                </pic:pic>
                              </a:graphicData>
                            </a:graphic>
                          </wp:inline>
                        </w:drawing>
                      </w:r>
                    </w:p>
                    <w:p w14:paraId="555FDB2B" w14:textId="77777777" w:rsidR="002C4804" w:rsidRPr="002C4804" w:rsidRDefault="002C4804" w:rsidP="00F47F9F"/>
                  </w:txbxContent>
                </v:textbox>
                <w10:wrap anchorx="margin" anchory="page"/>
              </v:shape>
            </w:pict>
          </mc:Fallback>
        </mc:AlternateContent>
      </w:r>
    </w:p>
    <w:p w14:paraId="569F0FFE" w14:textId="77777777" w:rsidR="006665FD" w:rsidRDefault="006665FD" w:rsidP="00AC4996"/>
    <w:p w14:paraId="1122A25A" w14:textId="4E5C7C56" w:rsidR="006870A6" w:rsidRDefault="006870A6" w:rsidP="00AC4996">
      <w:pPr>
        <w:spacing w:after="0" w:line="240" w:lineRule="auto"/>
      </w:pPr>
      <w:r>
        <w:br w:type="page"/>
      </w:r>
    </w:p>
    <w:p w14:paraId="2AA1337A" w14:textId="0EBEBDF4" w:rsidR="006870A6" w:rsidRDefault="00596B88" w:rsidP="00AC4996">
      <w:r>
        <w:rPr>
          <w:noProof/>
        </w:rPr>
        <w:lastRenderedPageBreak/>
        <mc:AlternateContent>
          <mc:Choice Requires="wps">
            <w:drawing>
              <wp:anchor distT="45720" distB="45720" distL="114300" distR="114300" simplePos="0" relativeHeight="251697152" behindDoc="0" locked="0" layoutInCell="1" allowOverlap="1" wp14:anchorId="0540AA10" wp14:editId="1BE11FCA">
                <wp:simplePos x="0" y="0"/>
                <wp:positionH relativeFrom="column">
                  <wp:posOffset>3429000</wp:posOffset>
                </wp:positionH>
                <wp:positionV relativeFrom="page">
                  <wp:posOffset>469900</wp:posOffset>
                </wp:positionV>
                <wp:extent cx="3429000" cy="9080500"/>
                <wp:effectExtent l="0" t="0" r="0" b="6350"/>
                <wp:wrapNone/>
                <wp:docPr id="444754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080500"/>
                        </a:xfrm>
                        <a:prstGeom prst="rect">
                          <a:avLst/>
                        </a:prstGeom>
                        <a:solidFill>
                          <a:srgbClr val="FFFFFF"/>
                        </a:solidFill>
                        <a:ln w="9525">
                          <a:noFill/>
                          <a:miter lim="800000"/>
                          <a:headEnd/>
                          <a:tailEnd/>
                        </a:ln>
                      </wps:spPr>
                      <wps:linkedTxbx id="16"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0AA10" id="_x0000_s1050" type="#_x0000_t202" style="position:absolute;margin-left:270pt;margin-top:37pt;width:270pt;height:71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" stroked="f">
                <v:textbox>
                  <w:txbxContent/>
                </v:textbox>
                <w10:wrap anchory="page"/>
              </v:shape>
            </w:pict>
          </mc:Fallback>
        </mc:AlternateContent>
      </w:r>
      <w:r>
        <w:rPr>
          <w:noProof/>
        </w:rPr>
        <mc:AlternateContent>
          <mc:Choice Requires="wps">
            <w:drawing>
              <wp:anchor distT="45720" distB="45720" distL="114300" distR="114300" simplePos="0" relativeHeight="251696128" behindDoc="0" locked="0" layoutInCell="1" allowOverlap="1" wp14:anchorId="606099C0" wp14:editId="50D5245F">
                <wp:simplePos x="0" y="0"/>
                <wp:positionH relativeFrom="margin">
                  <wp:align>left</wp:align>
                </wp:positionH>
                <wp:positionV relativeFrom="page">
                  <wp:posOffset>463550</wp:posOffset>
                </wp:positionV>
                <wp:extent cx="3429000" cy="9112250"/>
                <wp:effectExtent l="0" t="0" r="0" b="0"/>
                <wp:wrapNone/>
                <wp:docPr id="936674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112250"/>
                        </a:xfrm>
                        <a:prstGeom prst="rect">
                          <a:avLst/>
                        </a:prstGeom>
                        <a:solidFill>
                          <a:srgbClr val="FFFFFF"/>
                        </a:solidFill>
                        <a:ln w="9525">
                          <a:noFill/>
                          <a:miter lim="800000"/>
                          <a:headEnd/>
                          <a:tailEnd/>
                        </a:ln>
                      </wps:spPr>
                      <wps:txbx id="16">
                        <w:txbxContent>
                          <w:p w14:paraId="1E307844" w14:textId="77777777" w:rsidR="004A61AC" w:rsidRPr="00325DEB" w:rsidRDefault="004A61AC" w:rsidP="00023E94">
                            <w:pPr>
                              <w:pStyle w:val="Heading1"/>
                              <w:rPr>
                                <w:i/>
                                <w:iCs/>
                              </w:rPr>
                            </w:pPr>
                            <w:r w:rsidRPr="00325DEB">
                              <w:rPr>
                                <w:i/>
                                <w:iCs/>
                              </w:rPr>
                              <w:t>Alcatraz: The Last Escape</w:t>
                            </w:r>
                          </w:p>
                          <w:p w14:paraId="5C4251F7" w14:textId="593152C1" w:rsidR="004A61AC" w:rsidRDefault="004A61AC" w:rsidP="004A61AC">
                            <w:r>
                              <w:t xml:space="preserve">by Ken Widner </w:t>
                            </w:r>
                            <w:r w:rsidR="00E53214">
                              <w:br/>
                            </w:r>
                            <w:r w:rsidR="00325DEB">
                              <w:t xml:space="preserve">~ </w:t>
                            </w:r>
                            <w:r>
                              <w:t>nephew of the Anglin brothers</w:t>
                            </w:r>
                          </w:p>
                          <w:p w14:paraId="4A3B7C6B" w14:textId="1E2B8C3A" w:rsidR="009121D2" w:rsidRPr="009E4E86" w:rsidRDefault="00C708B2" w:rsidP="004A61AC">
                            <w:r>
                              <w:rPr>
                                <w:noProof/>
                              </w:rPr>
                              <w:drawing>
                                <wp:inline distT="0" distB="0" distL="0" distR="0" wp14:anchorId="428431FF" wp14:editId="7EAE4D91">
                                  <wp:extent cx="1290536" cy="1935805"/>
                                  <wp:effectExtent l="0" t="0" r="5080" b="7620"/>
                                  <wp:docPr id="15382668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9521" cy="1964283"/>
                                          </a:xfrm>
                                          <a:prstGeom prst="rect">
                                            <a:avLst/>
                                          </a:prstGeom>
                                          <a:noFill/>
                                          <a:ln>
                                            <a:noFill/>
                                          </a:ln>
                                        </pic:spPr>
                                      </pic:pic>
                                    </a:graphicData>
                                  </a:graphic>
                                </wp:inline>
                              </w:drawing>
                            </w:r>
                          </w:p>
                          <w:p w14:paraId="3BDD8751" w14:textId="2D7DE337" w:rsidR="004A61AC" w:rsidRDefault="004A61AC" w:rsidP="004A61AC">
                            <w:r>
                              <w:t>We have all traveled out to Alcatraz Island to see the remains of the Federal penitentiary, the remnants of the occupation by American Indians, and to enjoy the overall extraordinary views of the Bay and the Golden Gate Bridge. While touring the prison building, we all have heard the tale of the three prisoners who got off The Rock. What we do not learn is the fate of these three desperate men.</w:t>
                            </w:r>
                          </w:p>
                          <w:p w14:paraId="3C9D1334" w14:textId="5960A39A" w:rsidR="004A61AC" w:rsidRDefault="004A61AC" w:rsidP="004A61AC">
                            <w:r>
                              <w:t xml:space="preserve">Frank Morris, John </w:t>
                            </w:r>
                            <w:r w:rsidR="00D22D2A">
                              <w:t>Anglin,</w:t>
                            </w:r>
                            <w:r>
                              <w:t xml:space="preserve"> and Clarence Anglin were the three prisoners who escaped from Alcatraz in 1962.</w:t>
                            </w:r>
                            <w:r w:rsidR="00D22D2A">
                              <w:t xml:space="preserve"> </w:t>
                            </w:r>
                            <w:r>
                              <w:t>Did they really make it?</w:t>
                            </w:r>
                          </w:p>
                          <w:p w14:paraId="3F1EA24D" w14:textId="35220B58" w:rsidR="004A61AC" w:rsidRDefault="004A61AC" w:rsidP="004A61AC">
                            <w:r w:rsidRPr="00325DEB">
                              <w:rPr>
                                <w:i/>
                                <w:iCs/>
                              </w:rPr>
                              <w:t>Alcatraz: The Last Escape</w:t>
                            </w:r>
                            <w:r>
                              <w:t xml:space="preserve"> reveals the hour-by-hour details of their incredibly daring escape. You will read about the long months of planning, their ingenious gathering of supplies and, of course, their mustering of support from other inmates. Did you know there was a fourth prisoner also planning to escape that same night? Allen West’s chipping away at the wall of his cell was incomplete. He was not able to chisel the escape opening large enough to fit his body, so he was left behind. Other prisoners heard him sobbing hysterically late that night. </w:t>
                            </w:r>
                          </w:p>
                          <w:p w14:paraId="1D191DF6" w14:textId="3CCF016D" w:rsidR="004A61AC" w:rsidRDefault="004A61AC" w:rsidP="004A61AC">
                            <w:r>
                              <w:t>Did the three get away? Is the photo of the Anglin brothers (living in Brazil) the real deal? Was this famous escape facilitated by gangsters Whitey Bolger or Mickey Cohen? After you read this book, you can come to your own conclusions.</w:t>
                            </w:r>
                          </w:p>
                          <w:p w14:paraId="679F1E30" w14:textId="77777777" w:rsidR="004A61AC" w:rsidRDefault="004A61AC" w:rsidP="004A61AC">
                            <w:r>
                              <w:t>I recommend this book to anyone who enjoys local history and/or a thrilling read.</w:t>
                            </w:r>
                          </w:p>
                          <w:p w14:paraId="5E55FDA3" w14:textId="77777777" w:rsidR="004A61AC" w:rsidRDefault="004A61AC" w:rsidP="004A61AC">
                            <w:r>
                              <w:t xml:space="preserve">This is an excellent book for gifting. </w:t>
                            </w:r>
                          </w:p>
                          <w:p w14:paraId="23F04D21" w14:textId="30CB0CF2" w:rsidR="004A61AC" w:rsidRDefault="00023E94" w:rsidP="00B96112">
                            <w:pPr>
                              <w:pStyle w:val="Byline"/>
                              <w:jc w:val="right"/>
                            </w:pPr>
                            <w:r>
                              <w:t xml:space="preserve">Review by </w:t>
                            </w:r>
                            <w:r w:rsidR="004A61AC">
                              <w:t>Trish Otstott</w:t>
                            </w:r>
                          </w:p>
                          <w:p w14:paraId="5971A154" w14:textId="331A8455" w:rsidR="006A343A" w:rsidRPr="006A343A" w:rsidRDefault="006A343A" w:rsidP="006A343A">
                            <w:pPr>
                              <w:rPr>
                                <w:i/>
                                <w:iCs/>
                              </w:rPr>
                            </w:pPr>
                            <w:r w:rsidRPr="006A343A">
                              <w:rPr>
                                <w:i/>
                                <w:iCs/>
                              </w:rPr>
                              <w:t>This book is not in Stucky Library</w:t>
                            </w:r>
                          </w:p>
                          <w:p w14:paraId="181EE3FF" w14:textId="519EF032" w:rsidR="006870A6" w:rsidRDefault="00325DEB" w:rsidP="00325DEB">
                            <w:pPr>
                              <w:pStyle w:val="Heading1"/>
                            </w:pPr>
                            <w:r>
                              <w:t xml:space="preserve">Library </w:t>
                            </w:r>
                            <w:r w:rsidR="00E679C7">
                              <w:t>Tips</w:t>
                            </w:r>
                          </w:p>
                          <w:p w14:paraId="69D1468C" w14:textId="376F986E" w:rsidR="009F48AC" w:rsidRDefault="009F48AC" w:rsidP="009F48AC">
                            <w:r>
                              <w:t>Donating a book: there is a box for donating books. As we have limited space on our shelves, please don’t donate paperbacks.</w:t>
                            </w:r>
                          </w:p>
                          <w:p w14:paraId="7997798D" w14:textId="53EFAC31" w:rsidR="009F48AC" w:rsidRPr="009F48AC" w:rsidRDefault="009F48AC" w:rsidP="009F48AC">
                            <w:r>
                              <w:t xml:space="preserve">Please don’t put </w:t>
                            </w:r>
                            <w:r w:rsidR="00E679C7">
                              <w:t>catalog</w:t>
                            </w:r>
                            <w:r w:rsidR="002D795C">
                              <w:t>s</w:t>
                            </w:r>
                            <w:r w:rsidR="00E679C7">
                              <w:t xml:space="preserve"> or magazine</w:t>
                            </w:r>
                            <w:r w:rsidR="00DB6E0D">
                              <w:t>s</w:t>
                            </w:r>
                            <w:r w:rsidR="00E679C7">
                              <w:t xml:space="preserve"> </w:t>
                            </w:r>
                            <w:r>
                              <w:t xml:space="preserve">on </w:t>
                            </w:r>
                            <w:r w:rsidR="00DB6E0D">
                              <w:t xml:space="preserve">the </w:t>
                            </w:r>
                            <w:proofErr w:type="gramStart"/>
                            <w:r w:rsidR="00DB6E0D">
                              <w:t>Library</w:t>
                            </w:r>
                            <w:proofErr w:type="gramEnd"/>
                            <w:r>
                              <w:t xml:space="preserve"> table. We try not to have clutter.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099C0" id="_x0000_s1051" type="#_x0000_t202" style="position:absolute;margin-left:0;margin-top:36.5pt;width:270pt;height:717.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" stroked="f">
                <v:textbox style="mso-next-textbox:#_x0000_s1050">
                  <w:txbxContent>
                    <w:p w14:paraId="1E307844" w14:textId="77777777" w:rsidR="004A61AC" w:rsidRPr="00325DEB" w:rsidRDefault="004A61AC" w:rsidP="00023E94">
                      <w:pPr>
                        <w:pStyle w:val="Heading1"/>
                        <w:rPr>
                          <w:i/>
                          <w:iCs/>
                        </w:rPr>
                      </w:pPr>
                      <w:r w:rsidRPr="00325DEB">
                        <w:rPr>
                          <w:i/>
                          <w:iCs/>
                        </w:rPr>
                        <w:t>Alcatraz: The Last Escape</w:t>
                      </w:r>
                    </w:p>
                    <w:p w14:paraId="5C4251F7" w14:textId="593152C1" w:rsidR="004A61AC" w:rsidRDefault="004A61AC" w:rsidP="004A61AC">
                      <w:r>
                        <w:t xml:space="preserve">by Ken Widner </w:t>
                      </w:r>
                      <w:r w:rsidR="00E53214">
                        <w:br/>
                      </w:r>
                      <w:r w:rsidR="00325DEB">
                        <w:t xml:space="preserve">~ </w:t>
                      </w:r>
                      <w:r>
                        <w:t>nephew of the Anglin brothers</w:t>
                      </w:r>
                    </w:p>
                    <w:p w14:paraId="4A3B7C6B" w14:textId="1E2B8C3A" w:rsidR="009121D2" w:rsidRPr="009E4E86" w:rsidRDefault="00C708B2" w:rsidP="004A61AC">
                      <w:r>
                        <w:rPr>
                          <w:noProof/>
                        </w:rPr>
                        <w:drawing>
                          <wp:inline distT="0" distB="0" distL="0" distR="0" wp14:anchorId="428431FF" wp14:editId="7EAE4D91">
                            <wp:extent cx="1290536" cy="1935805"/>
                            <wp:effectExtent l="0" t="0" r="5080" b="7620"/>
                            <wp:docPr id="15382668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9521" cy="1964283"/>
                                    </a:xfrm>
                                    <a:prstGeom prst="rect">
                                      <a:avLst/>
                                    </a:prstGeom>
                                    <a:noFill/>
                                    <a:ln>
                                      <a:noFill/>
                                    </a:ln>
                                  </pic:spPr>
                                </pic:pic>
                              </a:graphicData>
                            </a:graphic>
                          </wp:inline>
                        </w:drawing>
                      </w:r>
                    </w:p>
                    <w:p w14:paraId="3BDD8751" w14:textId="2D7DE337" w:rsidR="004A61AC" w:rsidRDefault="004A61AC" w:rsidP="004A61AC">
                      <w:r>
                        <w:t>We have all traveled out to Alcatraz Island to see the remains of the Federal penitentiary, the remnants of the occupation by American Indians, and to enjoy the overall extraordinary views of the Bay and the Golden Gate Bridge. While touring the prison building, we all have heard the tale of the three prisoners who got off The Rock. What we do not learn is the fate of these three desperate men.</w:t>
                      </w:r>
                    </w:p>
                    <w:p w14:paraId="3C9D1334" w14:textId="5960A39A" w:rsidR="004A61AC" w:rsidRDefault="004A61AC" w:rsidP="004A61AC">
                      <w:r>
                        <w:t xml:space="preserve">Frank Morris, John </w:t>
                      </w:r>
                      <w:r w:rsidR="00D22D2A">
                        <w:t>Anglin,</w:t>
                      </w:r>
                      <w:r>
                        <w:t xml:space="preserve"> and Clarence Anglin were the three prisoners who escaped from Alcatraz in 1962.</w:t>
                      </w:r>
                      <w:r w:rsidR="00D22D2A">
                        <w:t xml:space="preserve"> </w:t>
                      </w:r>
                      <w:r>
                        <w:t>Did they really make it?</w:t>
                      </w:r>
                    </w:p>
                    <w:p w14:paraId="3F1EA24D" w14:textId="35220B58" w:rsidR="004A61AC" w:rsidRDefault="004A61AC" w:rsidP="004A61AC">
                      <w:r w:rsidRPr="00325DEB">
                        <w:rPr>
                          <w:i/>
                          <w:iCs/>
                        </w:rPr>
                        <w:t>Alcatraz: The Last Escape</w:t>
                      </w:r>
                      <w:r>
                        <w:t xml:space="preserve"> reveals the hour-by-hour details of their incredibly daring escape. You will read about the long months of planning, their ingenious gathering of supplies and, of course, their mustering of support from other inmates. Did you know there was a fourth prisoner also planning to escape that same night? Allen West’s chipping away at the wall of his cell was incomplete. He was not able to chisel the escape opening large enough to fit his body, so he was left behind. Other prisoners heard him sobbing hysterically late that night. </w:t>
                      </w:r>
                    </w:p>
                    <w:p w14:paraId="1D191DF6" w14:textId="3CCF016D" w:rsidR="004A61AC" w:rsidRDefault="004A61AC" w:rsidP="004A61AC">
                      <w:r>
                        <w:t>Did the three get away? Is the photo of the Anglin brothers (living in Brazil) the real deal? Was this famous escape facilitated by gangsters Whitey Bolger or Mickey Cohen? After you read this book, you can come to your own conclusions.</w:t>
                      </w:r>
                    </w:p>
                    <w:p w14:paraId="679F1E30" w14:textId="77777777" w:rsidR="004A61AC" w:rsidRDefault="004A61AC" w:rsidP="004A61AC">
                      <w:r>
                        <w:t>I recommend this book to anyone who enjoys local history and/or a thrilling read.</w:t>
                      </w:r>
                    </w:p>
                    <w:p w14:paraId="5E55FDA3" w14:textId="77777777" w:rsidR="004A61AC" w:rsidRDefault="004A61AC" w:rsidP="004A61AC">
                      <w:r>
                        <w:t xml:space="preserve">This is an excellent book for gifting. </w:t>
                      </w:r>
                    </w:p>
                    <w:p w14:paraId="23F04D21" w14:textId="30CB0CF2" w:rsidR="004A61AC" w:rsidRDefault="00023E94" w:rsidP="00B96112">
                      <w:pPr>
                        <w:pStyle w:val="Byline"/>
                        <w:jc w:val="right"/>
                      </w:pPr>
                      <w:r>
                        <w:t xml:space="preserve">Review by </w:t>
                      </w:r>
                      <w:r w:rsidR="004A61AC">
                        <w:t>Trish Otstott</w:t>
                      </w:r>
                    </w:p>
                    <w:p w14:paraId="5971A154" w14:textId="331A8455" w:rsidR="006A343A" w:rsidRPr="006A343A" w:rsidRDefault="006A343A" w:rsidP="006A343A">
                      <w:pPr>
                        <w:rPr>
                          <w:i/>
                          <w:iCs/>
                        </w:rPr>
                      </w:pPr>
                      <w:r w:rsidRPr="006A343A">
                        <w:rPr>
                          <w:i/>
                          <w:iCs/>
                        </w:rPr>
                        <w:t>This book is not in Stucky Library</w:t>
                      </w:r>
                    </w:p>
                    <w:p w14:paraId="181EE3FF" w14:textId="519EF032" w:rsidR="006870A6" w:rsidRDefault="00325DEB" w:rsidP="00325DEB">
                      <w:pPr>
                        <w:pStyle w:val="Heading1"/>
                      </w:pPr>
                      <w:r>
                        <w:t xml:space="preserve">Library </w:t>
                      </w:r>
                      <w:r w:rsidR="00E679C7">
                        <w:t>Tips</w:t>
                      </w:r>
                    </w:p>
                    <w:p w14:paraId="69D1468C" w14:textId="376F986E" w:rsidR="009F48AC" w:rsidRDefault="009F48AC" w:rsidP="009F48AC">
                      <w:r>
                        <w:t>Donating a book: there is a box for donating books. As we have limited space on our shelves, please don’t donate paperbacks.</w:t>
                      </w:r>
                    </w:p>
                    <w:p w14:paraId="7997798D" w14:textId="53EFAC31" w:rsidR="009F48AC" w:rsidRPr="009F48AC" w:rsidRDefault="009F48AC" w:rsidP="009F48AC">
                      <w:r>
                        <w:t xml:space="preserve">Please don’t put </w:t>
                      </w:r>
                      <w:r w:rsidR="00E679C7">
                        <w:t>catalog</w:t>
                      </w:r>
                      <w:r w:rsidR="002D795C">
                        <w:t>s</w:t>
                      </w:r>
                      <w:r w:rsidR="00E679C7">
                        <w:t xml:space="preserve"> or magazine</w:t>
                      </w:r>
                      <w:r w:rsidR="00DB6E0D">
                        <w:t>s</w:t>
                      </w:r>
                      <w:r w:rsidR="00E679C7">
                        <w:t xml:space="preserve"> </w:t>
                      </w:r>
                      <w:r>
                        <w:t xml:space="preserve">on </w:t>
                      </w:r>
                      <w:r w:rsidR="00DB6E0D">
                        <w:t xml:space="preserve">the </w:t>
                      </w:r>
                      <w:proofErr w:type="gramStart"/>
                      <w:r w:rsidR="00DB6E0D">
                        <w:t>Library</w:t>
                      </w:r>
                      <w:proofErr w:type="gramEnd"/>
                      <w:r>
                        <w:t xml:space="preserve"> table. We try not to have clutter.</w:t>
                      </w:r>
                    </w:p>
                  </w:txbxContent>
                </v:textbox>
                <w10:wrap anchorx="margin" anchory="page"/>
              </v:shape>
            </w:pict>
          </mc:Fallback>
        </mc:AlternateContent>
      </w:r>
    </w:p>
    <w:p w14:paraId="4D1AC2C9" w14:textId="77777777" w:rsidR="00DE715C" w:rsidRDefault="00DE715C" w:rsidP="00AC4996"/>
    <w:p w14:paraId="5128FA7A" w14:textId="6BD9F853" w:rsidR="00CD3880" w:rsidRDefault="00CD3880" w:rsidP="00AC4996">
      <w:pPr>
        <w:spacing w:after="0" w:line="240" w:lineRule="auto"/>
      </w:pPr>
      <w:r>
        <w:br w:type="page"/>
      </w:r>
    </w:p>
    <w:p w14:paraId="10AB3A0B" w14:textId="2BEC59F1" w:rsidR="00CD3880" w:rsidRDefault="000B1073" w:rsidP="00AC4996">
      <w:pPr>
        <w:pStyle w:val="Heading1"/>
      </w:pPr>
      <w:r>
        <w:lastRenderedPageBreak/>
        <w:t xml:space="preserve">Clay Art by </w:t>
      </w:r>
      <w:r w:rsidR="008E32AB">
        <w:t>Jenni</w:t>
      </w:r>
      <w:r>
        <w:t>fer Arthur</w:t>
      </w:r>
    </w:p>
    <w:p w14:paraId="24186990" w14:textId="77777777" w:rsidR="00E1387B" w:rsidRDefault="00E1387B" w:rsidP="00AC4996"/>
    <w:p w14:paraId="6192E5F9" w14:textId="40E0C073" w:rsidR="0015130D" w:rsidRDefault="00942EA9" w:rsidP="00AC4996">
      <w:r>
        <w:rPr>
          <w:noProof/>
        </w:rPr>
        <w:drawing>
          <wp:inline distT="0" distB="0" distL="0" distR="0" wp14:anchorId="0003868E" wp14:editId="1482D7B7">
            <wp:extent cx="3200400" cy="2404872"/>
            <wp:effectExtent l="0" t="0" r="0" b="0"/>
            <wp:docPr id="111081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5922" name=""/>
                    <pic:cNvPicPr/>
                  </pic:nvPicPr>
                  <pic:blipFill>
                    <a:blip r:embed="rId30"/>
                    <a:stretch>
                      <a:fillRect/>
                    </a:stretch>
                  </pic:blipFill>
                  <pic:spPr>
                    <a:xfrm>
                      <a:off x="0" y="0"/>
                      <a:ext cx="3200400" cy="2404872"/>
                    </a:xfrm>
                    <a:prstGeom prst="rect">
                      <a:avLst/>
                    </a:prstGeom>
                  </pic:spPr>
                </pic:pic>
              </a:graphicData>
            </a:graphic>
          </wp:inline>
        </w:drawing>
      </w:r>
      <w:r w:rsidR="0015130D">
        <w:t xml:space="preserve">       </w:t>
      </w:r>
      <w:r w:rsidR="0015130D" w:rsidRPr="0015130D">
        <w:rPr>
          <w:noProof/>
        </w:rPr>
        <w:drawing>
          <wp:inline distT="0" distB="0" distL="0" distR="0" wp14:anchorId="151BAB9A" wp14:editId="0943E189">
            <wp:extent cx="3200400" cy="2395728"/>
            <wp:effectExtent l="0" t="0" r="0" b="5080"/>
            <wp:docPr id="19396894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2395728"/>
                    </a:xfrm>
                    <a:prstGeom prst="rect">
                      <a:avLst/>
                    </a:prstGeom>
                    <a:noFill/>
                    <a:ln>
                      <a:noFill/>
                    </a:ln>
                  </pic:spPr>
                </pic:pic>
              </a:graphicData>
            </a:graphic>
          </wp:inline>
        </w:drawing>
      </w:r>
    </w:p>
    <w:p w14:paraId="4298D665" w14:textId="77777777" w:rsidR="00225DCF" w:rsidRDefault="00225DCF" w:rsidP="00AC4996"/>
    <w:p w14:paraId="675E4D0B" w14:textId="7FA5E132" w:rsidR="00274D9F" w:rsidRDefault="00274D9F" w:rsidP="00AC4996">
      <w:r>
        <w:rPr>
          <w:noProof/>
        </w:rPr>
        <w:drawing>
          <wp:inline distT="0" distB="0" distL="0" distR="0" wp14:anchorId="22B0616A" wp14:editId="13B5A844">
            <wp:extent cx="3145155" cy="2367280"/>
            <wp:effectExtent l="0" t="0" r="0" b="0"/>
            <wp:docPr id="7776249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5155" cy="2367280"/>
                    </a:xfrm>
                    <a:prstGeom prst="rect">
                      <a:avLst/>
                    </a:prstGeom>
                    <a:noFill/>
                    <a:ln>
                      <a:noFill/>
                    </a:ln>
                  </pic:spPr>
                </pic:pic>
              </a:graphicData>
            </a:graphic>
          </wp:inline>
        </w:drawing>
      </w:r>
      <w:r>
        <w:t xml:space="preserve">  </w:t>
      </w:r>
      <w:r w:rsidR="00225DCF">
        <w:t xml:space="preserve">    </w:t>
      </w:r>
      <w:r>
        <w:t xml:space="preserve">  </w:t>
      </w:r>
      <w:r>
        <w:rPr>
          <w:noProof/>
        </w:rPr>
        <w:drawing>
          <wp:inline distT="0" distB="0" distL="0" distR="0" wp14:anchorId="1DE1BAA3" wp14:editId="695F9A77">
            <wp:extent cx="3200400" cy="2404872"/>
            <wp:effectExtent l="0" t="0" r="0" b="0"/>
            <wp:docPr id="4391442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3200400" cy="2404872"/>
                    </a:xfrm>
                    <a:prstGeom prst="rect">
                      <a:avLst/>
                    </a:prstGeom>
                    <a:noFill/>
                    <a:ln>
                      <a:noFill/>
                    </a:ln>
                  </pic:spPr>
                </pic:pic>
              </a:graphicData>
            </a:graphic>
          </wp:inline>
        </w:drawing>
      </w:r>
    </w:p>
    <w:p w14:paraId="51E0389D" w14:textId="77777777" w:rsidR="0099184E" w:rsidRDefault="0099184E" w:rsidP="00AC4996"/>
    <w:p w14:paraId="358812CB" w14:textId="4A9FA946" w:rsidR="0099184E" w:rsidRPr="0099184E" w:rsidRDefault="0099184E" w:rsidP="00AC4996">
      <w:r w:rsidRPr="0099184E">
        <w:rPr>
          <w:noProof/>
        </w:rPr>
        <w:drawing>
          <wp:inline distT="0" distB="0" distL="0" distR="0" wp14:anchorId="3E35EB13" wp14:editId="4C5A3FA4">
            <wp:extent cx="3200400" cy="2404872"/>
            <wp:effectExtent l="0" t="0" r="0" b="0"/>
            <wp:docPr id="14386130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0800000">
                      <a:off x="0" y="0"/>
                      <a:ext cx="3200400" cy="2404872"/>
                    </a:xfrm>
                    <a:prstGeom prst="rect">
                      <a:avLst/>
                    </a:prstGeom>
                    <a:noFill/>
                    <a:ln>
                      <a:noFill/>
                    </a:ln>
                  </pic:spPr>
                </pic:pic>
              </a:graphicData>
            </a:graphic>
          </wp:inline>
        </w:drawing>
      </w:r>
      <w:r w:rsidR="00DF7D16">
        <w:t xml:space="preserve"> </w:t>
      </w:r>
      <w:r w:rsidR="00C23534">
        <w:t xml:space="preserve">    </w:t>
      </w:r>
      <w:r w:rsidR="00DF7D16">
        <w:t xml:space="preserve">  </w:t>
      </w:r>
      <w:r w:rsidR="00A769F5">
        <w:rPr>
          <w:noProof/>
        </w:rPr>
        <w:drawing>
          <wp:inline distT="0" distB="0" distL="0" distR="0" wp14:anchorId="21A90766" wp14:editId="0FD1ECE6">
            <wp:extent cx="3200400" cy="2404872"/>
            <wp:effectExtent l="0" t="0" r="0" b="0"/>
            <wp:docPr id="469812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2404872"/>
                    </a:xfrm>
                    <a:prstGeom prst="rect">
                      <a:avLst/>
                    </a:prstGeom>
                    <a:noFill/>
                    <a:ln>
                      <a:noFill/>
                    </a:ln>
                  </pic:spPr>
                </pic:pic>
              </a:graphicData>
            </a:graphic>
          </wp:inline>
        </w:drawing>
      </w:r>
    </w:p>
    <w:p w14:paraId="0A316D10" w14:textId="5B8D66AF" w:rsidR="00C10FE4" w:rsidRPr="007E1B5D" w:rsidRDefault="00C10FE4" w:rsidP="00AC4996"/>
    <w:sectPr w:rsidR="00C10FE4" w:rsidRPr="007E1B5D" w:rsidSect="00FC1193">
      <w:headerReference w:type="default" r:id="rId36"/>
      <w:footerReference w:type="default" r:id="rId37"/>
      <w:headerReference w:type="first" r:id="rId38"/>
      <w:footerReference w:type="first" r:id="rId39"/>
      <w:pgSz w:w="12240" w:h="15840"/>
      <w:pgMar w:top="720" w:right="720" w:bottom="720" w:left="720" w:header="288" w:footer="28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60429" w14:textId="77777777" w:rsidR="00EE5CD7" w:rsidRDefault="00EE5CD7" w:rsidP="00E1387B">
      <w:r>
        <w:separator/>
      </w:r>
    </w:p>
  </w:endnote>
  <w:endnote w:type="continuationSeparator" w:id="0">
    <w:p w14:paraId="6A360259" w14:textId="77777777" w:rsidR="00EE5CD7" w:rsidRDefault="00EE5CD7" w:rsidP="00E13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Fredoka One">
    <w:charset w:val="00"/>
    <w:family w:val="auto"/>
    <w:pitch w:val="variable"/>
    <w:sig w:usb0="8000002F" w:usb1="4000004A"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EDB52" w14:textId="1E65E68A" w:rsidR="002002B6" w:rsidRPr="0076668C" w:rsidRDefault="006519CD" w:rsidP="0076668C">
    <w:pPr>
      <w:pStyle w:val="Footer"/>
      <w:tabs>
        <w:tab w:val="clear" w:pos="9360"/>
        <w:tab w:val="right" w:pos="10710"/>
      </w:tabs>
      <w:rPr>
        <w:color w:val="880000"/>
      </w:rPr>
    </w:pPr>
    <w:r w:rsidRPr="0076668C">
      <w:rPr>
        <w:color w:val="880000"/>
      </w:rPr>
      <w:t>May 2025</w:t>
    </w:r>
    <w:r w:rsidRPr="0076668C">
      <w:rPr>
        <w:color w:val="880000"/>
      </w:rPr>
      <w:tab/>
    </w:r>
    <w:r w:rsidRPr="0076668C">
      <w:rPr>
        <w:color w:val="880000"/>
      </w:rPr>
      <w:tab/>
    </w:r>
    <w:r w:rsidRPr="0076668C">
      <w:rPr>
        <w:color w:val="880000"/>
      </w:rPr>
      <w:fldChar w:fldCharType="begin"/>
    </w:r>
    <w:r w:rsidRPr="0076668C">
      <w:rPr>
        <w:color w:val="880000"/>
      </w:rPr>
      <w:instrText xml:space="preserve"> PAGE   \* MERGEFORMAT </w:instrText>
    </w:r>
    <w:r w:rsidRPr="0076668C">
      <w:rPr>
        <w:color w:val="880000"/>
      </w:rPr>
      <w:fldChar w:fldCharType="separate"/>
    </w:r>
    <w:r w:rsidRPr="0076668C">
      <w:rPr>
        <w:color w:val="880000"/>
      </w:rPr>
      <w:t>1</w:t>
    </w:r>
    <w:r w:rsidRPr="0076668C">
      <w:rPr>
        <w:color w:val="88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9F2A7" w14:textId="3A965A98" w:rsidR="00FC1193" w:rsidRPr="00E1387B" w:rsidRDefault="00A11EF7" w:rsidP="00E1387B">
    <w:pPr>
      <w:pStyle w:val="Footer"/>
      <w:tabs>
        <w:tab w:val="clear" w:pos="9360"/>
        <w:tab w:val="right" w:pos="10710"/>
      </w:tabs>
      <w:rPr>
        <w:color w:val="880000"/>
      </w:rPr>
    </w:pPr>
    <w:r w:rsidRPr="00E1387B">
      <w:rPr>
        <w:color w:val="880000"/>
      </w:rPr>
      <w:t>May 2025</w:t>
    </w:r>
    <w:r w:rsidR="00FC1193" w:rsidRPr="00E1387B">
      <w:rPr>
        <w:color w:val="880000"/>
      </w:rPr>
      <w:tab/>
    </w:r>
    <w:r w:rsidR="00FC1193" w:rsidRPr="00E1387B">
      <w:rPr>
        <w:color w:val="880000"/>
      </w:rPr>
      <w:tab/>
    </w:r>
    <w:r w:rsidR="00FC1193" w:rsidRPr="00E1387B">
      <w:rPr>
        <w:color w:val="880000"/>
      </w:rPr>
      <w:fldChar w:fldCharType="begin"/>
    </w:r>
    <w:r w:rsidR="00FC1193" w:rsidRPr="00E1387B">
      <w:rPr>
        <w:color w:val="880000"/>
      </w:rPr>
      <w:instrText xml:space="preserve"> PAGE   \* MERGEFORMAT </w:instrText>
    </w:r>
    <w:r w:rsidR="00FC1193" w:rsidRPr="00E1387B">
      <w:rPr>
        <w:color w:val="880000"/>
      </w:rPr>
      <w:fldChar w:fldCharType="separate"/>
    </w:r>
    <w:r w:rsidR="00FC1193" w:rsidRPr="00E1387B">
      <w:rPr>
        <w:noProof/>
        <w:color w:val="880000"/>
      </w:rPr>
      <w:t>1</w:t>
    </w:r>
    <w:r w:rsidR="00FC1193" w:rsidRPr="00E1387B">
      <w:rPr>
        <w:color w:val="88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5F069" w14:textId="77777777" w:rsidR="00EE5CD7" w:rsidRDefault="00EE5CD7" w:rsidP="00E1387B">
      <w:r>
        <w:separator/>
      </w:r>
    </w:p>
  </w:footnote>
  <w:footnote w:type="continuationSeparator" w:id="0">
    <w:p w14:paraId="6F610C68" w14:textId="77777777" w:rsidR="00EE5CD7" w:rsidRDefault="00EE5CD7" w:rsidP="00E13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5583E" w14:textId="667C8EF3" w:rsidR="00FC1193" w:rsidRPr="00E1387B" w:rsidRDefault="002002B6" w:rsidP="00E1387B">
    <w:pPr>
      <w:pStyle w:val="Header"/>
      <w:rPr>
        <w:b/>
        <w:bCs/>
        <w:color w:val="880000"/>
      </w:rPr>
    </w:pPr>
    <w:r w:rsidRPr="00E1387B">
      <w:rPr>
        <w:b/>
        <w:bCs/>
        <w:color w:val="880000"/>
      </w:rPr>
      <w:t>Heritage on the Marina</w:t>
    </w:r>
    <w:r w:rsidR="00FC1193" w:rsidRPr="00E1387B">
      <w:rPr>
        <w:b/>
        <w:bCs/>
        <w:color w:val="880000"/>
      </w:rPr>
      <w:ptab w:relativeTo="margin" w:alignment="center" w:leader="none"/>
    </w:r>
    <w:r w:rsidR="00FC1193" w:rsidRPr="00E1387B">
      <w:rPr>
        <w:b/>
        <w:bCs/>
        <w:color w:val="880000"/>
      </w:rPr>
      <w:ptab w:relativeTo="margin" w:alignment="right" w:leader="none"/>
    </w:r>
    <w:r w:rsidRPr="00E1387B">
      <w:rPr>
        <w:b/>
        <w:bCs/>
        <w:i/>
        <w:iCs/>
        <w:color w:val="880000"/>
      </w:rPr>
      <w:t>Heritage Happenings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33ED8" w14:textId="1B90B14E" w:rsidR="00FC1193" w:rsidRPr="00FC1193" w:rsidRDefault="00FC1193" w:rsidP="00E1387B">
    <w:pPr>
      <w:pStyle w:val="Header"/>
    </w:pPr>
    <w:r w:rsidRPr="00FC1193">
      <w:tab/>
    </w:r>
    <w:r w:rsidRPr="00FC1193">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67DCD"/>
    <w:multiLevelType w:val="multilevel"/>
    <w:tmpl w:val="D7B621C2"/>
    <w:lvl w:ilvl="0">
      <w:start w:val="1"/>
      <w:numFmt w:val="bullet"/>
      <w:pStyle w:val="ListParagraph"/>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7D22521"/>
    <w:multiLevelType w:val="multilevel"/>
    <w:tmpl w:val="1A5482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5F2281B"/>
    <w:multiLevelType w:val="hybridMultilevel"/>
    <w:tmpl w:val="2ADC8842"/>
    <w:lvl w:ilvl="0" w:tplc="ECD42224">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4E473A"/>
    <w:multiLevelType w:val="hybridMultilevel"/>
    <w:tmpl w:val="C4EC051A"/>
    <w:lvl w:ilvl="0" w:tplc="437EBC1A">
      <w:numFmt w:val="bullet"/>
      <w:lvlText w:val="—"/>
      <w:lvlJc w:val="left"/>
      <w:pPr>
        <w:ind w:left="720" w:hanging="360"/>
      </w:pPr>
      <w:rPr>
        <w:rFonts w:ascii="Verdana" w:eastAsiaTheme="minorHAnsi" w:hAnsi="Verdan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392781"/>
    <w:multiLevelType w:val="multilevel"/>
    <w:tmpl w:val="E63C39D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77C475AF"/>
    <w:multiLevelType w:val="multilevel"/>
    <w:tmpl w:val="98A2EB5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1187058277">
    <w:abstractNumId w:val="4"/>
  </w:num>
  <w:num w:numId="2" w16cid:durableId="1141390054">
    <w:abstractNumId w:val="5"/>
  </w:num>
  <w:num w:numId="3" w16cid:durableId="2021617382">
    <w:abstractNumId w:val="1"/>
  </w:num>
  <w:num w:numId="4" w16cid:durableId="1615165454">
    <w:abstractNumId w:val="1"/>
  </w:num>
  <w:num w:numId="5" w16cid:durableId="1654917699">
    <w:abstractNumId w:val="4"/>
  </w:num>
  <w:num w:numId="6" w16cid:durableId="1255243251">
    <w:abstractNumId w:val="4"/>
  </w:num>
  <w:num w:numId="7" w16cid:durableId="464471271">
    <w:abstractNumId w:val="4"/>
  </w:num>
  <w:num w:numId="8" w16cid:durableId="1940288453">
    <w:abstractNumId w:val="4"/>
  </w:num>
  <w:num w:numId="9" w16cid:durableId="57754987">
    <w:abstractNumId w:val="0"/>
  </w:num>
  <w:num w:numId="10" w16cid:durableId="31619911">
    <w:abstractNumId w:val="0"/>
  </w:num>
  <w:num w:numId="11" w16cid:durableId="1442795174">
    <w:abstractNumId w:val="0"/>
  </w:num>
  <w:num w:numId="12" w16cid:durableId="1931694076">
    <w:abstractNumId w:val="0"/>
  </w:num>
  <w:num w:numId="13" w16cid:durableId="38404682">
    <w:abstractNumId w:val="2"/>
  </w:num>
  <w:num w:numId="14" w16cid:durableId="9044096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96B"/>
    <w:rsid w:val="000139AE"/>
    <w:rsid w:val="00015895"/>
    <w:rsid w:val="00023E94"/>
    <w:rsid w:val="00045291"/>
    <w:rsid w:val="000569C3"/>
    <w:rsid w:val="0005760D"/>
    <w:rsid w:val="00073877"/>
    <w:rsid w:val="000770AB"/>
    <w:rsid w:val="00077DC0"/>
    <w:rsid w:val="00083002"/>
    <w:rsid w:val="00094488"/>
    <w:rsid w:val="00094615"/>
    <w:rsid w:val="000960DC"/>
    <w:rsid w:val="00097A8E"/>
    <w:rsid w:val="000A30BA"/>
    <w:rsid w:val="000A330A"/>
    <w:rsid w:val="000A5CEF"/>
    <w:rsid w:val="000B1073"/>
    <w:rsid w:val="000B13E4"/>
    <w:rsid w:val="000B1992"/>
    <w:rsid w:val="000B1FBE"/>
    <w:rsid w:val="000C27E3"/>
    <w:rsid w:val="000C7495"/>
    <w:rsid w:val="000E4E16"/>
    <w:rsid w:val="000F1A54"/>
    <w:rsid w:val="000F34B4"/>
    <w:rsid w:val="000F6023"/>
    <w:rsid w:val="000F614A"/>
    <w:rsid w:val="00105CD1"/>
    <w:rsid w:val="001062D1"/>
    <w:rsid w:val="00122F64"/>
    <w:rsid w:val="00124C8C"/>
    <w:rsid w:val="00125F63"/>
    <w:rsid w:val="00126402"/>
    <w:rsid w:val="001410B4"/>
    <w:rsid w:val="00144251"/>
    <w:rsid w:val="00144922"/>
    <w:rsid w:val="0015130D"/>
    <w:rsid w:val="001525A6"/>
    <w:rsid w:val="00154696"/>
    <w:rsid w:val="00157F73"/>
    <w:rsid w:val="00164B6B"/>
    <w:rsid w:val="00164BCE"/>
    <w:rsid w:val="00166E2B"/>
    <w:rsid w:val="00167204"/>
    <w:rsid w:val="00167F47"/>
    <w:rsid w:val="001708E7"/>
    <w:rsid w:val="00174F30"/>
    <w:rsid w:val="00175332"/>
    <w:rsid w:val="00175354"/>
    <w:rsid w:val="00181A97"/>
    <w:rsid w:val="001830DE"/>
    <w:rsid w:val="00192D8D"/>
    <w:rsid w:val="001A0C0A"/>
    <w:rsid w:val="001A503D"/>
    <w:rsid w:val="001A69B9"/>
    <w:rsid w:val="001B2A4A"/>
    <w:rsid w:val="001B5324"/>
    <w:rsid w:val="001C09DD"/>
    <w:rsid w:val="001C39BF"/>
    <w:rsid w:val="001D4F91"/>
    <w:rsid w:val="001F05FD"/>
    <w:rsid w:val="002002B6"/>
    <w:rsid w:val="00206CB5"/>
    <w:rsid w:val="00211CC5"/>
    <w:rsid w:val="002131A7"/>
    <w:rsid w:val="0022431E"/>
    <w:rsid w:val="00225DCF"/>
    <w:rsid w:val="0022690D"/>
    <w:rsid w:val="00227086"/>
    <w:rsid w:val="00244995"/>
    <w:rsid w:val="00250B60"/>
    <w:rsid w:val="00255DFF"/>
    <w:rsid w:val="002738DA"/>
    <w:rsid w:val="0027411E"/>
    <w:rsid w:val="00274D8E"/>
    <w:rsid w:val="00274D9F"/>
    <w:rsid w:val="00282A67"/>
    <w:rsid w:val="0028388A"/>
    <w:rsid w:val="002919B8"/>
    <w:rsid w:val="002B22CA"/>
    <w:rsid w:val="002C019A"/>
    <w:rsid w:val="002C09BC"/>
    <w:rsid w:val="002C2639"/>
    <w:rsid w:val="002C4804"/>
    <w:rsid w:val="002C4A39"/>
    <w:rsid w:val="002C4A63"/>
    <w:rsid w:val="002C5EB1"/>
    <w:rsid w:val="002D5653"/>
    <w:rsid w:val="002D6F2F"/>
    <w:rsid w:val="002D795C"/>
    <w:rsid w:val="002E00F2"/>
    <w:rsid w:val="002E4CEC"/>
    <w:rsid w:val="002F2D6C"/>
    <w:rsid w:val="002F2F21"/>
    <w:rsid w:val="002F576D"/>
    <w:rsid w:val="003001AB"/>
    <w:rsid w:val="00302C8B"/>
    <w:rsid w:val="00304068"/>
    <w:rsid w:val="003058E0"/>
    <w:rsid w:val="00306C17"/>
    <w:rsid w:val="003109DC"/>
    <w:rsid w:val="00310F30"/>
    <w:rsid w:val="00311C45"/>
    <w:rsid w:val="00314BBD"/>
    <w:rsid w:val="00325DEB"/>
    <w:rsid w:val="00326FE7"/>
    <w:rsid w:val="00330F35"/>
    <w:rsid w:val="00335CEE"/>
    <w:rsid w:val="00341232"/>
    <w:rsid w:val="00346757"/>
    <w:rsid w:val="00351196"/>
    <w:rsid w:val="0035560F"/>
    <w:rsid w:val="00357E83"/>
    <w:rsid w:val="003708D8"/>
    <w:rsid w:val="00371D18"/>
    <w:rsid w:val="00373C4F"/>
    <w:rsid w:val="00377317"/>
    <w:rsid w:val="00377B41"/>
    <w:rsid w:val="00381BAD"/>
    <w:rsid w:val="0039496B"/>
    <w:rsid w:val="003A4AC4"/>
    <w:rsid w:val="003A63FE"/>
    <w:rsid w:val="003A6BAE"/>
    <w:rsid w:val="003A7CD4"/>
    <w:rsid w:val="003B3205"/>
    <w:rsid w:val="003B441D"/>
    <w:rsid w:val="003B4DB7"/>
    <w:rsid w:val="003B6609"/>
    <w:rsid w:val="003B75E5"/>
    <w:rsid w:val="003D52F7"/>
    <w:rsid w:val="003D531B"/>
    <w:rsid w:val="003E448C"/>
    <w:rsid w:val="003E52EB"/>
    <w:rsid w:val="003E5DA9"/>
    <w:rsid w:val="003E63A9"/>
    <w:rsid w:val="003E70D1"/>
    <w:rsid w:val="003E7468"/>
    <w:rsid w:val="00411D22"/>
    <w:rsid w:val="00420C5A"/>
    <w:rsid w:val="00421667"/>
    <w:rsid w:val="00421F3A"/>
    <w:rsid w:val="0043785D"/>
    <w:rsid w:val="00450565"/>
    <w:rsid w:val="00455677"/>
    <w:rsid w:val="004609AF"/>
    <w:rsid w:val="004731A3"/>
    <w:rsid w:val="004768A0"/>
    <w:rsid w:val="00480EFE"/>
    <w:rsid w:val="004832B7"/>
    <w:rsid w:val="00484D18"/>
    <w:rsid w:val="004857DE"/>
    <w:rsid w:val="004A1082"/>
    <w:rsid w:val="004A61AC"/>
    <w:rsid w:val="004B27A0"/>
    <w:rsid w:val="004B48EE"/>
    <w:rsid w:val="004B4BD4"/>
    <w:rsid w:val="004B63D2"/>
    <w:rsid w:val="004B66A3"/>
    <w:rsid w:val="004E060A"/>
    <w:rsid w:val="004E1B5B"/>
    <w:rsid w:val="004E38FB"/>
    <w:rsid w:val="004E48B2"/>
    <w:rsid w:val="004E793D"/>
    <w:rsid w:val="004F02C8"/>
    <w:rsid w:val="004F1E3E"/>
    <w:rsid w:val="00500212"/>
    <w:rsid w:val="0050075D"/>
    <w:rsid w:val="00500BA9"/>
    <w:rsid w:val="00505F55"/>
    <w:rsid w:val="00510041"/>
    <w:rsid w:val="0052728C"/>
    <w:rsid w:val="00530520"/>
    <w:rsid w:val="00531842"/>
    <w:rsid w:val="00531BA4"/>
    <w:rsid w:val="00544045"/>
    <w:rsid w:val="0054451D"/>
    <w:rsid w:val="005502E5"/>
    <w:rsid w:val="005543D0"/>
    <w:rsid w:val="00557DBD"/>
    <w:rsid w:val="00561E0C"/>
    <w:rsid w:val="005661DF"/>
    <w:rsid w:val="005701F3"/>
    <w:rsid w:val="005731D1"/>
    <w:rsid w:val="005822E2"/>
    <w:rsid w:val="00586FFD"/>
    <w:rsid w:val="005939A6"/>
    <w:rsid w:val="005939E5"/>
    <w:rsid w:val="0059447E"/>
    <w:rsid w:val="00596B88"/>
    <w:rsid w:val="005A0138"/>
    <w:rsid w:val="005B10B6"/>
    <w:rsid w:val="005B10E7"/>
    <w:rsid w:val="005C11BC"/>
    <w:rsid w:val="005D0081"/>
    <w:rsid w:val="005D4A9A"/>
    <w:rsid w:val="005D54FE"/>
    <w:rsid w:val="005D67D7"/>
    <w:rsid w:val="005E571B"/>
    <w:rsid w:val="005F0D1E"/>
    <w:rsid w:val="0060769E"/>
    <w:rsid w:val="006247B5"/>
    <w:rsid w:val="006317C7"/>
    <w:rsid w:val="0063696B"/>
    <w:rsid w:val="00637579"/>
    <w:rsid w:val="00650B64"/>
    <w:rsid w:val="00651319"/>
    <w:rsid w:val="006519CD"/>
    <w:rsid w:val="00660AE5"/>
    <w:rsid w:val="00663AEC"/>
    <w:rsid w:val="006665FD"/>
    <w:rsid w:val="00672C15"/>
    <w:rsid w:val="006753F9"/>
    <w:rsid w:val="00680D06"/>
    <w:rsid w:val="006870A6"/>
    <w:rsid w:val="00697312"/>
    <w:rsid w:val="006A343A"/>
    <w:rsid w:val="006A3479"/>
    <w:rsid w:val="006A35A7"/>
    <w:rsid w:val="006B51A3"/>
    <w:rsid w:val="006B5AFC"/>
    <w:rsid w:val="006B5C79"/>
    <w:rsid w:val="006C31E1"/>
    <w:rsid w:val="006C394D"/>
    <w:rsid w:val="006C46E1"/>
    <w:rsid w:val="006D2016"/>
    <w:rsid w:val="006D58EF"/>
    <w:rsid w:val="006D6769"/>
    <w:rsid w:val="006F06D9"/>
    <w:rsid w:val="006F0AA1"/>
    <w:rsid w:val="006F3756"/>
    <w:rsid w:val="006F4187"/>
    <w:rsid w:val="006F7A94"/>
    <w:rsid w:val="00703436"/>
    <w:rsid w:val="007067E6"/>
    <w:rsid w:val="0070691A"/>
    <w:rsid w:val="0071304E"/>
    <w:rsid w:val="00725C7E"/>
    <w:rsid w:val="00727D80"/>
    <w:rsid w:val="00737FAB"/>
    <w:rsid w:val="00741F77"/>
    <w:rsid w:val="007468C3"/>
    <w:rsid w:val="00757861"/>
    <w:rsid w:val="00761BD2"/>
    <w:rsid w:val="0076668C"/>
    <w:rsid w:val="00772E81"/>
    <w:rsid w:val="00774283"/>
    <w:rsid w:val="00775BBF"/>
    <w:rsid w:val="0077700C"/>
    <w:rsid w:val="00782699"/>
    <w:rsid w:val="00791612"/>
    <w:rsid w:val="00794D2F"/>
    <w:rsid w:val="007973E8"/>
    <w:rsid w:val="007A0037"/>
    <w:rsid w:val="007A05BB"/>
    <w:rsid w:val="007A0DD2"/>
    <w:rsid w:val="007A138E"/>
    <w:rsid w:val="007A13A9"/>
    <w:rsid w:val="007A6A82"/>
    <w:rsid w:val="007B5FD8"/>
    <w:rsid w:val="007C2C5D"/>
    <w:rsid w:val="007C5A39"/>
    <w:rsid w:val="007C6167"/>
    <w:rsid w:val="007D0DF9"/>
    <w:rsid w:val="007D206E"/>
    <w:rsid w:val="007D3A91"/>
    <w:rsid w:val="007D4109"/>
    <w:rsid w:val="007D519F"/>
    <w:rsid w:val="007E1B5D"/>
    <w:rsid w:val="007E3D84"/>
    <w:rsid w:val="007E4596"/>
    <w:rsid w:val="007E7B0F"/>
    <w:rsid w:val="008001DB"/>
    <w:rsid w:val="00810A21"/>
    <w:rsid w:val="00810B6C"/>
    <w:rsid w:val="00821295"/>
    <w:rsid w:val="0082683B"/>
    <w:rsid w:val="0082702D"/>
    <w:rsid w:val="0082706F"/>
    <w:rsid w:val="00831172"/>
    <w:rsid w:val="0083780A"/>
    <w:rsid w:val="00845A16"/>
    <w:rsid w:val="00852DCD"/>
    <w:rsid w:val="00855352"/>
    <w:rsid w:val="00855458"/>
    <w:rsid w:val="008567D8"/>
    <w:rsid w:val="00856973"/>
    <w:rsid w:val="00866133"/>
    <w:rsid w:val="00866466"/>
    <w:rsid w:val="00876543"/>
    <w:rsid w:val="008843A8"/>
    <w:rsid w:val="00884A51"/>
    <w:rsid w:val="00886E66"/>
    <w:rsid w:val="008919ED"/>
    <w:rsid w:val="00895C93"/>
    <w:rsid w:val="008A1AB5"/>
    <w:rsid w:val="008A4602"/>
    <w:rsid w:val="008B01E6"/>
    <w:rsid w:val="008B7FEB"/>
    <w:rsid w:val="008C0965"/>
    <w:rsid w:val="008C1DDD"/>
    <w:rsid w:val="008D4BB7"/>
    <w:rsid w:val="008E32AB"/>
    <w:rsid w:val="008F4F85"/>
    <w:rsid w:val="008F60CB"/>
    <w:rsid w:val="008F6565"/>
    <w:rsid w:val="009077B2"/>
    <w:rsid w:val="00910A6B"/>
    <w:rsid w:val="009121D2"/>
    <w:rsid w:val="0091410B"/>
    <w:rsid w:val="00916275"/>
    <w:rsid w:val="00934409"/>
    <w:rsid w:val="00936DB6"/>
    <w:rsid w:val="009375EC"/>
    <w:rsid w:val="00940E8B"/>
    <w:rsid w:val="00942EA9"/>
    <w:rsid w:val="00943896"/>
    <w:rsid w:val="00950259"/>
    <w:rsid w:val="00953833"/>
    <w:rsid w:val="0095607F"/>
    <w:rsid w:val="00961365"/>
    <w:rsid w:val="00965A4F"/>
    <w:rsid w:val="00973184"/>
    <w:rsid w:val="00975D87"/>
    <w:rsid w:val="00983BB9"/>
    <w:rsid w:val="0098433F"/>
    <w:rsid w:val="0098509D"/>
    <w:rsid w:val="0098781D"/>
    <w:rsid w:val="009908F2"/>
    <w:rsid w:val="0099184E"/>
    <w:rsid w:val="009926E6"/>
    <w:rsid w:val="00995EDB"/>
    <w:rsid w:val="00996B4B"/>
    <w:rsid w:val="009A3050"/>
    <w:rsid w:val="009A589A"/>
    <w:rsid w:val="009B25D2"/>
    <w:rsid w:val="009B3CB8"/>
    <w:rsid w:val="009B4B7E"/>
    <w:rsid w:val="009C32F1"/>
    <w:rsid w:val="009C3AB1"/>
    <w:rsid w:val="009C65C5"/>
    <w:rsid w:val="009D1475"/>
    <w:rsid w:val="009D1D6F"/>
    <w:rsid w:val="009D3A72"/>
    <w:rsid w:val="009D6CDC"/>
    <w:rsid w:val="009E46B2"/>
    <w:rsid w:val="009E4E86"/>
    <w:rsid w:val="009F48AC"/>
    <w:rsid w:val="009F62A4"/>
    <w:rsid w:val="00A02386"/>
    <w:rsid w:val="00A05313"/>
    <w:rsid w:val="00A11EF7"/>
    <w:rsid w:val="00A13D73"/>
    <w:rsid w:val="00A174EB"/>
    <w:rsid w:val="00A2079F"/>
    <w:rsid w:val="00A21C66"/>
    <w:rsid w:val="00A22C32"/>
    <w:rsid w:val="00A34598"/>
    <w:rsid w:val="00A37E70"/>
    <w:rsid w:val="00A43380"/>
    <w:rsid w:val="00A57BFA"/>
    <w:rsid w:val="00A706AE"/>
    <w:rsid w:val="00A769F5"/>
    <w:rsid w:val="00A817B9"/>
    <w:rsid w:val="00A86693"/>
    <w:rsid w:val="00A90EEE"/>
    <w:rsid w:val="00A939F9"/>
    <w:rsid w:val="00A93D03"/>
    <w:rsid w:val="00AA2615"/>
    <w:rsid w:val="00AB18AB"/>
    <w:rsid w:val="00AC1512"/>
    <w:rsid w:val="00AC466C"/>
    <w:rsid w:val="00AC4996"/>
    <w:rsid w:val="00AC52C9"/>
    <w:rsid w:val="00AD526E"/>
    <w:rsid w:val="00AE490B"/>
    <w:rsid w:val="00AE4E10"/>
    <w:rsid w:val="00AE4ED9"/>
    <w:rsid w:val="00AF58C3"/>
    <w:rsid w:val="00B012AB"/>
    <w:rsid w:val="00B03214"/>
    <w:rsid w:val="00B04C3E"/>
    <w:rsid w:val="00B13D88"/>
    <w:rsid w:val="00B15BA1"/>
    <w:rsid w:val="00B17C31"/>
    <w:rsid w:val="00B2314A"/>
    <w:rsid w:val="00B24AF8"/>
    <w:rsid w:val="00B377ED"/>
    <w:rsid w:val="00B451D3"/>
    <w:rsid w:val="00B46927"/>
    <w:rsid w:val="00B56C73"/>
    <w:rsid w:val="00B603F0"/>
    <w:rsid w:val="00B672C7"/>
    <w:rsid w:val="00B70247"/>
    <w:rsid w:val="00B70D8B"/>
    <w:rsid w:val="00B72C1E"/>
    <w:rsid w:val="00B81C86"/>
    <w:rsid w:val="00B83CE2"/>
    <w:rsid w:val="00B916E4"/>
    <w:rsid w:val="00B91FA0"/>
    <w:rsid w:val="00B92505"/>
    <w:rsid w:val="00B947CB"/>
    <w:rsid w:val="00B96112"/>
    <w:rsid w:val="00BB0A21"/>
    <w:rsid w:val="00BB554B"/>
    <w:rsid w:val="00BC03EF"/>
    <w:rsid w:val="00BC0CB8"/>
    <w:rsid w:val="00BC2A92"/>
    <w:rsid w:val="00BD0A99"/>
    <w:rsid w:val="00BD6A55"/>
    <w:rsid w:val="00BE4D9C"/>
    <w:rsid w:val="00BE68D4"/>
    <w:rsid w:val="00BF3623"/>
    <w:rsid w:val="00C10FE4"/>
    <w:rsid w:val="00C12B35"/>
    <w:rsid w:val="00C20BB5"/>
    <w:rsid w:val="00C23534"/>
    <w:rsid w:val="00C254A2"/>
    <w:rsid w:val="00C26E02"/>
    <w:rsid w:val="00C270D9"/>
    <w:rsid w:val="00C32E71"/>
    <w:rsid w:val="00C3664A"/>
    <w:rsid w:val="00C40BE6"/>
    <w:rsid w:val="00C62092"/>
    <w:rsid w:val="00C63B35"/>
    <w:rsid w:val="00C67327"/>
    <w:rsid w:val="00C708B2"/>
    <w:rsid w:val="00C71F9D"/>
    <w:rsid w:val="00C74BE8"/>
    <w:rsid w:val="00C9507E"/>
    <w:rsid w:val="00CA0504"/>
    <w:rsid w:val="00CA351E"/>
    <w:rsid w:val="00CA76A4"/>
    <w:rsid w:val="00CB0A78"/>
    <w:rsid w:val="00CB4969"/>
    <w:rsid w:val="00CC1EEB"/>
    <w:rsid w:val="00CC25CD"/>
    <w:rsid w:val="00CD3880"/>
    <w:rsid w:val="00CD4B80"/>
    <w:rsid w:val="00CD5D28"/>
    <w:rsid w:val="00CD5DC4"/>
    <w:rsid w:val="00CD7A35"/>
    <w:rsid w:val="00CF6DCF"/>
    <w:rsid w:val="00D01EF1"/>
    <w:rsid w:val="00D06828"/>
    <w:rsid w:val="00D06B9E"/>
    <w:rsid w:val="00D07C9F"/>
    <w:rsid w:val="00D1468F"/>
    <w:rsid w:val="00D1758C"/>
    <w:rsid w:val="00D21E7E"/>
    <w:rsid w:val="00D22219"/>
    <w:rsid w:val="00D22D2A"/>
    <w:rsid w:val="00D26F76"/>
    <w:rsid w:val="00D31DFA"/>
    <w:rsid w:val="00D32B5C"/>
    <w:rsid w:val="00D33276"/>
    <w:rsid w:val="00D41128"/>
    <w:rsid w:val="00D4402E"/>
    <w:rsid w:val="00D44A65"/>
    <w:rsid w:val="00D4785B"/>
    <w:rsid w:val="00D6365E"/>
    <w:rsid w:val="00D66A5A"/>
    <w:rsid w:val="00D7040C"/>
    <w:rsid w:val="00D73297"/>
    <w:rsid w:val="00D81492"/>
    <w:rsid w:val="00D82338"/>
    <w:rsid w:val="00D85542"/>
    <w:rsid w:val="00D86C64"/>
    <w:rsid w:val="00D9080D"/>
    <w:rsid w:val="00D9700E"/>
    <w:rsid w:val="00DB54FB"/>
    <w:rsid w:val="00DB6E0D"/>
    <w:rsid w:val="00DC5492"/>
    <w:rsid w:val="00DE715C"/>
    <w:rsid w:val="00DF666D"/>
    <w:rsid w:val="00DF7D16"/>
    <w:rsid w:val="00E028F6"/>
    <w:rsid w:val="00E03AB2"/>
    <w:rsid w:val="00E05B9E"/>
    <w:rsid w:val="00E1387B"/>
    <w:rsid w:val="00E317E8"/>
    <w:rsid w:val="00E3217C"/>
    <w:rsid w:val="00E33610"/>
    <w:rsid w:val="00E36E79"/>
    <w:rsid w:val="00E405F7"/>
    <w:rsid w:val="00E47F0D"/>
    <w:rsid w:val="00E53214"/>
    <w:rsid w:val="00E540EC"/>
    <w:rsid w:val="00E56746"/>
    <w:rsid w:val="00E63C2E"/>
    <w:rsid w:val="00E656F7"/>
    <w:rsid w:val="00E679C7"/>
    <w:rsid w:val="00E97CA4"/>
    <w:rsid w:val="00EA08C7"/>
    <w:rsid w:val="00EA21FE"/>
    <w:rsid w:val="00EB4921"/>
    <w:rsid w:val="00EC70BD"/>
    <w:rsid w:val="00ED4892"/>
    <w:rsid w:val="00ED5B9A"/>
    <w:rsid w:val="00EE1E67"/>
    <w:rsid w:val="00EE3BB4"/>
    <w:rsid w:val="00EE5CD7"/>
    <w:rsid w:val="00EE6560"/>
    <w:rsid w:val="00EE6928"/>
    <w:rsid w:val="00EE7277"/>
    <w:rsid w:val="00EF00AE"/>
    <w:rsid w:val="00EF385F"/>
    <w:rsid w:val="00F100A1"/>
    <w:rsid w:val="00F11845"/>
    <w:rsid w:val="00F23E71"/>
    <w:rsid w:val="00F2783C"/>
    <w:rsid w:val="00F31CAB"/>
    <w:rsid w:val="00F35F23"/>
    <w:rsid w:val="00F47F9F"/>
    <w:rsid w:val="00F509E1"/>
    <w:rsid w:val="00F54242"/>
    <w:rsid w:val="00F55E9C"/>
    <w:rsid w:val="00F611B9"/>
    <w:rsid w:val="00F70492"/>
    <w:rsid w:val="00F757BC"/>
    <w:rsid w:val="00F8475D"/>
    <w:rsid w:val="00F86A97"/>
    <w:rsid w:val="00F94FB7"/>
    <w:rsid w:val="00F97EFA"/>
    <w:rsid w:val="00FA03A2"/>
    <w:rsid w:val="00FA4145"/>
    <w:rsid w:val="00FB11BE"/>
    <w:rsid w:val="00FB3EE3"/>
    <w:rsid w:val="00FC1193"/>
    <w:rsid w:val="00FC1391"/>
    <w:rsid w:val="00FC4174"/>
    <w:rsid w:val="00FC4390"/>
    <w:rsid w:val="00FD4FCF"/>
    <w:rsid w:val="00FD5009"/>
    <w:rsid w:val="00FD5168"/>
    <w:rsid w:val="00FE5A62"/>
    <w:rsid w:val="00FF7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4C9F3"/>
  <w15:chartTrackingRefBased/>
  <w15:docId w15:val="{797BDD56-4F97-4B14-A527-1DBED35DD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sz w:val="28"/>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5"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87B"/>
    <w:pPr>
      <w:spacing w:after="120" w:line="276" w:lineRule="auto"/>
    </w:pPr>
    <w:rPr>
      <w:rFonts w:cs="Segoe UI"/>
      <w:color w:val="000000"/>
    </w:rPr>
  </w:style>
  <w:style w:type="paragraph" w:styleId="Heading1">
    <w:name w:val="heading 1"/>
    <w:aliases w:val="Hdr 1"/>
    <w:basedOn w:val="Normal"/>
    <w:next w:val="Normal"/>
    <w:link w:val="Heading1Char"/>
    <w:uiPriority w:val="1"/>
    <w:qFormat/>
    <w:rsid w:val="00772E81"/>
    <w:pPr>
      <w:spacing w:after="0" w:line="240" w:lineRule="auto"/>
      <w:outlineLvl w:val="0"/>
    </w:pPr>
    <w:rPr>
      <w:rFonts w:ascii="ADLaM Display" w:eastAsia="Arial Rounded MT Bold" w:hAnsi="ADLaM Display" w:cs="ADLaM Display"/>
      <w:color w:val="880000"/>
      <w:sz w:val="40"/>
      <w:szCs w:val="40"/>
      <w14:textOutline w14:w="12700" w14:cap="rnd" w14:cmpd="sng" w14:algn="ctr">
        <w14:solidFill>
          <w14:schemeClr w14:val="accent6">
            <w14:lumMod w14:val="75000"/>
          </w14:schemeClr>
        </w14:solidFill>
        <w14:prstDash w14:val="solid"/>
        <w14:bevel/>
      </w14:textOutline>
    </w:rPr>
  </w:style>
  <w:style w:type="paragraph" w:styleId="Heading2">
    <w:name w:val="heading 2"/>
    <w:basedOn w:val="Normal"/>
    <w:next w:val="Normal"/>
    <w:link w:val="Heading2Char"/>
    <w:uiPriority w:val="2"/>
    <w:qFormat/>
    <w:rsid w:val="00AC52C9"/>
    <w:pPr>
      <w:widowControl w:val="0"/>
      <w:spacing w:before="120" w:after="0" w:line="240" w:lineRule="auto"/>
      <w:outlineLvl w:val="1"/>
    </w:pPr>
    <w:rPr>
      <w:rFonts w:ascii="ADLaM Display" w:eastAsia="Fredoka One" w:hAnsi="ADLaM Display" w:cs="ADLaM Display"/>
      <w:color w:val="880000"/>
      <w:sz w:val="36"/>
      <w:szCs w:val="36"/>
      <w:lang w:val="en"/>
      <w14:textOutline w14:w="9525" w14:cap="rnd" w14:cmpd="sng" w14:algn="ctr">
        <w14:solidFill>
          <w14:schemeClr w14:val="accent6">
            <w14:lumMod w14:val="75000"/>
          </w14:schemeClr>
        </w14:solidFill>
        <w14:prstDash w14:val="solid"/>
        <w14:bevel/>
      </w14:textOutline>
    </w:rPr>
  </w:style>
  <w:style w:type="paragraph" w:styleId="Heading3">
    <w:name w:val="heading 3"/>
    <w:basedOn w:val="Normal"/>
    <w:next w:val="Normal"/>
    <w:link w:val="Heading3Char"/>
    <w:uiPriority w:val="3"/>
    <w:qFormat/>
    <w:rsid w:val="00F97EFA"/>
    <w:pPr>
      <w:widowControl w:val="0"/>
      <w:spacing w:before="120" w:after="0"/>
      <w:outlineLvl w:val="2"/>
    </w:pPr>
    <w:rPr>
      <w:rFonts w:ascii="ADLaM Display" w:eastAsia="Verdana" w:hAnsi="ADLaM Display" w:cs="Verdana"/>
      <w:bCs/>
      <w:color w:val="880000"/>
      <w:sz w:val="32"/>
      <w:szCs w:val="32"/>
      <w:lang w:val="en"/>
    </w:rPr>
  </w:style>
  <w:style w:type="paragraph" w:styleId="Heading4">
    <w:name w:val="heading 4"/>
    <w:basedOn w:val="Normal"/>
    <w:next w:val="Normal"/>
    <w:link w:val="Heading4Char"/>
    <w:uiPriority w:val="9"/>
    <w:semiHidden/>
    <w:unhideWhenUsed/>
    <w:rsid w:val="00F97EF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05F5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05F5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05F5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05F5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05F5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8"/>
    <w:qFormat/>
    <w:rsid w:val="00F97EFA"/>
    <w:rPr>
      <w:rFonts w:ascii="ADLaM Display" w:eastAsiaTheme="majorEastAsia" w:hAnsi="ADLaM Display" w:cstheme="majorBidi"/>
      <w:bCs/>
      <w:color w:val="880000"/>
      <w:sz w:val="48"/>
      <w:szCs w:val="40"/>
    </w:rPr>
  </w:style>
  <w:style w:type="character" w:customStyle="1" w:styleId="TitleChar">
    <w:name w:val="Title Char"/>
    <w:basedOn w:val="DefaultParagraphFont"/>
    <w:link w:val="Title"/>
    <w:uiPriority w:val="8"/>
    <w:rsid w:val="00F97EFA"/>
    <w:rPr>
      <w:rFonts w:ascii="ADLaM Display" w:eastAsiaTheme="majorEastAsia" w:hAnsi="ADLaM Display" w:cstheme="majorBidi"/>
      <w:bCs/>
      <w:color w:val="880000"/>
      <w:sz w:val="48"/>
      <w:szCs w:val="40"/>
    </w:rPr>
  </w:style>
  <w:style w:type="character" w:customStyle="1" w:styleId="Heading1Char">
    <w:name w:val="Heading 1 Char"/>
    <w:aliases w:val="Hdr 1 Char"/>
    <w:basedOn w:val="DefaultParagraphFont"/>
    <w:link w:val="Heading1"/>
    <w:uiPriority w:val="1"/>
    <w:rsid w:val="00772E81"/>
    <w:rPr>
      <w:rFonts w:ascii="ADLaM Display" w:eastAsia="Arial Rounded MT Bold" w:hAnsi="ADLaM Display" w:cs="ADLaM Display"/>
      <w:color w:val="880000"/>
      <w:sz w:val="40"/>
      <w:szCs w:val="40"/>
      <w14:textOutline w14:w="12700" w14:cap="rnd" w14:cmpd="sng" w14:algn="ctr">
        <w14:solidFill>
          <w14:schemeClr w14:val="accent6">
            <w14:lumMod w14:val="75000"/>
          </w14:schemeClr>
        </w14:solidFill>
        <w14:prstDash w14:val="solid"/>
        <w14:bevel/>
      </w14:textOutline>
    </w:rPr>
  </w:style>
  <w:style w:type="character" w:customStyle="1" w:styleId="Heading2Char">
    <w:name w:val="Heading 2 Char"/>
    <w:basedOn w:val="DefaultParagraphFont"/>
    <w:link w:val="Heading2"/>
    <w:uiPriority w:val="2"/>
    <w:rsid w:val="00AC52C9"/>
    <w:rPr>
      <w:rFonts w:ascii="ADLaM Display" w:eastAsia="Fredoka One" w:hAnsi="ADLaM Display" w:cs="ADLaM Display"/>
      <w:color w:val="880000"/>
      <w:sz w:val="36"/>
      <w:szCs w:val="36"/>
      <w:lang w:val="en"/>
      <w14:textOutline w14:w="9525" w14:cap="rnd" w14:cmpd="sng" w14:algn="ctr">
        <w14:solidFill>
          <w14:schemeClr w14:val="accent6">
            <w14:lumMod w14:val="75000"/>
          </w14:schemeClr>
        </w14:solidFill>
        <w14:prstDash w14:val="solid"/>
        <w14:bevel/>
      </w14:textOutline>
    </w:rPr>
  </w:style>
  <w:style w:type="character" w:customStyle="1" w:styleId="Heading3Char">
    <w:name w:val="Heading 3 Char"/>
    <w:basedOn w:val="DefaultParagraphFont"/>
    <w:link w:val="Heading3"/>
    <w:uiPriority w:val="3"/>
    <w:rsid w:val="00F97EFA"/>
    <w:rPr>
      <w:rFonts w:ascii="ADLaM Display" w:eastAsia="Verdana" w:hAnsi="ADLaM Display" w:cs="Verdana"/>
      <w:bCs/>
      <w:color w:val="880000"/>
      <w:sz w:val="32"/>
      <w:szCs w:val="32"/>
      <w:lang w:val="en"/>
    </w:rPr>
  </w:style>
  <w:style w:type="paragraph" w:styleId="Subtitle">
    <w:name w:val="Subtitle"/>
    <w:basedOn w:val="Normal"/>
    <w:next w:val="Normal"/>
    <w:link w:val="SubtitleChar"/>
    <w:uiPriority w:val="11"/>
    <w:rsid w:val="00F97EFA"/>
    <w:pPr>
      <w:widowControl w:val="0"/>
      <w:spacing w:before="120"/>
    </w:pPr>
    <w:rPr>
      <w:rFonts w:eastAsia="Georgia" w:cs="Georgia"/>
      <w:i/>
      <w:color w:val="000000" w:themeColor="text1"/>
      <w:sz w:val="32"/>
      <w:szCs w:val="32"/>
      <w:lang w:val="en"/>
    </w:rPr>
  </w:style>
  <w:style w:type="character" w:customStyle="1" w:styleId="SubtitleChar">
    <w:name w:val="Subtitle Char"/>
    <w:basedOn w:val="DefaultParagraphFont"/>
    <w:link w:val="Subtitle"/>
    <w:uiPriority w:val="11"/>
    <w:rsid w:val="00F97EFA"/>
    <w:rPr>
      <w:rFonts w:eastAsia="Georgia" w:cs="Georgia"/>
      <w:i/>
      <w:color w:val="000000" w:themeColor="text1"/>
      <w:sz w:val="32"/>
      <w:szCs w:val="32"/>
      <w:lang w:val="en"/>
    </w:rPr>
  </w:style>
  <w:style w:type="paragraph" w:styleId="ListParagraph">
    <w:name w:val="List Paragraph"/>
    <w:next w:val="Normal"/>
    <w:uiPriority w:val="5"/>
    <w:qFormat/>
    <w:rsid w:val="00531BA4"/>
    <w:pPr>
      <w:numPr>
        <w:numId w:val="12"/>
      </w:numPr>
      <w:spacing w:line="278" w:lineRule="auto"/>
      <w:ind w:left="270" w:hanging="270"/>
    </w:pPr>
  </w:style>
  <w:style w:type="paragraph" w:styleId="BodyText">
    <w:name w:val="Body Text"/>
    <w:basedOn w:val="Normal"/>
    <w:link w:val="BodyTextChar"/>
    <w:uiPriority w:val="99"/>
    <w:semiHidden/>
    <w:unhideWhenUsed/>
    <w:rsid w:val="00310F30"/>
  </w:style>
  <w:style w:type="character" w:customStyle="1" w:styleId="BodyTextChar">
    <w:name w:val="Body Text Char"/>
    <w:basedOn w:val="DefaultParagraphFont"/>
    <w:link w:val="BodyText"/>
    <w:uiPriority w:val="99"/>
    <w:semiHidden/>
    <w:rsid w:val="00310F30"/>
  </w:style>
  <w:style w:type="character" w:styleId="Hyperlink">
    <w:name w:val="Hyperlink"/>
    <w:uiPriority w:val="4"/>
    <w:qFormat/>
    <w:rsid w:val="00910A6B"/>
    <w:rPr>
      <w:b/>
      <w:color w:val="880000"/>
      <w:u w:val="single"/>
      <w14:textOutline w14:w="9525" w14:cap="rnd" w14:cmpd="sng" w14:algn="ctr">
        <w14:solidFill>
          <w14:schemeClr w14:val="accent6">
            <w14:lumMod w14:val="75000"/>
          </w14:schemeClr>
        </w14:solidFill>
        <w14:prstDash w14:val="solid"/>
        <w14:bevel/>
      </w14:textOutline>
    </w:rPr>
  </w:style>
  <w:style w:type="paragraph" w:customStyle="1" w:styleId="Byline">
    <w:name w:val="Byline"/>
    <w:basedOn w:val="Normal"/>
    <w:link w:val="BylineChar"/>
    <w:uiPriority w:val="6"/>
    <w:qFormat/>
    <w:rsid w:val="00F97EFA"/>
    <w:rPr>
      <w:i/>
    </w:rPr>
  </w:style>
  <w:style w:type="character" w:customStyle="1" w:styleId="BylineChar">
    <w:name w:val="Byline Char"/>
    <w:basedOn w:val="DefaultParagraphFont"/>
    <w:link w:val="Byline"/>
    <w:uiPriority w:val="6"/>
    <w:rsid w:val="00F97EFA"/>
    <w:rPr>
      <w:rFonts w:cs="Segoe UI"/>
      <w:i/>
      <w:color w:val="000000"/>
    </w:rPr>
  </w:style>
  <w:style w:type="character" w:customStyle="1" w:styleId="Heading4Char">
    <w:name w:val="Heading 4 Char"/>
    <w:basedOn w:val="DefaultParagraphFont"/>
    <w:link w:val="Heading4"/>
    <w:uiPriority w:val="9"/>
    <w:semiHidden/>
    <w:rsid w:val="00F97EF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05F5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05F5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05F5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05F5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05F55"/>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F97E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97EFA"/>
    <w:rPr>
      <w:rFonts w:cs="Segoe UI"/>
      <w:i/>
      <w:iCs/>
      <w:color w:val="404040" w:themeColor="text1" w:themeTint="BF"/>
    </w:rPr>
  </w:style>
  <w:style w:type="character" w:styleId="IntenseEmphasis">
    <w:name w:val="Intense Emphasis"/>
    <w:basedOn w:val="DefaultParagraphFont"/>
    <w:uiPriority w:val="21"/>
    <w:rsid w:val="00F97EFA"/>
    <w:rPr>
      <w:i/>
      <w:iCs/>
      <w:color w:val="0F4761" w:themeColor="accent1" w:themeShade="BF"/>
    </w:rPr>
  </w:style>
  <w:style w:type="paragraph" w:styleId="IntenseQuote">
    <w:name w:val="Intense Quote"/>
    <w:basedOn w:val="Normal"/>
    <w:next w:val="Normal"/>
    <w:link w:val="IntenseQuoteChar"/>
    <w:uiPriority w:val="30"/>
    <w:rsid w:val="00F97E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EFA"/>
    <w:rPr>
      <w:rFonts w:cs="Segoe UI"/>
      <w:i/>
      <w:iCs/>
      <w:color w:val="0F4761" w:themeColor="accent1" w:themeShade="BF"/>
    </w:rPr>
  </w:style>
  <w:style w:type="character" w:styleId="IntenseReference">
    <w:name w:val="Intense Reference"/>
    <w:basedOn w:val="DefaultParagraphFont"/>
    <w:uiPriority w:val="32"/>
    <w:rsid w:val="00F97EFA"/>
    <w:rPr>
      <w:b/>
      <w:bCs/>
      <w:smallCaps/>
      <w:color w:val="0F4761" w:themeColor="accent1" w:themeShade="BF"/>
      <w:spacing w:val="5"/>
    </w:rPr>
  </w:style>
  <w:style w:type="paragraph" w:styleId="Header">
    <w:name w:val="header"/>
    <w:basedOn w:val="Normal"/>
    <w:link w:val="HeaderChar"/>
    <w:uiPriority w:val="99"/>
    <w:unhideWhenUsed/>
    <w:rsid w:val="00FC1193"/>
    <w:pPr>
      <w:tabs>
        <w:tab w:val="center" w:pos="4680"/>
        <w:tab w:val="right" w:pos="9360"/>
      </w:tabs>
      <w:spacing w:after="0"/>
    </w:pPr>
  </w:style>
  <w:style w:type="character" w:customStyle="1" w:styleId="HeaderChar">
    <w:name w:val="Header Char"/>
    <w:basedOn w:val="DefaultParagraphFont"/>
    <w:link w:val="Header"/>
    <w:uiPriority w:val="99"/>
    <w:rsid w:val="00FC1193"/>
    <w:rPr>
      <w:rFonts w:cs="Segoe UI"/>
      <w:color w:val="000000"/>
    </w:rPr>
  </w:style>
  <w:style w:type="paragraph" w:styleId="Footer">
    <w:name w:val="footer"/>
    <w:basedOn w:val="Normal"/>
    <w:link w:val="FooterChar"/>
    <w:uiPriority w:val="99"/>
    <w:unhideWhenUsed/>
    <w:rsid w:val="00FC1193"/>
    <w:pPr>
      <w:tabs>
        <w:tab w:val="center" w:pos="4680"/>
        <w:tab w:val="right" w:pos="9360"/>
      </w:tabs>
      <w:spacing w:after="0"/>
    </w:pPr>
  </w:style>
  <w:style w:type="character" w:customStyle="1" w:styleId="FooterChar">
    <w:name w:val="Footer Char"/>
    <w:basedOn w:val="DefaultParagraphFont"/>
    <w:link w:val="Footer"/>
    <w:uiPriority w:val="99"/>
    <w:rsid w:val="00FC1193"/>
    <w:rPr>
      <w:rFonts w:cs="Segoe UI"/>
      <w:color w:val="000000"/>
    </w:rPr>
  </w:style>
  <w:style w:type="paragraph" w:customStyle="1" w:styleId="special">
    <w:name w:val="special"/>
    <w:basedOn w:val="Heading2"/>
    <w:link w:val="specialChar"/>
    <w:qFormat/>
    <w:rsid w:val="00500212"/>
    <w:pPr>
      <w:jc w:val="right"/>
    </w:pPr>
  </w:style>
  <w:style w:type="character" w:customStyle="1" w:styleId="specialChar">
    <w:name w:val="special Char"/>
    <w:basedOn w:val="Heading2Char"/>
    <w:link w:val="special"/>
    <w:rsid w:val="00500212"/>
    <w:rPr>
      <w:rFonts w:ascii="ADLaM Display" w:eastAsia="Fredoka One" w:hAnsi="ADLaM Display" w:cs="ADLaM Display"/>
      <w:color w:val="880000"/>
      <w:sz w:val="36"/>
      <w:szCs w:val="36"/>
      <w:lang w:val="en"/>
      <w14:textOutline w14:w="9525" w14:cap="rnd" w14:cmpd="sng" w14:algn="ctr">
        <w14:solidFill>
          <w14:schemeClr w14:val="accent6">
            <w14:lumMod w14:val="75000"/>
          </w14:schemeClr>
        </w14:solidFill>
        <w14:prstDash w14:val="solid"/>
        <w14:bevel/>
      </w14:textOutline>
    </w:rPr>
  </w:style>
  <w:style w:type="table" w:styleId="TableGrid">
    <w:name w:val="Table Grid"/>
    <w:basedOn w:val="TableNormal"/>
    <w:uiPriority w:val="39"/>
    <w:rsid w:val="00910A6B"/>
    <w:pPr>
      <w:spacing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D52F7"/>
    <w:rPr>
      <w:color w:val="605E5C"/>
      <w:shd w:val="clear" w:color="auto" w:fill="E1DFDD"/>
    </w:rPr>
  </w:style>
  <w:style w:type="paragraph" w:styleId="Caption">
    <w:name w:val="caption"/>
    <w:basedOn w:val="Normal"/>
    <w:next w:val="Normal"/>
    <w:uiPriority w:val="35"/>
    <w:unhideWhenUsed/>
    <w:qFormat/>
    <w:rsid w:val="001A503D"/>
    <w:pPr>
      <w:spacing w:after="200" w:line="240" w:lineRule="auto"/>
    </w:pPr>
    <w:rPr>
      <w:i/>
      <w:iCs/>
      <w:color w:val="0E2841" w:themeColor="text2"/>
      <w:sz w:val="18"/>
      <w:szCs w:val="18"/>
    </w:rPr>
  </w:style>
  <w:style w:type="paragraph" w:styleId="NormalWeb">
    <w:name w:val="Normal (Web)"/>
    <w:basedOn w:val="Normal"/>
    <w:uiPriority w:val="99"/>
    <w:semiHidden/>
    <w:unhideWhenUsed/>
    <w:rsid w:val="0015130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511477">
      <w:bodyDiv w:val="1"/>
      <w:marLeft w:val="0"/>
      <w:marRight w:val="0"/>
      <w:marTop w:val="0"/>
      <w:marBottom w:val="0"/>
      <w:divBdr>
        <w:top w:val="none" w:sz="0" w:space="0" w:color="auto"/>
        <w:left w:val="none" w:sz="0" w:space="0" w:color="auto"/>
        <w:bottom w:val="none" w:sz="0" w:space="0" w:color="auto"/>
        <w:right w:val="none" w:sz="0" w:space="0" w:color="auto"/>
      </w:divBdr>
      <w:divsChild>
        <w:div w:id="1241718630">
          <w:marLeft w:val="0"/>
          <w:marRight w:val="0"/>
          <w:marTop w:val="0"/>
          <w:marBottom w:val="0"/>
          <w:divBdr>
            <w:top w:val="none" w:sz="0" w:space="0" w:color="auto"/>
            <w:left w:val="none" w:sz="0" w:space="0" w:color="auto"/>
            <w:bottom w:val="none" w:sz="0" w:space="0" w:color="auto"/>
            <w:right w:val="none" w:sz="0" w:space="0" w:color="auto"/>
          </w:divBdr>
          <w:divsChild>
            <w:div w:id="473643957">
              <w:marLeft w:val="0"/>
              <w:marRight w:val="0"/>
              <w:marTop w:val="0"/>
              <w:marBottom w:val="0"/>
              <w:divBdr>
                <w:top w:val="none" w:sz="0" w:space="0" w:color="auto"/>
                <w:left w:val="none" w:sz="0" w:space="0" w:color="auto"/>
                <w:bottom w:val="none" w:sz="0" w:space="0" w:color="auto"/>
                <w:right w:val="none" w:sz="0" w:space="0" w:color="auto"/>
              </w:divBdr>
            </w:div>
            <w:div w:id="677469304">
              <w:marLeft w:val="0"/>
              <w:marRight w:val="0"/>
              <w:marTop w:val="0"/>
              <w:marBottom w:val="0"/>
              <w:divBdr>
                <w:top w:val="none" w:sz="0" w:space="0" w:color="auto"/>
                <w:left w:val="none" w:sz="0" w:space="0" w:color="auto"/>
                <w:bottom w:val="none" w:sz="0" w:space="0" w:color="auto"/>
                <w:right w:val="none" w:sz="0" w:space="0" w:color="auto"/>
              </w:divBdr>
            </w:div>
            <w:div w:id="2068599981">
              <w:marLeft w:val="0"/>
              <w:marRight w:val="0"/>
              <w:marTop w:val="0"/>
              <w:marBottom w:val="0"/>
              <w:divBdr>
                <w:top w:val="none" w:sz="0" w:space="0" w:color="auto"/>
                <w:left w:val="none" w:sz="0" w:space="0" w:color="auto"/>
                <w:bottom w:val="none" w:sz="0" w:space="0" w:color="auto"/>
                <w:right w:val="none" w:sz="0" w:space="0" w:color="auto"/>
              </w:divBdr>
            </w:div>
            <w:div w:id="572663103">
              <w:marLeft w:val="0"/>
              <w:marRight w:val="0"/>
              <w:marTop w:val="0"/>
              <w:marBottom w:val="0"/>
              <w:divBdr>
                <w:top w:val="none" w:sz="0" w:space="0" w:color="auto"/>
                <w:left w:val="none" w:sz="0" w:space="0" w:color="auto"/>
                <w:bottom w:val="none" w:sz="0" w:space="0" w:color="auto"/>
                <w:right w:val="none" w:sz="0" w:space="0" w:color="auto"/>
              </w:divBdr>
            </w:div>
            <w:div w:id="2047637609">
              <w:marLeft w:val="0"/>
              <w:marRight w:val="0"/>
              <w:marTop w:val="0"/>
              <w:marBottom w:val="0"/>
              <w:divBdr>
                <w:top w:val="none" w:sz="0" w:space="0" w:color="auto"/>
                <w:left w:val="none" w:sz="0" w:space="0" w:color="auto"/>
                <w:bottom w:val="none" w:sz="0" w:space="0" w:color="auto"/>
                <w:right w:val="none" w:sz="0" w:space="0" w:color="auto"/>
              </w:divBdr>
            </w:div>
            <w:div w:id="49430329">
              <w:marLeft w:val="0"/>
              <w:marRight w:val="0"/>
              <w:marTop w:val="0"/>
              <w:marBottom w:val="0"/>
              <w:divBdr>
                <w:top w:val="none" w:sz="0" w:space="0" w:color="auto"/>
                <w:left w:val="none" w:sz="0" w:space="0" w:color="auto"/>
                <w:bottom w:val="none" w:sz="0" w:space="0" w:color="auto"/>
                <w:right w:val="none" w:sz="0" w:space="0" w:color="auto"/>
              </w:divBdr>
            </w:div>
            <w:div w:id="313990084">
              <w:marLeft w:val="0"/>
              <w:marRight w:val="0"/>
              <w:marTop w:val="0"/>
              <w:marBottom w:val="0"/>
              <w:divBdr>
                <w:top w:val="none" w:sz="0" w:space="0" w:color="auto"/>
                <w:left w:val="none" w:sz="0" w:space="0" w:color="auto"/>
                <w:bottom w:val="none" w:sz="0" w:space="0" w:color="auto"/>
                <w:right w:val="none" w:sz="0" w:space="0" w:color="auto"/>
              </w:divBdr>
            </w:div>
            <w:div w:id="11036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8883">
      <w:bodyDiv w:val="1"/>
      <w:marLeft w:val="0"/>
      <w:marRight w:val="0"/>
      <w:marTop w:val="0"/>
      <w:marBottom w:val="0"/>
      <w:divBdr>
        <w:top w:val="none" w:sz="0" w:space="0" w:color="auto"/>
        <w:left w:val="none" w:sz="0" w:space="0" w:color="auto"/>
        <w:bottom w:val="none" w:sz="0" w:space="0" w:color="auto"/>
        <w:right w:val="none" w:sz="0" w:space="0" w:color="auto"/>
      </w:divBdr>
    </w:div>
    <w:div w:id="665672940">
      <w:bodyDiv w:val="1"/>
      <w:marLeft w:val="0"/>
      <w:marRight w:val="0"/>
      <w:marTop w:val="0"/>
      <w:marBottom w:val="0"/>
      <w:divBdr>
        <w:top w:val="none" w:sz="0" w:space="0" w:color="auto"/>
        <w:left w:val="none" w:sz="0" w:space="0" w:color="auto"/>
        <w:bottom w:val="none" w:sz="0" w:space="0" w:color="auto"/>
        <w:right w:val="none" w:sz="0" w:space="0" w:color="auto"/>
      </w:divBdr>
    </w:div>
    <w:div w:id="1053654933">
      <w:bodyDiv w:val="1"/>
      <w:marLeft w:val="0"/>
      <w:marRight w:val="0"/>
      <w:marTop w:val="0"/>
      <w:marBottom w:val="0"/>
      <w:divBdr>
        <w:top w:val="none" w:sz="0" w:space="0" w:color="auto"/>
        <w:left w:val="none" w:sz="0" w:space="0" w:color="auto"/>
        <w:bottom w:val="none" w:sz="0" w:space="0" w:color="auto"/>
        <w:right w:val="none" w:sz="0" w:space="0" w:color="auto"/>
      </w:divBdr>
    </w:div>
    <w:div w:id="1226378682">
      <w:bodyDiv w:val="1"/>
      <w:marLeft w:val="0"/>
      <w:marRight w:val="0"/>
      <w:marTop w:val="0"/>
      <w:marBottom w:val="0"/>
      <w:divBdr>
        <w:top w:val="none" w:sz="0" w:space="0" w:color="auto"/>
        <w:left w:val="none" w:sz="0" w:space="0" w:color="auto"/>
        <w:bottom w:val="none" w:sz="0" w:space="0" w:color="auto"/>
        <w:right w:val="none" w:sz="0" w:space="0" w:color="auto"/>
      </w:divBdr>
    </w:div>
    <w:div w:id="1442458549">
      <w:bodyDiv w:val="1"/>
      <w:marLeft w:val="0"/>
      <w:marRight w:val="0"/>
      <w:marTop w:val="0"/>
      <w:marBottom w:val="0"/>
      <w:divBdr>
        <w:top w:val="none" w:sz="0" w:space="0" w:color="auto"/>
        <w:left w:val="none" w:sz="0" w:space="0" w:color="auto"/>
        <w:bottom w:val="none" w:sz="0" w:space="0" w:color="auto"/>
        <w:right w:val="none" w:sz="0" w:space="0" w:color="auto"/>
      </w:divBdr>
    </w:div>
    <w:div w:id="1570965495">
      <w:bodyDiv w:val="1"/>
      <w:marLeft w:val="0"/>
      <w:marRight w:val="0"/>
      <w:marTop w:val="0"/>
      <w:marBottom w:val="0"/>
      <w:divBdr>
        <w:top w:val="none" w:sz="0" w:space="0" w:color="auto"/>
        <w:left w:val="none" w:sz="0" w:space="0" w:color="auto"/>
        <w:bottom w:val="none" w:sz="0" w:space="0" w:color="auto"/>
        <w:right w:val="none" w:sz="0" w:space="0" w:color="auto"/>
      </w:divBdr>
    </w:div>
    <w:div w:id="1672950943">
      <w:bodyDiv w:val="1"/>
      <w:marLeft w:val="0"/>
      <w:marRight w:val="0"/>
      <w:marTop w:val="0"/>
      <w:marBottom w:val="0"/>
      <w:divBdr>
        <w:top w:val="none" w:sz="0" w:space="0" w:color="auto"/>
        <w:left w:val="none" w:sz="0" w:space="0" w:color="auto"/>
        <w:bottom w:val="none" w:sz="0" w:space="0" w:color="auto"/>
        <w:right w:val="none" w:sz="0" w:space="0" w:color="auto"/>
      </w:divBdr>
    </w:div>
    <w:div w:id="2027750232">
      <w:bodyDiv w:val="1"/>
      <w:marLeft w:val="0"/>
      <w:marRight w:val="0"/>
      <w:marTop w:val="0"/>
      <w:marBottom w:val="0"/>
      <w:divBdr>
        <w:top w:val="none" w:sz="0" w:space="0" w:color="auto"/>
        <w:left w:val="none" w:sz="0" w:space="0" w:color="auto"/>
        <w:bottom w:val="none" w:sz="0" w:space="0" w:color="auto"/>
        <w:right w:val="none" w:sz="0" w:space="0" w:color="auto"/>
      </w:divBdr>
    </w:div>
    <w:div w:id="2144501408">
      <w:bodyDiv w:val="1"/>
      <w:marLeft w:val="0"/>
      <w:marRight w:val="0"/>
      <w:marTop w:val="0"/>
      <w:marBottom w:val="0"/>
      <w:divBdr>
        <w:top w:val="none" w:sz="0" w:space="0" w:color="auto"/>
        <w:left w:val="none" w:sz="0" w:space="0" w:color="auto"/>
        <w:bottom w:val="none" w:sz="0" w:space="0" w:color="auto"/>
        <w:right w:val="none" w:sz="0" w:space="0" w:color="auto"/>
      </w:divBdr>
      <w:divsChild>
        <w:div w:id="1626614950">
          <w:marLeft w:val="0"/>
          <w:marRight w:val="0"/>
          <w:marTop w:val="0"/>
          <w:marBottom w:val="0"/>
          <w:divBdr>
            <w:top w:val="none" w:sz="0" w:space="0" w:color="auto"/>
            <w:left w:val="none" w:sz="0" w:space="0" w:color="auto"/>
            <w:bottom w:val="none" w:sz="0" w:space="0" w:color="auto"/>
            <w:right w:val="none" w:sz="0" w:space="0" w:color="auto"/>
          </w:divBdr>
          <w:divsChild>
            <w:div w:id="1142430489">
              <w:marLeft w:val="0"/>
              <w:marRight w:val="0"/>
              <w:marTop w:val="0"/>
              <w:marBottom w:val="0"/>
              <w:divBdr>
                <w:top w:val="none" w:sz="0" w:space="0" w:color="auto"/>
                <w:left w:val="none" w:sz="0" w:space="0" w:color="auto"/>
                <w:bottom w:val="none" w:sz="0" w:space="0" w:color="auto"/>
                <w:right w:val="none" w:sz="0" w:space="0" w:color="auto"/>
              </w:divBdr>
            </w:div>
            <w:div w:id="541986591">
              <w:marLeft w:val="0"/>
              <w:marRight w:val="0"/>
              <w:marTop w:val="0"/>
              <w:marBottom w:val="0"/>
              <w:divBdr>
                <w:top w:val="none" w:sz="0" w:space="0" w:color="auto"/>
                <w:left w:val="none" w:sz="0" w:space="0" w:color="auto"/>
                <w:bottom w:val="none" w:sz="0" w:space="0" w:color="auto"/>
                <w:right w:val="none" w:sz="0" w:space="0" w:color="auto"/>
              </w:divBdr>
            </w:div>
            <w:div w:id="783380706">
              <w:marLeft w:val="0"/>
              <w:marRight w:val="0"/>
              <w:marTop w:val="0"/>
              <w:marBottom w:val="0"/>
              <w:divBdr>
                <w:top w:val="none" w:sz="0" w:space="0" w:color="auto"/>
                <w:left w:val="none" w:sz="0" w:space="0" w:color="auto"/>
                <w:bottom w:val="none" w:sz="0" w:space="0" w:color="auto"/>
                <w:right w:val="none" w:sz="0" w:space="0" w:color="auto"/>
              </w:divBdr>
            </w:div>
            <w:div w:id="813721265">
              <w:marLeft w:val="0"/>
              <w:marRight w:val="0"/>
              <w:marTop w:val="0"/>
              <w:marBottom w:val="0"/>
              <w:divBdr>
                <w:top w:val="none" w:sz="0" w:space="0" w:color="auto"/>
                <w:left w:val="none" w:sz="0" w:space="0" w:color="auto"/>
                <w:bottom w:val="none" w:sz="0" w:space="0" w:color="auto"/>
                <w:right w:val="none" w:sz="0" w:space="0" w:color="auto"/>
              </w:divBdr>
            </w:div>
            <w:div w:id="1187140467">
              <w:marLeft w:val="0"/>
              <w:marRight w:val="0"/>
              <w:marTop w:val="0"/>
              <w:marBottom w:val="0"/>
              <w:divBdr>
                <w:top w:val="none" w:sz="0" w:space="0" w:color="auto"/>
                <w:left w:val="none" w:sz="0" w:space="0" w:color="auto"/>
                <w:bottom w:val="none" w:sz="0" w:space="0" w:color="auto"/>
                <w:right w:val="none" w:sz="0" w:space="0" w:color="auto"/>
              </w:divBdr>
            </w:div>
            <w:div w:id="859559">
              <w:marLeft w:val="0"/>
              <w:marRight w:val="0"/>
              <w:marTop w:val="0"/>
              <w:marBottom w:val="0"/>
              <w:divBdr>
                <w:top w:val="none" w:sz="0" w:space="0" w:color="auto"/>
                <w:left w:val="none" w:sz="0" w:space="0" w:color="auto"/>
                <w:bottom w:val="none" w:sz="0" w:space="0" w:color="auto"/>
                <w:right w:val="none" w:sz="0" w:space="0" w:color="auto"/>
              </w:divBdr>
            </w:div>
            <w:div w:id="512113594">
              <w:marLeft w:val="0"/>
              <w:marRight w:val="0"/>
              <w:marTop w:val="0"/>
              <w:marBottom w:val="0"/>
              <w:divBdr>
                <w:top w:val="none" w:sz="0" w:space="0" w:color="auto"/>
                <w:left w:val="none" w:sz="0" w:space="0" w:color="auto"/>
                <w:bottom w:val="none" w:sz="0" w:space="0" w:color="auto"/>
                <w:right w:val="none" w:sz="0" w:space="0" w:color="auto"/>
              </w:divBdr>
            </w:div>
            <w:div w:id="18614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ritage-happenings.github.io" TargetMode="External"/><Relationship Id="rId18" Type="http://schemas.openxmlformats.org/officeDocument/2006/relationships/hyperlink" Target="https://www.un.org/development/desa/pd/sites/www.un.org.development.desa.pd/files/undesa_pd_2025_wfr-2024_advance-unedited.pdf%23page9" TargetMode="External"/><Relationship Id="rId26" Type="http://schemas.openxmlformats.org/officeDocument/2006/relationships/image" Target="media/image11.jpeg"/><Relationship Id="rId39" Type="http://schemas.openxmlformats.org/officeDocument/2006/relationships/footer" Target="footer2.xml"/><Relationship Id="rId21" Type="http://schemas.openxmlformats.org/officeDocument/2006/relationships/hyperlink" Target="https://www.un.org/development/desa/pd/sites/www.un.org.development.desa.pd/files/undesa_pd_2025_wfr-2024_advance-unedited.pdf%23page9" TargetMode="External"/><Relationship Id="rId34" Type="http://schemas.openxmlformats.org/officeDocument/2006/relationships/image" Target="media/image1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ritage-happenings.github.io" TargetMode="External"/><Relationship Id="rId20" Type="http://schemas.openxmlformats.org/officeDocument/2006/relationships/hyperlink" Target="https://www.worldometers.info/world-population/world-population-by-year/" TargetMode="External"/><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heritageonthemarina.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heritageonthemarina.org/" TargetMode="External"/><Relationship Id="rId17" Type="http://schemas.openxmlformats.org/officeDocument/2006/relationships/hyperlink" Target="https://www.worldometers.info/world-population/world-population-by-year/" TargetMode="External"/><Relationship Id="rId25" Type="http://schemas.openxmlformats.org/officeDocument/2006/relationships/image" Target="media/image10.jpg"/><Relationship Id="rId33" Type="http://schemas.openxmlformats.org/officeDocument/2006/relationships/image" Target="media/image18.jpeg"/><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rmo\OneDrive\Documents\Custom%20Office%20Templates\2025-heritag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998CB-BFFC-4E17-B556-C7A6018A5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2025-heritage-template.dotx</Template>
  <TotalTime>3011</TotalTime>
  <Pages>14</Pages>
  <Words>39</Words>
  <Characters>224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448</cp:revision>
  <cp:lastPrinted>2025-05-01T17:12:00Z</cp:lastPrinted>
  <dcterms:created xsi:type="dcterms:W3CDTF">2025-04-26T21:11:00Z</dcterms:created>
  <dcterms:modified xsi:type="dcterms:W3CDTF">2025-05-01T22:41:00Z</dcterms:modified>
</cp:coreProperties>
</file>